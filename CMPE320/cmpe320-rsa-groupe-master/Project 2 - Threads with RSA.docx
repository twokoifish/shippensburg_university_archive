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2EF2A" w14:textId="77777777" w:rsidR="00BD3A2E" w:rsidRDefault="002D6CB6" w:rsidP="002D6CB6">
      <w:pPr>
        <w:pStyle w:val="Heading1"/>
      </w:pPr>
      <w:r>
        <w:t>Rivest-Shamir-Adleman Algorithm (aka RSA Encryption)</w:t>
      </w:r>
    </w:p>
    <w:p w14:paraId="60FDECEE" w14:textId="77777777" w:rsidR="002D6CB6" w:rsidRDefault="002D6CB6" w:rsidP="002D6CB6"/>
    <w:p w14:paraId="08775C07" w14:textId="77777777" w:rsidR="002D6CB6" w:rsidRDefault="002D6CB6" w:rsidP="002D6CB6">
      <w:r>
        <w:t>The RSA algorithm, originally published in 1978, belongs to a class of algorithms called ‘public key encryption.’  A greatly simplified description of the algorithm is as follows:</w:t>
      </w:r>
      <w:r w:rsidR="00437015">
        <w:t xml:space="preserve">  </w:t>
      </w:r>
      <w:r>
        <w:t xml:space="preserve">Bob wants to send a secure message to Alice.  In order to do this, Alice must generate a private- and public-key pair.  She does this by generating two </w:t>
      </w:r>
      <w:r>
        <w:rPr>
          <w:i/>
        </w:rPr>
        <w:t>prime integers</w:t>
      </w:r>
      <w:r>
        <w:t xml:space="preserve">, </w:t>
      </w:r>
      <w:r>
        <w:rPr>
          <w:i/>
        </w:rPr>
        <w:t xml:space="preserve">p </w:t>
      </w:r>
      <w:r>
        <w:t xml:space="preserve">and </w:t>
      </w:r>
      <w:r>
        <w:rPr>
          <w:i/>
        </w:rPr>
        <w:t>q</w:t>
      </w:r>
      <w:r>
        <w:t xml:space="preserve">, and then computes the </w:t>
      </w:r>
      <w:r>
        <w:rPr>
          <w:i/>
        </w:rPr>
        <w:t>composite key</w:t>
      </w:r>
      <w:r>
        <w:t xml:space="preserve"> from:</w:t>
      </w:r>
    </w:p>
    <w:p w14:paraId="66122BCB" w14:textId="77777777" w:rsidR="002D6CB6" w:rsidRPr="002D6CB6" w:rsidRDefault="002D6CB6" w:rsidP="002D6CB6">
      <w:pPr>
        <w:rPr>
          <w:i/>
        </w:rPr>
      </w:pPr>
      <m:oMathPara>
        <m:oMath>
          <m:r>
            <w:rPr>
              <w:rFonts w:ascii="Cambria Math" w:hAnsi="Cambria Math"/>
            </w:rPr>
            <m:t>n=(p-1)(q-1)</m:t>
          </m:r>
        </m:oMath>
      </m:oMathPara>
    </w:p>
    <w:p w14:paraId="6226EDE0" w14:textId="77777777" w:rsidR="002D6CB6" w:rsidRDefault="002D6CB6" w:rsidP="002D6CB6"/>
    <w:p w14:paraId="0A809022" w14:textId="77777777" w:rsidR="002D6CB6" w:rsidRDefault="002D6CB6" w:rsidP="002D6CB6">
      <w:r>
        <w:t xml:space="preserve">Using </w:t>
      </w:r>
      <w:r>
        <w:rPr>
          <w:i/>
        </w:rPr>
        <w:t>n</w:t>
      </w:r>
      <w:r>
        <w:t xml:space="preserve">, Alice can then generate two other integers, </w:t>
      </w:r>
      <w:r>
        <w:rPr>
          <w:i/>
        </w:rPr>
        <w:t>d</w:t>
      </w:r>
      <w:r>
        <w:t xml:space="preserve"> and </w:t>
      </w:r>
      <w:r>
        <w:rPr>
          <w:i/>
        </w:rPr>
        <w:t>e</w:t>
      </w:r>
      <w:r>
        <w:t xml:space="preserve"> that are used for the algorithm itself.  Alice gives Bob her </w:t>
      </w:r>
      <w:r>
        <w:rPr>
          <w:i/>
        </w:rPr>
        <w:t>public</w:t>
      </w:r>
      <w:r>
        <w:t xml:space="preserve"> </w:t>
      </w:r>
      <w:r>
        <w:rPr>
          <w:i/>
        </w:rPr>
        <w:t>key</w:t>
      </w:r>
      <w:r>
        <w:t xml:space="preserve"> pair consisting of two integers: (</w:t>
      </w:r>
      <w:r>
        <w:rPr>
          <w:i/>
        </w:rPr>
        <w:t>n, e</w:t>
      </w:r>
      <w:r>
        <w:t xml:space="preserve">).  In fact, Alice can give her public key to anyone.  When Bob wants to send her a message </w:t>
      </w:r>
      <w:r>
        <w:rPr>
          <w:i/>
        </w:rPr>
        <w:t>M</w:t>
      </w:r>
      <w:r>
        <w:t xml:space="preserve">, he uses Alice’s key and </w:t>
      </w:r>
      <w:r>
        <w:rPr>
          <w:i/>
        </w:rPr>
        <w:t>modular exponentiation</w:t>
      </w:r>
      <w:r>
        <w:t xml:space="preserve"> to create the cryptographic message, </w:t>
      </w:r>
      <w:r>
        <w:rPr>
          <w:i/>
        </w:rPr>
        <w:t>C</w:t>
      </w:r>
      <w:r>
        <w:t>:</w:t>
      </w:r>
    </w:p>
    <w:p w14:paraId="01260F18" w14:textId="77777777" w:rsidR="002D6CB6" w:rsidRPr="002D6CB6" w:rsidRDefault="002D6CB6" w:rsidP="002D6CB6">
      <m:oMathPara>
        <m:oMath>
          <m:r>
            <w:rPr>
              <w:rFonts w:ascii="Cambria Math" w:hAnsi="Cambria Math"/>
            </w:rPr>
            <m:t>C≡</m:t>
          </m:r>
          <m:sSup>
            <m:sSupPr>
              <m:ctrlPr>
                <w:rPr>
                  <w:rFonts w:ascii="Cambria Math" w:hAnsi="Cambria Math"/>
                  <w:i/>
                </w:rPr>
              </m:ctrlPr>
            </m:sSupPr>
            <m:e>
              <m:r>
                <w:rPr>
                  <w:rFonts w:ascii="Cambria Math" w:hAnsi="Cambria Math"/>
                </w:rPr>
                <m:t>M</m:t>
              </m:r>
            </m:e>
            <m:sup>
              <m:r>
                <m:rPr>
                  <m:sty m:val="p"/>
                </m:rPr>
                <w:rPr>
                  <w:rFonts w:ascii="Cambria Math" w:hAnsi="Cambria Math"/>
                </w:rPr>
                <m:t>e</m:t>
              </m:r>
            </m:sup>
          </m:sSup>
          <m:r>
            <w:rPr>
              <w:rFonts w:ascii="Cambria Math" w:hAnsi="Cambria Math"/>
            </w:rPr>
            <m:t xml:space="preserve"> mod n</m:t>
          </m:r>
        </m:oMath>
      </m:oMathPara>
    </w:p>
    <w:p w14:paraId="2C1DBBAD" w14:textId="77777777" w:rsidR="002D6CB6" w:rsidRDefault="002D6CB6" w:rsidP="002D6CB6"/>
    <w:p w14:paraId="0BB598EB" w14:textId="77777777" w:rsidR="002D6CB6" w:rsidRDefault="002D6CB6" w:rsidP="002D6CB6">
      <w:r>
        <w:t xml:space="preserve">Later, when Alice receives the message, she can decrypt the message using her </w:t>
      </w:r>
      <w:r>
        <w:rPr>
          <w:i/>
        </w:rPr>
        <w:t>private key</w:t>
      </w:r>
      <w:r>
        <w:t xml:space="preserve"> (</w:t>
      </w:r>
      <w:r>
        <w:rPr>
          <w:i/>
        </w:rPr>
        <w:t>n, d</w:t>
      </w:r>
      <w:r>
        <w:t>):</w:t>
      </w:r>
    </w:p>
    <w:p w14:paraId="50B82FC5" w14:textId="77777777" w:rsidR="002D6CB6" w:rsidRPr="002D6CB6" w:rsidRDefault="002D6CB6" w:rsidP="002D6CB6">
      <m:oMathPara>
        <m:oMath>
          <m:r>
            <w:rPr>
              <w:rFonts w:ascii="Cambria Math" w:hAnsi="Cambria Math"/>
            </w:rPr>
            <m:t>M≡</m:t>
          </m:r>
          <m:sSup>
            <m:sSupPr>
              <m:ctrlPr>
                <w:rPr>
                  <w:rFonts w:ascii="Cambria Math" w:hAnsi="Cambria Math"/>
                  <w:i/>
                </w:rPr>
              </m:ctrlPr>
            </m:sSupPr>
            <m:e>
              <m:r>
                <w:rPr>
                  <w:rFonts w:ascii="Cambria Math" w:hAnsi="Cambria Math"/>
                </w:rPr>
                <m:t>C</m:t>
              </m:r>
            </m:e>
            <m:sup>
              <m:r>
                <m:rPr>
                  <m:sty m:val="p"/>
                </m:rPr>
                <w:rPr>
                  <w:rFonts w:ascii="Cambria Math" w:hAnsi="Cambria Math"/>
                </w:rPr>
                <m:t>d</m:t>
              </m:r>
            </m:sup>
          </m:sSup>
          <m:r>
            <w:rPr>
              <w:rFonts w:ascii="Cambria Math" w:hAnsi="Cambria Math"/>
            </w:rPr>
            <m:t xml:space="preserve"> mod n</m:t>
          </m:r>
        </m:oMath>
      </m:oMathPara>
    </w:p>
    <w:p w14:paraId="450D8A32" w14:textId="77777777" w:rsidR="002D6CB6" w:rsidRDefault="002D6CB6" w:rsidP="002D6CB6"/>
    <w:p w14:paraId="337B786E" w14:textId="77777777" w:rsidR="002D6CB6" w:rsidRDefault="002D6CB6" w:rsidP="002D6CB6">
      <w:r>
        <w:t xml:space="preserve">The strength of the RSA algorithm lies the in the “trap-door” function of the </w:t>
      </w:r>
      <w:r>
        <w:rPr>
          <w:i/>
        </w:rPr>
        <w:t xml:space="preserve">modulus, </w:t>
      </w:r>
      <w:r>
        <w:t xml:space="preserve">the size of </w:t>
      </w:r>
      <w:r>
        <w:rPr>
          <w:i/>
        </w:rPr>
        <w:t xml:space="preserve">n, </w:t>
      </w:r>
      <w:r>
        <w:t xml:space="preserve">and the fact that </w:t>
      </w:r>
      <w:r>
        <w:rPr>
          <w:i/>
        </w:rPr>
        <w:t>d</w:t>
      </w:r>
      <w:r>
        <w:t xml:space="preserve"> is very hard to recover from </w:t>
      </w:r>
      <w:r>
        <w:rPr>
          <w:i/>
        </w:rPr>
        <w:t>n</w:t>
      </w:r>
      <w:r>
        <w:t xml:space="preserve"> and </w:t>
      </w:r>
      <w:r>
        <w:rPr>
          <w:i/>
        </w:rPr>
        <w:t>e</w:t>
      </w:r>
      <w:r>
        <w:t xml:space="preserve"> alone.  As we will see in this lab, a small </w:t>
      </w:r>
      <w:r>
        <w:rPr>
          <w:i/>
        </w:rPr>
        <w:t>n</w:t>
      </w:r>
      <w:r>
        <w:t xml:space="preserve"> (e.g. 32-bit) can be broken on a regular PC.  Key sizes today are considerably larger, often 2048- or even 4096-bits. </w:t>
      </w:r>
    </w:p>
    <w:p w14:paraId="22C7ECC1" w14:textId="77777777" w:rsidR="002D6CB6" w:rsidRDefault="002D6CB6" w:rsidP="002D6CB6">
      <w:pPr>
        <w:pStyle w:val="Heading2"/>
      </w:pPr>
      <w:r>
        <w:t>Attacking RSA</w:t>
      </w:r>
    </w:p>
    <w:p w14:paraId="6AD264F4" w14:textId="408828F5" w:rsidR="00437015" w:rsidRDefault="002D6CB6" w:rsidP="00437015">
      <w:r>
        <w:t xml:space="preserve">There is no </w:t>
      </w:r>
      <w:r w:rsidR="007B333B">
        <w:t xml:space="preserve">known </w:t>
      </w:r>
      <w:r>
        <w:t xml:space="preserve">fast method for determining the private key, </w:t>
      </w:r>
      <w:r>
        <w:rPr>
          <w:i/>
        </w:rPr>
        <w:t>d</w:t>
      </w:r>
      <w:r>
        <w:t xml:space="preserve"> from the public key (</w:t>
      </w:r>
      <w:proofErr w:type="spellStart"/>
      <w:proofErr w:type="gramStart"/>
      <w:r>
        <w:rPr>
          <w:i/>
        </w:rPr>
        <w:t>n,e</w:t>
      </w:r>
      <w:proofErr w:type="spellEnd"/>
      <w:proofErr w:type="gramEnd"/>
      <w:r>
        <w:rPr>
          <w:i/>
        </w:rPr>
        <w:t>)</w:t>
      </w:r>
      <w:r>
        <w:t xml:space="preserve">.  In fact, the only known attack against RSA is called a </w:t>
      </w:r>
      <w:r>
        <w:rPr>
          <w:i/>
        </w:rPr>
        <w:t>brute-force</w:t>
      </w:r>
      <w:r>
        <w:t xml:space="preserve"> attack, which tries every possible </w:t>
      </w:r>
      <w:r>
        <w:rPr>
          <w:i/>
        </w:rPr>
        <w:t>d</w:t>
      </w:r>
      <w:r>
        <w:t xml:space="preserve"> in the range of 3 </w:t>
      </w:r>
      <w:proofErr w:type="spellStart"/>
      <w:r>
        <w:t xml:space="preserve">to </w:t>
      </w:r>
      <w:r w:rsidRPr="00437015">
        <w:rPr>
          <w:i/>
        </w:rPr>
        <w:t>n</w:t>
      </w:r>
      <w:proofErr w:type="spellEnd"/>
      <w:r>
        <w:t>.</w:t>
      </w:r>
      <w:r w:rsidR="00437015">
        <w:t xml:space="preserve"> Of course, with a 32-bit </w:t>
      </w:r>
      <w:r w:rsidR="00437015">
        <w:rPr>
          <w:i/>
        </w:rPr>
        <w:t>n</w:t>
      </w:r>
      <w:r w:rsidR="00437015">
        <w:t xml:space="preserve">, there are </w:t>
      </w:r>
      <w:r w:rsidR="007B333B">
        <w:t>4</w:t>
      </w:r>
      <w:r w:rsidR="00437015">
        <w:t xml:space="preserve"> billion keys to check.  With a 4096-bit </w:t>
      </w:r>
      <w:r w:rsidR="00437015">
        <w:rPr>
          <w:i/>
        </w:rPr>
        <w:t>n</w:t>
      </w:r>
      <w:r w:rsidR="00437015">
        <w:t xml:space="preserve">, there are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1023</m:t>
            </m:r>
          </m:sup>
        </m:sSup>
      </m:oMath>
      <w:r w:rsidR="00437015">
        <w:t xml:space="preserve"> </w:t>
      </w:r>
      <w:r>
        <w:t xml:space="preserve">  </w:t>
      </w:r>
      <w:r>
        <w:rPr>
          <w:noProof/>
        </w:rPr>
        <mc:AlternateContent>
          <mc:Choice Requires="wps">
            <w:drawing>
              <wp:anchor distT="45720" distB="45720" distL="114300" distR="114300" simplePos="0" relativeHeight="251659264" behindDoc="0" locked="0" layoutInCell="1" allowOverlap="1" wp14:anchorId="7A9684E1" wp14:editId="7B74AF9C">
                <wp:simplePos x="0" y="0"/>
                <wp:positionH relativeFrom="margin">
                  <wp:align>right</wp:align>
                </wp:positionH>
                <wp:positionV relativeFrom="paragraph">
                  <wp:posOffset>24765</wp:posOffset>
                </wp:positionV>
                <wp:extent cx="3101340" cy="11811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1181100"/>
                        </a:xfrm>
                        <a:prstGeom prst="rect">
                          <a:avLst/>
                        </a:prstGeom>
                        <a:solidFill>
                          <a:srgbClr val="FFFFFF"/>
                        </a:solidFill>
                        <a:ln w="9525">
                          <a:solidFill>
                            <a:srgbClr val="000000"/>
                          </a:solidFill>
                          <a:miter lim="800000"/>
                          <a:headEnd/>
                          <a:tailEnd/>
                        </a:ln>
                      </wps:spPr>
                      <wps:txbx>
                        <w:txbxContent>
                          <w:p w14:paraId="5CD51961" w14:textId="77777777" w:rsidR="004E6EE3" w:rsidRPr="002D6CB6" w:rsidRDefault="004E6EE3">
                            <w:pPr>
                              <w:rPr>
                                <w:rFonts w:ascii="Consolas" w:hAnsi="Consolas"/>
                              </w:rPr>
                            </w:pPr>
                            <w:proofErr w:type="spellStart"/>
                            <w:r>
                              <w:rPr>
                                <w:rFonts w:ascii="Consolas" w:hAnsi="Consolas"/>
                              </w:rPr>
                              <w:t>f</w:t>
                            </w:r>
                            <w:r w:rsidRPr="002D6CB6">
                              <w:rPr>
                                <w:rFonts w:ascii="Consolas" w:hAnsi="Consolas"/>
                              </w:rPr>
                              <w:t>or d</w:t>
                            </w:r>
                            <w:proofErr w:type="spellEnd"/>
                            <w:r w:rsidRPr="002D6CB6">
                              <w:rPr>
                                <w:rFonts w:ascii="Consolas" w:hAnsi="Consolas"/>
                              </w:rPr>
                              <w:t xml:space="preserve"> in 3 to </w:t>
                            </w:r>
                            <m:oMath>
                              <m:r>
                                <w:rPr>
                                  <w:rFonts w:ascii="Cambria Math" w:hAnsi="Cambria Math"/>
                                </w:rPr>
                                <m:t>n</m:t>
                              </m:r>
                            </m:oMath>
                            <w:r>
                              <w:rPr>
                                <w:rFonts w:ascii="Consolas" w:hAnsi="Consolas"/>
                              </w:rPr>
                              <w:t xml:space="preserve"> by 2</w:t>
                            </w:r>
                            <w:r w:rsidRPr="002D6CB6">
                              <w:rPr>
                                <w:rFonts w:ascii="Consolas" w:hAnsi="Consolas"/>
                              </w:rPr>
                              <w:t xml:space="preserve"> do</w:t>
                            </w:r>
                          </w:p>
                          <w:p w14:paraId="763B93A6" w14:textId="77777777" w:rsidR="004E6EE3" w:rsidRPr="002D6CB6" w:rsidRDefault="004E6EE3">
                            <w:pPr>
                              <w:rPr>
                                <w:rFonts w:ascii="Consolas" w:hAnsi="Consolas"/>
                              </w:rPr>
                            </w:pPr>
                            <w:r w:rsidRPr="002D6CB6">
                              <w:rPr>
                                <w:rFonts w:ascii="Consolas" w:hAnsi="Consolas"/>
                              </w:rPr>
                              <w:t xml:space="preserve">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d</m:t>
                                  </m:r>
                                </m:sup>
                              </m:sSup>
                              <m:r>
                                <m:rPr>
                                  <m:nor/>
                                </m:rPr>
                                <w:rPr>
                                  <w:rFonts w:ascii="Consolas" w:hAnsi="Consolas"/>
                                </w:rPr>
                                <m:t>mod</m:t>
                              </m:r>
                              <m:r>
                                <w:rPr>
                                  <w:rFonts w:ascii="Cambria Math" w:hAnsi="Cambria Math"/>
                                </w:rPr>
                                <m:t xml:space="preserve"> n</m:t>
                              </m:r>
                            </m:oMath>
                          </w:p>
                          <w:p w14:paraId="669C3958" w14:textId="77777777" w:rsidR="004E6EE3" w:rsidRPr="002D6CB6" w:rsidRDefault="004E6EE3">
                            <w:pPr>
                              <w:rPr>
                                <w:rFonts w:ascii="Consolas" w:hAnsi="Consolas"/>
                              </w:rPr>
                            </w:pPr>
                            <w:r w:rsidRPr="002D6CB6">
                              <w:rPr>
                                <w:rFonts w:ascii="Consolas" w:hAnsi="Consolas"/>
                              </w:rPr>
                              <w:t xml:space="preserve">    </w:t>
                            </w:r>
                            <w:proofErr w:type="gramStart"/>
                            <w:r>
                              <w:rPr>
                                <w:rFonts w:ascii="Consolas" w:hAnsi="Consolas"/>
                              </w:rPr>
                              <w:t>i</w:t>
                            </w:r>
                            <w:r w:rsidRPr="002D6CB6">
                              <w:rPr>
                                <w:rFonts w:ascii="Consolas" w:hAnsi="Consolas"/>
                              </w:rPr>
                              <w:t>f(</w:t>
                            </w:r>
                            <w:proofErr w:type="gramEnd"/>
                            <w:r w:rsidRPr="002D6CB6">
                              <w:rPr>
                                <w:rFonts w:ascii="Consolas" w:hAnsi="Consolas"/>
                              </w:rPr>
                              <w:t>M is a valid message) then</w:t>
                            </w:r>
                            <w:r w:rsidRPr="002D6CB6">
                              <w:rPr>
                                <w:rFonts w:ascii="Consolas" w:hAnsi="Consolas"/>
                              </w:rPr>
                              <w:br/>
                              <w:t xml:space="preserve">       </w:t>
                            </w:r>
                            <w:proofErr w:type="spellStart"/>
                            <w:r w:rsidRPr="002D6CB6">
                              <w:rPr>
                                <w:rFonts w:ascii="Consolas" w:hAnsi="Consolas"/>
                              </w:rPr>
                              <w:t>private_key</w:t>
                            </w:r>
                            <w:proofErr w:type="spellEnd"/>
                            <w:r w:rsidRPr="002D6CB6">
                              <w:rPr>
                                <w:rFonts w:ascii="Consolas" w:hAnsi="Consolas"/>
                              </w:rPr>
                              <w:t xml:space="preserve"> = d</w:t>
                            </w:r>
                          </w:p>
                          <w:p w14:paraId="1250D07E" w14:textId="77777777" w:rsidR="004E6EE3" w:rsidRDefault="004E6EE3">
                            <w:r w:rsidRPr="002D6CB6">
                              <w:rPr>
                                <w:rFonts w:ascii="Consolas" w:hAnsi="Consola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3pt;margin-top:1.95pt;width:244.2pt;height:9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">
                <v:textbox>
                  <w:txbxContent>
                    <w:p w:rsidR="004E6EE3" w:rsidRPr="002D6CB6" w:rsidRDefault="004E6EE3">
                      <w:pPr>
                        <w:rPr>
                          <w:rFonts w:ascii="Consolas" w:hAnsi="Consolas"/>
                        </w:rPr>
                      </w:pPr>
                      <w:proofErr w:type="spellStart"/>
                      <w:r>
                        <w:rPr>
                          <w:rFonts w:ascii="Consolas" w:hAnsi="Consolas"/>
                        </w:rPr>
                        <w:t>f</w:t>
                      </w:r>
                      <w:r w:rsidRPr="002D6CB6">
                        <w:rPr>
                          <w:rFonts w:ascii="Consolas" w:hAnsi="Consolas"/>
                        </w:rPr>
                        <w:t>or d</w:t>
                      </w:r>
                      <w:proofErr w:type="spellEnd"/>
                      <w:r w:rsidRPr="002D6CB6">
                        <w:rPr>
                          <w:rFonts w:ascii="Consolas" w:hAnsi="Consolas"/>
                        </w:rPr>
                        <w:t xml:space="preserve"> in 3 to </w:t>
                      </w:r>
                      <m:oMath>
                        <m:r>
                          <w:rPr>
                            <w:rFonts w:ascii="Cambria Math" w:hAnsi="Cambria Math"/>
                          </w:rPr>
                          <m:t>n</m:t>
                        </m:r>
                      </m:oMath>
                      <w:r>
                        <w:rPr>
                          <w:rFonts w:ascii="Consolas" w:hAnsi="Consolas"/>
                        </w:rPr>
                        <w:t xml:space="preserve"> by 2</w:t>
                      </w:r>
                      <w:r w:rsidRPr="002D6CB6">
                        <w:rPr>
                          <w:rFonts w:ascii="Consolas" w:hAnsi="Consolas"/>
                        </w:rPr>
                        <w:t xml:space="preserve"> do</w:t>
                      </w:r>
                    </w:p>
                    <w:p w:rsidR="004E6EE3" w:rsidRPr="002D6CB6" w:rsidRDefault="004E6EE3">
                      <w:pPr>
                        <w:rPr>
                          <w:rFonts w:ascii="Consolas" w:hAnsi="Consolas"/>
                        </w:rPr>
                      </w:pPr>
                      <w:r w:rsidRPr="002D6CB6">
                        <w:rPr>
                          <w:rFonts w:ascii="Consolas" w:hAnsi="Consolas"/>
                        </w:rPr>
                        <w:t xml:space="preserve">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d</m:t>
                            </m:r>
                          </m:sup>
                        </m:sSup>
                        <m:r>
                          <m:rPr>
                            <m:nor/>
                          </m:rPr>
                          <w:rPr>
                            <w:rFonts w:ascii="Consolas" w:hAnsi="Consolas"/>
                          </w:rPr>
                          <m:t>mod</m:t>
                        </m:r>
                        <m:r>
                          <w:rPr>
                            <w:rFonts w:ascii="Cambria Math" w:hAnsi="Cambria Math"/>
                          </w:rPr>
                          <m:t xml:space="preserve"> n</m:t>
                        </m:r>
                      </m:oMath>
                    </w:p>
                    <w:p w:rsidR="004E6EE3" w:rsidRPr="002D6CB6" w:rsidRDefault="004E6EE3">
                      <w:pPr>
                        <w:rPr>
                          <w:rFonts w:ascii="Consolas" w:hAnsi="Consolas"/>
                        </w:rPr>
                      </w:pPr>
                      <w:r w:rsidRPr="002D6CB6">
                        <w:rPr>
                          <w:rFonts w:ascii="Consolas" w:hAnsi="Consolas"/>
                        </w:rPr>
                        <w:t xml:space="preserve">    </w:t>
                      </w:r>
                      <w:proofErr w:type="gramStart"/>
                      <w:r>
                        <w:rPr>
                          <w:rFonts w:ascii="Consolas" w:hAnsi="Consolas"/>
                        </w:rPr>
                        <w:t>i</w:t>
                      </w:r>
                      <w:r w:rsidRPr="002D6CB6">
                        <w:rPr>
                          <w:rFonts w:ascii="Consolas" w:hAnsi="Consolas"/>
                        </w:rPr>
                        <w:t>f(</w:t>
                      </w:r>
                      <w:proofErr w:type="gramEnd"/>
                      <w:r w:rsidRPr="002D6CB6">
                        <w:rPr>
                          <w:rFonts w:ascii="Consolas" w:hAnsi="Consolas"/>
                        </w:rPr>
                        <w:t>M is a valid message) then</w:t>
                      </w:r>
                      <w:r w:rsidRPr="002D6CB6">
                        <w:rPr>
                          <w:rFonts w:ascii="Consolas" w:hAnsi="Consolas"/>
                        </w:rPr>
                        <w:br/>
                        <w:t xml:space="preserve">       </w:t>
                      </w:r>
                      <w:proofErr w:type="spellStart"/>
                      <w:r w:rsidRPr="002D6CB6">
                        <w:rPr>
                          <w:rFonts w:ascii="Consolas" w:hAnsi="Consolas"/>
                        </w:rPr>
                        <w:t>private_key</w:t>
                      </w:r>
                      <w:proofErr w:type="spellEnd"/>
                      <w:r w:rsidRPr="002D6CB6">
                        <w:rPr>
                          <w:rFonts w:ascii="Consolas" w:hAnsi="Consolas"/>
                        </w:rPr>
                        <w:t xml:space="preserve"> = d</w:t>
                      </w:r>
                    </w:p>
                    <w:p w:rsidR="004E6EE3" w:rsidRDefault="004E6EE3">
                      <w:r w:rsidRPr="002D6CB6">
                        <w:rPr>
                          <w:rFonts w:ascii="Consolas" w:hAnsi="Consolas"/>
                        </w:rPr>
                        <w:t xml:space="preserve">   </w:t>
                      </w:r>
                    </w:p>
                  </w:txbxContent>
                </v:textbox>
                <w10:wrap type="square" anchorx="margin"/>
              </v:shape>
            </w:pict>
          </mc:Fallback>
        </mc:AlternateContent>
      </w:r>
      <w:r w:rsidR="00437015">
        <w:t xml:space="preserve"> keys to check.</w:t>
      </w:r>
    </w:p>
    <w:p w14:paraId="2477D15D" w14:textId="77777777" w:rsidR="00437015" w:rsidRDefault="00437015" w:rsidP="00437015"/>
    <w:p w14:paraId="719206C3" w14:textId="338A40A8" w:rsidR="004332CA" w:rsidRDefault="00437015" w:rsidP="00437015">
      <w:r>
        <w:t>If we could do a peta-key checks per second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15</m:t>
            </m:r>
          </m:sup>
        </m:sSup>
      </m:oMath>
      <w:r>
        <w:t xml:space="preserve"> ), it would take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1008</m:t>
            </m:r>
          </m:sup>
        </m:sSup>
      </m:oMath>
      <w:r>
        <w:t xml:space="preserve"> seconds, or </w:t>
      </w:r>
      <m:oMath>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999</m:t>
            </m:r>
          </m:sup>
        </m:sSup>
      </m:oMath>
      <w:r>
        <w:t xml:space="preserve"> centuries.  It would take more resources than exist in the univers</w:t>
      </w:r>
      <w:r w:rsidR="007B333B">
        <w:t>e</w:t>
      </w:r>
      <w:r>
        <w:t xml:space="preserve"> (time and Joules) to break one 4096-bit key.  Clearly, we </w:t>
      </w:r>
      <w:proofErr w:type="gramStart"/>
      <w:r>
        <w:t>aren’t</w:t>
      </w:r>
      <w:proofErr w:type="gramEnd"/>
      <w:r>
        <w:t xml:space="preserve"> going to try to brute-force such a large key.</w:t>
      </w:r>
      <w:r w:rsidR="007B333B">
        <w:t xml:space="preserve">  Even if we could, how would we know if the message was the right message?</w:t>
      </w:r>
      <w:r w:rsidR="007B333B">
        <w:br/>
      </w:r>
    </w:p>
    <w:p w14:paraId="0A1A68FE" w14:textId="68D05F21" w:rsidR="00437015" w:rsidRDefault="007B333B" w:rsidP="00437015">
      <w:r>
        <w:t>There is o</w:t>
      </w:r>
      <w:r w:rsidR="004332CA">
        <w:t>ne weak spot – if the messages are predictable</w:t>
      </w:r>
      <w:r>
        <w:t xml:space="preserve">, we </w:t>
      </w:r>
      <w:proofErr w:type="gramStart"/>
      <w:r>
        <w:t xml:space="preserve">can </w:t>
      </w:r>
      <w:r w:rsidR="004332CA">
        <w:t>.</w:t>
      </w:r>
      <w:proofErr w:type="gramEnd"/>
      <w:r w:rsidR="004332CA">
        <w:t xml:space="preserve">  In our project, all of Alice’s messages are HTML, and are wrapped with “&lt;h1&gt;</w:t>
      </w:r>
      <w:r w:rsidR="004332CA">
        <w:rPr>
          <w:i/>
        </w:rPr>
        <w:t>message</w:t>
      </w:r>
      <w:r w:rsidR="004332CA">
        <w:t xml:space="preserve">&lt;/h1&gt;”.  So, all we need to do is look for a </w:t>
      </w:r>
      <w:r w:rsidR="004332CA">
        <w:rPr>
          <w:i/>
        </w:rPr>
        <w:t>d</w:t>
      </w:r>
      <w:r w:rsidR="004332CA">
        <w:t xml:space="preserve"> that gives back a string that matches this pattern… easy, right?</w:t>
      </w:r>
    </w:p>
    <w:p w14:paraId="0E01348B" w14:textId="77777777" w:rsidR="00437015" w:rsidRDefault="004E6EE3" w:rsidP="004E6EE3">
      <w:pPr>
        <w:pStyle w:val="Heading1"/>
      </w:pPr>
      <w:r>
        <w:lastRenderedPageBreak/>
        <w:t>The Project Challenge</w:t>
      </w:r>
    </w:p>
    <w:p w14:paraId="5F4965FA" w14:textId="77777777" w:rsidR="00437015" w:rsidRDefault="00F46C56" w:rsidP="00437015">
      <w:r>
        <w:t>The purpose of this project is not to make you learn too much about the RSA algorithm, but to explore making a single-threaded and slow program faster.  I’ve posted a bunch of files to this site on D2L:</w:t>
      </w:r>
    </w:p>
    <w:p w14:paraId="1DDA0B7A" w14:textId="77777777" w:rsidR="00F46C56" w:rsidRDefault="00F46C56" w:rsidP="00F46C56">
      <w:pPr>
        <w:pStyle w:val="ListParagraph"/>
        <w:numPr>
          <w:ilvl w:val="0"/>
          <w:numId w:val="24"/>
        </w:numPr>
      </w:pPr>
      <w:proofErr w:type="spellStart"/>
      <w:r>
        <w:t>rsa.c</w:t>
      </w:r>
      <w:proofErr w:type="spellEnd"/>
      <w:r>
        <w:t xml:space="preserve"> – My implementation of the RSA algorithm (don’t use for NSA work)</w:t>
      </w:r>
    </w:p>
    <w:p w14:paraId="50F71120" w14:textId="77777777" w:rsidR="00F46C56" w:rsidRDefault="00F46C56" w:rsidP="00F46C56">
      <w:pPr>
        <w:pStyle w:val="ListParagraph"/>
        <w:numPr>
          <w:ilvl w:val="0"/>
          <w:numId w:val="24"/>
        </w:numPr>
      </w:pPr>
      <w:proofErr w:type="spellStart"/>
      <w:r>
        <w:t>rsa.h</w:t>
      </w:r>
      <w:proofErr w:type="spellEnd"/>
      <w:r>
        <w:t xml:space="preserve"> – The header file for my RSA algorithm</w:t>
      </w:r>
    </w:p>
    <w:p w14:paraId="3158CF3E" w14:textId="77777777" w:rsidR="00F46C56" w:rsidRDefault="00F46C56" w:rsidP="00F46C56">
      <w:pPr>
        <w:pStyle w:val="ListParagraph"/>
        <w:numPr>
          <w:ilvl w:val="0"/>
          <w:numId w:val="24"/>
        </w:numPr>
      </w:pPr>
      <w:r>
        <w:t>find-</w:t>
      </w:r>
      <w:proofErr w:type="spellStart"/>
      <w:r>
        <w:t>keys.c</w:t>
      </w:r>
      <w:proofErr w:type="spellEnd"/>
      <w:r>
        <w:t xml:space="preserve"> – Brute-force code to find the keys</w:t>
      </w:r>
    </w:p>
    <w:p w14:paraId="37135677" w14:textId="77777777" w:rsidR="00F46C56" w:rsidRDefault="00F46C56" w:rsidP="00FD583D">
      <w:pPr>
        <w:pStyle w:val="ListParagraph"/>
        <w:numPr>
          <w:ilvl w:val="0"/>
          <w:numId w:val="24"/>
        </w:numPr>
      </w:pPr>
      <w:r>
        <w:t>make-</w:t>
      </w:r>
      <w:proofErr w:type="spellStart"/>
      <w:r>
        <w:t>test.c</w:t>
      </w:r>
      <w:proofErr w:type="spellEnd"/>
      <w:r>
        <w:t xml:space="preserve"> – Generates a set of keys and writes an encrypted file</w:t>
      </w:r>
    </w:p>
    <w:p w14:paraId="7BE8DE01" w14:textId="77777777" w:rsidR="00F46C56" w:rsidRDefault="00F46C56" w:rsidP="00F46C56">
      <w:pPr>
        <w:pStyle w:val="ListParagraph"/>
        <w:numPr>
          <w:ilvl w:val="0"/>
          <w:numId w:val="24"/>
        </w:numPr>
      </w:pPr>
      <w:proofErr w:type="spellStart"/>
      <w:r>
        <w:t>Makefile</w:t>
      </w:r>
      <w:proofErr w:type="spellEnd"/>
      <w:r>
        <w:t xml:space="preserve"> – a make-file to build all of the </w:t>
      </w:r>
      <w:proofErr w:type="gramStart"/>
      <w:r>
        <w:t>code</w:t>
      </w:r>
      <w:proofErr w:type="gramEnd"/>
    </w:p>
    <w:p w14:paraId="2F99D735" w14:textId="77777777" w:rsidR="004332CA" w:rsidRDefault="004332CA" w:rsidP="00F46C56">
      <w:pPr>
        <w:pStyle w:val="ListParagraph"/>
        <w:numPr>
          <w:ilvl w:val="0"/>
          <w:numId w:val="24"/>
        </w:numPr>
      </w:pPr>
      <w:r>
        <w:t>public-</w:t>
      </w:r>
      <w:r w:rsidRPr="004332CA">
        <w:rPr>
          <w:i/>
        </w:rPr>
        <w:t>n</w:t>
      </w:r>
      <w:r>
        <w:t xml:space="preserve">.txt – public keys for Alice, </w:t>
      </w:r>
      <w:r>
        <w:rPr>
          <w:i/>
        </w:rPr>
        <w:t xml:space="preserve">32, 34, … 50 </w:t>
      </w:r>
      <w:r>
        <w:t>bits</w:t>
      </w:r>
    </w:p>
    <w:p w14:paraId="3BE1D60F" w14:textId="77777777" w:rsidR="004332CA" w:rsidRDefault="004332CA" w:rsidP="00F46C56">
      <w:pPr>
        <w:pStyle w:val="ListParagraph"/>
        <w:numPr>
          <w:ilvl w:val="0"/>
          <w:numId w:val="24"/>
        </w:numPr>
      </w:pPr>
      <w:r>
        <w:t>encrypted-</w:t>
      </w:r>
      <w:r>
        <w:rPr>
          <w:i/>
        </w:rPr>
        <w:t>n</w:t>
      </w:r>
      <w:r>
        <w:t xml:space="preserve">.txt – encrypted messages using </w:t>
      </w:r>
      <w:r>
        <w:rPr>
          <w:i/>
        </w:rPr>
        <w:t>32</w:t>
      </w:r>
      <w:r>
        <w:t>,</w:t>
      </w:r>
      <w:r>
        <w:rPr>
          <w:i/>
        </w:rPr>
        <w:t xml:space="preserve"> 34, …</w:t>
      </w:r>
      <w:r>
        <w:t xml:space="preserve"> </w:t>
      </w:r>
      <w:r>
        <w:rPr>
          <w:i/>
        </w:rPr>
        <w:t>50-</w:t>
      </w:r>
      <w:r>
        <w:t>bit keys</w:t>
      </w:r>
    </w:p>
    <w:p w14:paraId="01566EAE" w14:textId="77777777" w:rsidR="00F46C56" w:rsidRDefault="00F46C56" w:rsidP="00F46C56"/>
    <w:p w14:paraId="6BE0C753" w14:textId="77777777" w:rsidR="00437015" w:rsidRDefault="00F46C56" w:rsidP="00437015">
      <w:r>
        <w:t xml:space="preserve">Download the files and </w:t>
      </w:r>
      <w:r w:rsidR="00FD583D">
        <w:t>experiment.  You’ll need to do a “</w:t>
      </w:r>
      <w:r w:rsidR="00FD583D" w:rsidRPr="00FD583D">
        <w:rPr>
          <w:rFonts w:ascii="Consolas" w:hAnsi="Consolas"/>
        </w:rPr>
        <w:t>make</w:t>
      </w:r>
      <w:r w:rsidR="00FD583D">
        <w:t>” to build the programs.  They all build and run fine on WSL and UNIX.  You may need to “</w:t>
      </w:r>
      <w:r w:rsidR="00FD583D" w:rsidRPr="00FD583D">
        <w:rPr>
          <w:rFonts w:ascii="Consolas" w:hAnsi="Consolas"/>
        </w:rPr>
        <w:t xml:space="preserve">apt-get install </w:t>
      </w:r>
      <w:proofErr w:type="spellStart"/>
      <w:r w:rsidR="00FD583D" w:rsidRPr="00FD583D">
        <w:rPr>
          <w:rFonts w:ascii="Consolas" w:hAnsi="Consolas"/>
        </w:rPr>
        <w:t>libgmp</w:t>
      </w:r>
      <w:proofErr w:type="spellEnd"/>
      <w:r w:rsidR="00FD583D" w:rsidRPr="00FD583D">
        <w:rPr>
          <w:rFonts w:ascii="Consolas" w:hAnsi="Consolas"/>
        </w:rPr>
        <w:t>-dev</w:t>
      </w:r>
      <w:r w:rsidR="00FD583D">
        <w:t>”</w:t>
      </w:r>
    </w:p>
    <w:p w14:paraId="294BAB3F" w14:textId="77777777" w:rsidR="00FD583D" w:rsidRDefault="00FD583D" w:rsidP="00437015"/>
    <w:p w14:paraId="56F56B13" w14:textId="77777777" w:rsidR="00FD583D" w:rsidRDefault="00FD583D" w:rsidP="00437015">
      <w:r>
        <w:t xml:space="preserve">There are </w:t>
      </w:r>
      <w:r w:rsidRPr="00225138">
        <w:rPr>
          <w:u w:val="single"/>
        </w:rPr>
        <w:t>many</w:t>
      </w:r>
      <w:r>
        <w:t xml:space="preserve"> ways to make this project run faster.  </w:t>
      </w:r>
      <w:r w:rsidR="00225138">
        <w:t xml:space="preserve">Some are simple: </w:t>
      </w:r>
      <w:proofErr w:type="gramStart"/>
      <w:r>
        <w:t>take a look</w:t>
      </w:r>
      <w:proofErr w:type="gramEnd"/>
      <w:r>
        <w:t xml:space="preserve"> at the </w:t>
      </w:r>
      <w:proofErr w:type="spellStart"/>
      <w:r>
        <w:t>Makefile</w:t>
      </w:r>
      <w:proofErr w:type="spellEnd"/>
      <w:r>
        <w:t xml:space="preserve"> and look around at the C code to see if there are some optimizations you can find.</w:t>
      </w:r>
      <w:r w:rsidR="004332CA">
        <w:t xml:space="preserve">  </w:t>
      </w:r>
      <w:r w:rsidR="00225138">
        <w:t>Some are algorithmic improvements.  They can potentially improve results more than the threading techniques.</w:t>
      </w:r>
      <w:r>
        <w:t xml:space="preserve"> </w:t>
      </w:r>
    </w:p>
    <w:p w14:paraId="201993EB" w14:textId="77777777" w:rsidR="00FD583D" w:rsidRDefault="00FD583D" w:rsidP="00437015"/>
    <w:p w14:paraId="104C53F3" w14:textId="5051356E" w:rsidR="00FD583D" w:rsidRDefault="00FD583D" w:rsidP="00437015">
      <w:r>
        <w:t xml:space="preserve">The main way to make this run faster is to look to use </w:t>
      </w:r>
      <w:proofErr w:type="spellStart"/>
      <w:r>
        <w:t>pthreads</w:t>
      </w:r>
      <w:proofErr w:type="spellEnd"/>
      <w:r w:rsidR="004332CA">
        <w:t xml:space="preserve"> or you can fork and use shared memory</w:t>
      </w:r>
      <w:r>
        <w:t xml:space="preserve">.  You can do this in </w:t>
      </w:r>
      <w:proofErr w:type="gramStart"/>
      <w:r>
        <w:t>many different ways</w:t>
      </w:r>
      <w:proofErr w:type="gramEnd"/>
      <w:r>
        <w:t xml:space="preserve">, and the ways that you choose </w:t>
      </w:r>
      <w:r w:rsidR="00225138">
        <w:t>are</w:t>
      </w:r>
      <w:r>
        <w:t xml:space="preserve"> up to you.  </w:t>
      </w:r>
      <w:r w:rsidR="004332CA">
        <w:t xml:space="preserve">For example, there is an embarrassingly easy way to multithread this, but it won’t be optimal.  There are harder ways to </w:t>
      </w:r>
      <w:r w:rsidR="007B333B">
        <w:t>multi</w:t>
      </w:r>
      <w:r w:rsidR="004332CA">
        <w:t xml:space="preserve">thread this which may be better but will take more planning.  You can use multiple computers – but that’s going to take more effort to design.  You can use CUDA or OpenCL but then </w:t>
      </w:r>
      <w:proofErr w:type="gramStart"/>
      <w:r w:rsidR="004332CA">
        <w:t>you’ll</w:t>
      </w:r>
      <w:proofErr w:type="gramEnd"/>
      <w:r w:rsidR="004332CA">
        <w:t xml:space="preserve"> really need to put some thought into what parts are done on the CPU and what is done on GPU.</w:t>
      </w:r>
      <w:r w:rsidR="007B333B">
        <w:t xml:space="preserve">  You can even do some research and look for better algorithms – while not instantaneous, there are some that will speed-up the search space.</w:t>
      </w:r>
    </w:p>
    <w:p w14:paraId="5B3D3FE2" w14:textId="77777777" w:rsidR="004332CA" w:rsidRDefault="004332CA" w:rsidP="00437015"/>
    <w:p w14:paraId="57C89A31" w14:textId="77777777" w:rsidR="004332CA" w:rsidRDefault="004332CA" w:rsidP="00437015">
      <w:r>
        <w:t>You can even mix and match – you could use multiple computers with multiple threads with the GPUs.  You get to decide.</w:t>
      </w:r>
    </w:p>
    <w:p w14:paraId="45D02284" w14:textId="77777777" w:rsidR="004332CA" w:rsidRDefault="004332CA" w:rsidP="00437015"/>
    <w:p w14:paraId="5CC8FE30" w14:textId="77777777" w:rsidR="004332CA" w:rsidRDefault="004332CA" w:rsidP="00437015">
      <w:r>
        <w:t xml:space="preserve">You will get more points for larger keys broken.  You will get more points for faster times on each of the keys – i.e. you’ll get more points if you get the 32-bits faster than any one else; you’d also get more points if you get greater key lengths than anyone else.  I’ll personally be surprised if someone breaks 40-bit keys or higher.  </w:t>
      </w:r>
    </w:p>
    <w:p w14:paraId="25CC6848" w14:textId="77777777" w:rsidR="004332CA" w:rsidRDefault="004332CA" w:rsidP="00437015"/>
    <w:p w14:paraId="2DC95AC3" w14:textId="660C7F5B" w:rsidR="004332CA" w:rsidRDefault="004332CA" w:rsidP="00437015">
      <w:r>
        <w:t xml:space="preserve">If you’ve been looking for a reason to get your parents to sport you a new </w:t>
      </w:r>
      <w:proofErr w:type="spellStart"/>
      <w:r>
        <w:t>nVidia</w:t>
      </w:r>
      <w:proofErr w:type="spellEnd"/>
      <w:r>
        <w:t xml:space="preserve"> </w:t>
      </w:r>
      <w:r w:rsidR="007B333B">
        <w:t>3080</w:t>
      </w:r>
      <w:r>
        <w:t xml:space="preserve"> series card, now you can honestly tell them you need it for </w:t>
      </w:r>
      <w:proofErr w:type="gramStart"/>
      <w:r>
        <w:t xml:space="preserve">class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roofErr w:type="gramEnd"/>
      <w:r>
        <w:t>.</w:t>
      </w:r>
    </w:p>
    <w:p w14:paraId="20ABC50E" w14:textId="77777777" w:rsidR="004332CA" w:rsidRDefault="004332CA" w:rsidP="00437015"/>
    <w:p w14:paraId="78B3783C" w14:textId="77777777" w:rsidR="00225138" w:rsidRDefault="00225138" w:rsidP="00225138">
      <w:pPr>
        <w:pStyle w:val="Heading2"/>
      </w:pPr>
      <w:r>
        <w:lastRenderedPageBreak/>
        <w:t>Deliverables</w:t>
      </w:r>
    </w:p>
    <w:p w14:paraId="181880F2" w14:textId="77777777" w:rsidR="00225138" w:rsidRDefault="00225138" w:rsidP="00225138">
      <w:r>
        <w:t>The main deliverable for this project is a report that describes your methods and results.  You should collect data from the baseline code, and then make incremental changes and describe if there was improvement and by how much.  For example:</w:t>
      </w:r>
    </w:p>
    <w:p w14:paraId="7F179429" w14:textId="77777777" w:rsidR="00225138" w:rsidRDefault="00225138" w:rsidP="00225138"/>
    <w:p w14:paraId="469BD757" w14:textId="77777777" w:rsidR="00225138" w:rsidRDefault="00225138" w:rsidP="00225138">
      <w:r>
        <w:t xml:space="preserve">“We looked at the C code and decided that the variable names were too long.  So, we went through and changed </w:t>
      </w:r>
      <w:proofErr w:type="gramStart"/>
      <w:r>
        <w:t>all of</w:t>
      </w:r>
      <w:proofErr w:type="gramEnd"/>
      <w:r>
        <w:t xml:space="preserve"> the variable names to single letters or single letters followed by a number.  For example, the variable “</w:t>
      </w:r>
      <w:proofErr w:type="spellStart"/>
      <w:r>
        <w:t>encrypted_text</w:t>
      </w:r>
      <w:proofErr w:type="spellEnd"/>
      <w:r>
        <w:t xml:space="preserve">” was renamed “x32”.  We re-ran the 32-bit key and found that the time was 325.7 seconds, and the speedup was 325.8/325.7 seconds = 1.000.  We found it surprising that didn’t actually help since the variable names were </w:t>
      </w:r>
      <w:proofErr w:type="gramStart"/>
      <w:r>
        <w:t>shorter.“</w:t>
      </w:r>
      <w:proofErr w:type="gramEnd"/>
    </w:p>
    <w:p w14:paraId="63A0F48D" w14:textId="77777777" w:rsidR="00225138" w:rsidRDefault="00225138" w:rsidP="00225138"/>
    <w:p w14:paraId="30D2BE28" w14:textId="77777777" w:rsidR="00225138" w:rsidRDefault="00225138" w:rsidP="00225138">
      <w:r>
        <w:t xml:space="preserve">If you successfully break a key, you will need to document what the clear-text message was and what the </w:t>
      </w:r>
      <w:r>
        <w:rPr>
          <w:i/>
        </w:rPr>
        <w:t>d</w:t>
      </w:r>
      <w:r>
        <w:t xml:space="preserve">-value that you found.  You should also look to document important things like: how much time it took, what resources it took, etc.  </w:t>
      </w:r>
    </w:p>
    <w:p w14:paraId="1FD5E4D1" w14:textId="77777777" w:rsidR="00225138" w:rsidRDefault="00225138" w:rsidP="00225138"/>
    <w:p w14:paraId="6BB7E90F" w14:textId="77777777" w:rsidR="00225138" w:rsidRDefault="00225138" w:rsidP="00225138">
      <w:r>
        <w:t xml:space="preserve">Your grade will be determined by the effort you put into tackling this problem, the quality of your experimental approach, and your ability to document that experiment and results.  </w:t>
      </w:r>
    </w:p>
    <w:p w14:paraId="0974DB10" w14:textId="77777777" w:rsidR="00225138" w:rsidRDefault="00225138" w:rsidP="00225138"/>
    <w:p w14:paraId="6304BCF7" w14:textId="77777777" w:rsidR="00225138" w:rsidRDefault="00225138" w:rsidP="00225138">
      <w:r>
        <w:t>There is an old saw, “Great claims in science must be backed up by even greater evidence.”  I reserve the right to make you demonstrate your results to me in person.  If I suspect that results are fabricated (and its surprisingly easy to do) then we’ll have that discussion and that would end poorly for you.</w:t>
      </w:r>
    </w:p>
    <w:p w14:paraId="47D24CDC" w14:textId="77777777" w:rsidR="00225138" w:rsidRDefault="00225138" w:rsidP="00225138"/>
    <w:p w14:paraId="69DB7ACC" w14:textId="77777777" w:rsidR="00225138" w:rsidRDefault="00225138" w:rsidP="00225138">
      <w:r>
        <w:t>It is very hard to give a quantitative way to judge your grade, but I can give the subjective evaluation as:</w:t>
      </w:r>
    </w:p>
    <w:p w14:paraId="2402CD03" w14:textId="77777777" w:rsidR="00225138" w:rsidRDefault="00225138" w:rsidP="00225138">
      <w:pPr>
        <w:pStyle w:val="ListParagraph"/>
        <w:numPr>
          <w:ilvl w:val="0"/>
          <w:numId w:val="24"/>
        </w:numPr>
      </w:pPr>
      <w:r>
        <w:t xml:space="preserve">An “A” looks like you tried a number of really innovative methods, you </w:t>
      </w:r>
      <w:proofErr w:type="spellStart"/>
      <w:r>
        <w:t>maybe</w:t>
      </w:r>
      <w:proofErr w:type="spellEnd"/>
      <w:r>
        <w:t xml:space="preserve"> pulled from the research community, and did not give up when it got difficult; you were able to break some of the </w:t>
      </w:r>
      <w:proofErr w:type="gramStart"/>
      <w:r>
        <w:t>higher-length</w:t>
      </w:r>
      <w:proofErr w:type="gramEnd"/>
      <w:r>
        <w:t xml:space="preserve"> keys, and your report does a great job documenting your project.</w:t>
      </w:r>
    </w:p>
    <w:p w14:paraId="1A7FAAF5" w14:textId="77777777" w:rsidR="00225138" w:rsidRDefault="00225138" w:rsidP="00225138">
      <w:pPr>
        <w:pStyle w:val="ListParagraph"/>
        <w:numPr>
          <w:ilvl w:val="0"/>
          <w:numId w:val="24"/>
        </w:numPr>
      </w:pPr>
      <w:r>
        <w:t xml:space="preserve">A “B” looks like you tried </w:t>
      </w:r>
      <w:proofErr w:type="gramStart"/>
      <w:r>
        <w:t>a number of</w:t>
      </w:r>
      <w:proofErr w:type="gramEnd"/>
      <w:r>
        <w:t xml:space="preserve"> different methods, but your implementation was hampered by ability, and/or your report is generally good.</w:t>
      </w:r>
    </w:p>
    <w:p w14:paraId="2ECE3BB1" w14:textId="77777777" w:rsidR="00225138" w:rsidRDefault="00225138" w:rsidP="00225138">
      <w:pPr>
        <w:pStyle w:val="ListParagraph"/>
        <w:numPr>
          <w:ilvl w:val="0"/>
          <w:numId w:val="24"/>
        </w:numPr>
      </w:pPr>
      <w:r>
        <w:t xml:space="preserve">A “C” looks like you tried some basic techniques, you wrote a decent report, but </w:t>
      </w:r>
      <w:proofErr w:type="spellStart"/>
      <w:r>
        <w:t>its</w:t>
      </w:r>
      <w:proofErr w:type="spellEnd"/>
      <w:r>
        <w:t xml:space="preserve"> nothing outstanding.</w:t>
      </w:r>
    </w:p>
    <w:p w14:paraId="38D4C21A" w14:textId="77777777" w:rsidR="00225138" w:rsidRDefault="00225138" w:rsidP="00225138">
      <w:pPr>
        <w:pStyle w:val="ListParagraph"/>
        <w:numPr>
          <w:ilvl w:val="0"/>
          <w:numId w:val="24"/>
        </w:numPr>
      </w:pPr>
      <w:r>
        <w:t>A “D” looks like you tried to wrap a “</w:t>
      </w:r>
      <w:proofErr w:type="spellStart"/>
      <w:r>
        <w:t>pthread_create</w:t>
      </w:r>
      <w:proofErr w:type="spellEnd"/>
      <w:r>
        <w:t xml:space="preserve">” around my code and didn’t go beyond that.  You documented things in your </w:t>
      </w:r>
      <w:proofErr w:type="gramStart"/>
      <w:r>
        <w:t>report</w:t>
      </w:r>
      <w:proofErr w:type="gramEnd"/>
      <w:r>
        <w:t xml:space="preserve"> but it wasn’t clear that you had a plan or took good notes along the way.  Your report was not convincing.</w:t>
      </w:r>
    </w:p>
    <w:p w14:paraId="55274040" w14:textId="77777777" w:rsidR="00225138" w:rsidRDefault="00225138" w:rsidP="00225138">
      <w:pPr>
        <w:pStyle w:val="ListParagraph"/>
        <w:numPr>
          <w:ilvl w:val="0"/>
          <w:numId w:val="24"/>
        </w:numPr>
      </w:pPr>
      <w:r>
        <w:t xml:space="preserve">An “F” looks like you ran the sample code, maybe successfully.  The best thing about your report was that it was brief.  </w:t>
      </w:r>
    </w:p>
    <w:p w14:paraId="5DD8CB2A" w14:textId="087EBFD2" w:rsidR="00225138" w:rsidRDefault="00225138" w:rsidP="00225138"/>
    <w:p w14:paraId="01919523" w14:textId="15AA54FB" w:rsidR="007B333B" w:rsidRPr="007B333B" w:rsidRDefault="007B333B" w:rsidP="00225138">
      <w:r>
        <w:lastRenderedPageBreak/>
        <w:t xml:space="preserve">If you can break keys &gt; 64 bits, </w:t>
      </w:r>
      <w:proofErr w:type="gramStart"/>
      <w:r>
        <w:t>I’ll</w:t>
      </w:r>
      <w:proofErr w:type="gramEnd"/>
      <w:r>
        <w:t xml:space="preserve"> consider awarding some bonus points based on the level of difficulty that you applied to the problem.  </w:t>
      </w:r>
      <w:r>
        <w:rPr>
          <w:b/>
          <w:bCs/>
        </w:rPr>
        <w:t>But, to meet the standards for the course, you must use threads for at least part of the problem.</w:t>
      </w:r>
      <w:r>
        <w:t xml:space="preserve">  </w:t>
      </w:r>
    </w:p>
    <w:p w14:paraId="60F6E405" w14:textId="77777777" w:rsidR="00225138" w:rsidRDefault="00225138" w:rsidP="00225138"/>
    <w:sectPr w:rsidR="00225138" w:rsidSect="00BD3A2E">
      <w:headerReference w:type="default" r:id="rId7"/>
      <w:footerReference w:type="even" r:id="rId8"/>
      <w:footerReference w:type="default" r:id="rId9"/>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2E8AA" w14:textId="77777777" w:rsidR="005902D3" w:rsidRDefault="005902D3">
      <w:r>
        <w:separator/>
      </w:r>
    </w:p>
  </w:endnote>
  <w:endnote w:type="continuationSeparator" w:id="0">
    <w:p w14:paraId="48948079" w14:textId="77777777" w:rsidR="005902D3" w:rsidRDefault="0059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F8740" w14:textId="77777777" w:rsidR="004E6EE3" w:rsidRDefault="004E6EE3"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E480BC" w14:textId="77777777" w:rsidR="004E6EE3" w:rsidRDefault="004E6EE3"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1E0" w:firstRow="1" w:lastRow="1" w:firstColumn="1" w:lastColumn="1" w:noHBand="0" w:noVBand="0"/>
    </w:tblPr>
    <w:tblGrid>
      <w:gridCol w:w="4695"/>
      <w:gridCol w:w="534"/>
      <w:gridCol w:w="4851"/>
    </w:tblGrid>
    <w:tr w:rsidR="004E6EE3" w14:paraId="4469EE7F" w14:textId="77777777" w:rsidTr="00166B0B">
      <w:tc>
        <w:tcPr>
          <w:tcW w:w="4788" w:type="dxa"/>
          <w:shd w:val="clear" w:color="auto" w:fill="auto"/>
        </w:tcPr>
        <w:p w14:paraId="130D9B28" w14:textId="77777777" w:rsidR="004E6EE3" w:rsidRDefault="004E6EE3" w:rsidP="00316482">
          <w:pPr>
            <w:pStyle w:val="Footer"/>
            <w:ind w:right="360"/>
          </w:pPr>
          <w:r>
            <w:t>CMPE420 – Digital &amp; Reconfigurable</w:t>
          </w:r>
        </w:p>
      </w:tc>
      <w:tc>
        <w:tcPr>
          <w:tcW w:w="540" w:type="dxa"/>
          <w:shd w:val="clear" w:color="auto" w:fill="auto"/>
        </w:tcPr>
        <w:p w14:paraId="0C060CA0" w14:textId="77777777" w:rsidR="004E6EE3" w:rsidRDefault="004E6EE3" w:rsidP="00BD3A2E">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c>
        <w:tcPr>
          <w:tcW w:w="4968" w:type="dxa"/>
          <w:shd w:val="clear" w:color="auto" w:fill="auto"/>
        </w:tcPr>
        <w:p w14:paraId="5F1F075A" w14:textId="5AA0375E" w:rsidR="004E6EE3" w:rsidRDefault="004E6EE3" w:rsidP="00316482">
          <w:pPr>
            <w:pStyle w:val="Footer"/>
            <w:jc w:val="right"/>
          </w:pPr>
          <w:r>
            <w:t>Spring 20</w:t>
          </w:r>
          <w:r w:rsidR="007B333B">
            <w:t>21</w:t>
          </w:r>
        </w:p>
      </w:tc>
    </w:tr>
  </w:tbl>
  <w:p w14:paraId="2EEF6012" w14:textId="77777777" w:rsidR="004E6EE3" w:rsidRDefault="004E6EE3"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C061D" w14:textId="77777777" w:rsidR="005902D3" w:rsidRDefault="005902D3">
      <w:r>
        <w:separator/>
      </w:r>
    </w:p>
  </w:footnote>
  <w:footnote w:type="continuationSeparator" w:id="0">
    <w:p w14:paraId="374CE91B" w14:textId="77777777" w:rsidR="005902D3" w:rsidRDefault="00590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1E0" w:firstRow="1" w:lastRow="1" w:firstColumn="1" w:lastColumn="1" w:noHBand="0" w:noVBand="0"/>
    </w:tblPr>
    <w:tblGrid>
      <w:gridCol w:w="10080"/>
    </w:tblGrid>
    <w:tr w:rsidR="004E6EE3" w14:paraId="60F3C905" w14:textId="77777777" w:rsidTr="00166B0B">
      <w:tc>
        <w:tcPr>
          <w:tcW w:w="10296" w:type="dxa"/>
          <w:shd w:val="clear" w:color="auto" w:fill="auto"/>
        </w:tcPr>
        <w:p w14:paraId="15FE89A9" w14:textId="77777777" w:rsidR="004E6EE3" w:rsidRPr="00166B0B" w:rsidRDefault="004E6EE3" w:rsidP="00BD3A2E">
          <w:pPr>
            <w:pStyle w:val="Header"/>
            <w:rPr>
              <w:rFonts w:ascii="Arial Black" w:hAnsi="Arial Black"/>
            </w:rPr>
          </w:pPr>
          <w:r>
            <w:rPr>
              <w:rFonts w:ascii="Arial Black" w:hAnsi="Arial Black"/>
            </w:rPr>
            <w:t xml:space="preserve">Rivest-Shamir-Adleman </w:t>
          </w:r>
        </w:p>
      </w:tc>
    </w:tr>
  </w:tbl>
  <w:p w14:paraId="0373C09A" w14:textId="77777777" w:rsidR="004E6EE3" w:rsidRPr="005631C1" w:rsidRDefault="004E6EE3"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1DE9C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BC4C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864A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5AFA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8A60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4E8E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9EA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4C11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C85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E1D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1E8A"/>
    <w:multiLevelType w:val="hybridMultilevel"/>
    <w:tmpl w:val="8C1200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0DE2FB0"/>
    <w:multiLevelType w:val="hybridMultilevel"/>
    <w:tmpl w:val="44DAC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216003"/>
    <w:multiLevelType w:val="hybridMultilevel"/>
    <w:tmpl w:val="0EFAF31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A2A657B"/>
    <w:multiLevelType w:val="hybridMultilevel"/>
    <w:tmpl w:val="EC04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91D87"/>
    <w:multiLevelType w:val="hybridMultilevel"/>
    <w:tmpl w:val="EE523D80"/>
    <w:lvl w:ilvl="0" w:tplc="0409000F">
      <w:start w:val="2"/>
      <w:numFmt w:val="decimal"/>
      <w:lvlText w:val="%1."/>
      <w:lvlJc w:val="left"/>
      <w:pPr>
        <w:tabs>
          <w:tab w:val="num" w:pos="720"/>
        </w:tabs>
        <w:ind w:left="720" w:hanging="360"/>
      </w:pPr>
      <w:rPr>
        <w:rFonts w:hint="default"/>
      </w:rPr>
    </w:lvl>
    <w:lvl w:ilvl="1" w:tplc="E49015F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134062"/>
    <w:multiLevelType w:val="hybridMultilevel"/>
    <w:tmpl w:val="69E25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8B5FC4"/>
    <w:multiLevelType w:val="hybridMultilevel"/>
    <w:tmpl w:val="4AB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D43D34"/>
    <w:multiLevelType w:val="hybridMultilevel"/>
    <w:tmpl w:val="3D3220E4"/>
    <w:lvl w:ilvl="0" w:tplc="0EF08B08">
      <w:numFmt w:val="bullet"/>
      <w:lvlText w:val="-"/>
      <w:lvlJc w:val="left"/>
      <w:pPr>
        <w:tabs>
          <w:tab w:val="num" w:pos="5688"/>
        </w:tabs>
        <w:ind w:left="5688" w:hanging="360"/>
      </w:pPr>
      <w:rPr>
        <w:rFonts w:ascii="Palatino Linotype" w:eastAsia="Times New Roman" w:hAnsi="Palatino Linotype" w:cs="Times New Roman" w:hint="default"/>
      </w:rPr>
    </w:lvl>
    <w:lvl w:ilvl="1" w:tplc="04090003" w:tentative="1">
      <w:start w:val="1"/>
      <w:numFmt w:val="bullet"/>
      <w:lvlText w:val="o"/>
      <w:lvlJc w:val="left"/>
      <w:pPr>
        <w:tabs>
          <w:tab w:val="num" w:pos="6408"/>
        </w:tabs>
        <w:ind w:left="6408" w:hanging="360"/>
      </w:pPr>
      <w:rPr>
        <w:rFonts w:ascii="Courier New" w:hAnsi="Courier New" w:cs="Arial" w:hint="default"/>
      </w:rPr>
    </w:lvl>
    <w:lvl w:ilvl="2" w:tplc="04090005" w:tentative="1">
      <w:start w:val="1"/>
      <w:numFmt w:val="bullet"/>
      <w:lvlText w:val=""/>
      <w:lvlJc w:val="left"/>
      <w:pPr>
        <w:tabs>
          <w:tab w:val="num" w:pos="7128"/>
        </w:tabs>
        <w:ind w:left="7128" w:hanging="360"/>
      </w:pPr>
      <w:rPr>
        <w:rFonts w:ascii="Wingdings" w:hAnsi="Wingdings" w:hint="default"/>
      </w:rPr>
    </w:lvl>
    <w:lvl w:ilvl="3" w:tplc="04090001" w:tentative="1">
      <w:start w:val="1"/>
      <w:numFmt w:val="bullet"/>
      <w:lvlText w:val=""/>
      <w:lvlJc w:val="left"/>
      <w:pPr>
        <w:tabs>
          <w:tab w:val="num" w:pos="7848"/>
        </w:tabs>
        <w:ind w:left="7848" w:hanging="360"/>
      </w:pPr>
      <w:rPr>
        <w:rFonts w:ascii="Symbol" w:hAnsi="Symbol" w:hint="default"/>
      </w:rPr>
    </w:lvl>
    <w:lvl w:ilvl="4" w:tplc="04090003" w:tentative="1">
      <w:start w:val="1"/>
      <w:numFmt w:val="bullet"/>
      <w:lvlText w:val="o"/>
      <w:lvlJc w:val="left"/>
      <w:pPr>
        <w:tabs>
          <w:tab w:val="num" w:pos="8568"/>
        </w:tabs>
        <w:ind w:left="8568" w:hanging="360"/>
      </w:pPr>
      <w:rPr>
        <w:rFonts w:ascii="Courier New" w:hAnsi="Courier New" w:cs="Arial" w:hint="default"/>
      </w:rPr>
    </w:lvl>
    <w:lvl w:ilvl="5" w:tplc="04090005" w:tentative="1">
      <w:start w:val="1"/>
      <w:numFmt w:val="bullet"/>
      <w:lvlText w:val=""/>
      <w:lvlJc w:val="left"/>
      <w:pPr>
        <w:tabs>
          <w:tab w:val="num" w:pos="9288"/>
        </w:tabs>
        <w:ind w:left="9288" w:hanging="360"/>
      </w:pPr>
      <w:rPr>
        <w:rFonts w:ascii="Wingdings" w:hAnsi="Wingdings" w:hint="default"/>
      </w:rPr>
    </w:lvl>
    <w:lvl w:ilvl="6" w:tplc="04090001" w:tentative="1">
      <w:start w:val="1"/>
      <w:numFmt w:val="bullet"/>
      <w:lvlText w:val=""/>
      <w:lvlJc w:val="left"/>
      <w:pPr>
        <w:tabs>
          <w:tab w:val="num" w:pos="10008"/>
        </w:tabs>
        <w:ind w:left="10008" w:hanging="360"/>
      </w:pPr>
      <w:rPr>
        <w:rFonts w:ascii="Symbol" w:hAnsi="Symbol" w:hint="default"/>
      </w:rPr>
    </w:lvl>
    <w:lvl w:ilvl="7" w:tplc="04090003" w:tentative="1">
      <w:start w:val="1"/>
      <w:numFmt w:val="bullet"/>
      <w:lvlText w:val="o"/>
      <w:lvlJc w:val="left"/>
      <w:pPr>
        <w:tabs>
          <w:tab w:val="num" w:pos="10728"/>
        </w:tabs>
        <w:ind w:left="10728" w:hanging="360"/>
      </w:pPr>
      <w:rPr>
        <w:rFonts w:ascii="Courier New" w:hAnsi="Courier New" w:cs="Arial" w:hint="default"/>
      </w:rPr>
    </w:lvl>
    <w:lvl w:ilvl="8" w:tplc="04090005" w:tentative="1">
      <w:start w:val="1"/>
      <w:numFmt w:val="bullet"/>
      <w:lvlText w:val=""/>
      <w:lvlJc w:val="left"/>
      <w:pPr>
        <w:tabs>
          <w:tab w:val="num" w:pos="11448"/>
        </w:tabs>
        <w:ind w:left="11448" w:hanging="360"/>
      </w:pPr>
      <w:rPr>
        <w:rFonts w:ascii="Wingdings" w:hAnsi="Wingdings" w:hint="default"/>
      </w:rPr>
    </w:lvl>
  </w:abstractNum>
  <w:abstractNum w:abstractNumId="18" w15:restartNumberingAfterBreak="0">
    <w:nsid w:val="5B936CB3"/>
    <w:multiLevelType w:val="hybridMultilevel"/>
    <w:tmpl w:val="C2222C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E65ACE"/>
    <w:multiLevelType w:val="hybridMultilevel"/>
    <w:tmpl w:val="D3448A2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63F16F9D"/>
    <w:multiLevelType w:val="hybridMultilevel"/>
    <w:tmpl w:val="4AC24E8A"/>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627308E"/>
    <w:multiLevelType w:val="hybridMultilevel"/>
    <w:tmpl w:val="CE24FA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225E3"/>
    <w:multiLevelType w:val="hybridMultilevel"/>
    <w:tmpl w:val="3E92F9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3F71D9C"/>
    <w:multiLevelType w:val="multilevel"/>
    <w:tmpl w:val="657E1B9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18"/>
  </w:num>
  <w:num w:numId="14">
    <w:abstractNumId w:val="19"/>
  </w:num>
  <w:num w:numId="15">
    <w:abstractNumId w:val="10"/>
  </w:num>
  <w:num w:numId="16">
    <w:abstractNumId w:val="20"/>
  </w:num>
  <w:num w:numId="17">
    <w:abstractNumId w:val="23"/>
  </w:num>
  <w:num w:numId="18">
    <w:abstractNumId w:val="14"/>
  </w:num>
  <w:num w:numId="19">
    <w:abstractNumId w:val="12"/>
  </w:num>
  <w:num w:numId="20">
    <w:abstractNumId w:val="22"/>
  </w:num>
  <w:num w:numId="21">
    <w:abstractNumId w:val="15"/>
  </w:num>
  <w:num w:numId="22">
    <w:abstractNumId w:val="16"/>
  </w:num>
  <w:num w:numId="23">
    <w:abstractNumId w:val="1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2C"/>
    <w:rsid w:val="0006308A"/>
    <w:rsid w:val="000F6D25"/>
    <w:rsid w:val="00147EC6"/>
    <w:rsid w:val="00166B0B"/>
    <w:rsid w:val="00225138"/>
    <w:rsid w:val="0025332C"/>
    <w:rsid w:val="00284484"/>
    <w:rsid w:val="002D6CB6"/>
    <w:rsid w:val="00316482"/>
    <w:rsid w:val="004332CA"/>
    <w:rsid w:val="00437015"/>
    <w:rsid w:val="00485C5C"/>
    <w:rsid w:val="004E6EE3"/>
    <w:rsid w:val="005902D3"/>
    <w:rsid w:val="005B2B85"/>
    <w:rsid w:val="005C741A"/>
    <w:rsid w:val="005E5591"/>
    <w:rsid w:val="0075425D"/>
    <w:rsid w:val="007B333B"/>
    <w:rsid w:val="00982018"/>
    <w:rsid w:val="00B06D1D"/>
    <w:rsid w:val="00BD3A2E"/>
    <w:rsid w:val="00D64CF7"/>
    <w:rsid w:val="00F43A15"/>
    <w:rsid w:val="00F46C56"/>
    <w:rsid w:val="00FB7429"/>
    <w:rsid w:val="00FD583D"/>
    <w:rsid w:val="00FE4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ABE9C7"/>
  <w14:defaultImageDpi w14:val="330"/>
  <w15:docId w15:val="{EEB8D4AB-EEDD-4193-9250-E9AED5E6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B60"/>
    <w:rPr>
      <w:rFonts w:ascii="Palatino Linotype" w:hAnsi="Palatino Linotype"/>
      <w:spacing w:val="-8"/>
      <w:kern w:val="28"/>
      <w:sz w:val="24"/>
      <w:szCs w:val="24"/>
    </w:rPr>
  </w:style>
  <w:style w:type="paragraph" w:styleId="Heading1">
    <w:name w:val="heading 1"/>
    <w:basedOn w:val="Normal"/>
    <w:next w:val="Normal"/>
    <w:qFormat/>
    <w:rsid w:val="003F6BE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F6BE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352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rFonts w:ascii="Arial" w:hAnsi="Arial" w:cs="Arial"/>
      <w:b/>
      <w:bCs/>
      <w:sz w:val="32"/>
      <w:szCs w:val="32"/>
    </w:rPr>
  </w:style>
  <w:style w:type="paragraph" w:styleId="Subtitle">
    <w:name w:val="Subtitle"/>
    <w:basedOn w:val="Normal"/>
    <w:qFormat/>
    <w:rsid w:val="003F6BE7"/>
    <w:pPr>
      <w:spacing w:after="60"/>
      <w:jc w:val="center"/>
      <w:outlineLvl w:val="1"/>
    </w:pPr>
    <w:rPr>
      <w:rFonts w:ascii="Arial" w:hAnsi="Arial" w:cs="Arial"/>
    </w:r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qFormat/>
    <w:rsid w:val="0002065C"/>
    <w:pPr>
      <w:spacing w:before="120" w:after="120"/>
    </w:pPr>
    <w:rPr>
      <w:b/>
      <w:bCs/>
      <w:sz w:val="20"/>
      <w:szCs w:val="20"/>
    </w:rPr>
  </w:style>
  <w:style w:type="character" w:styleId="Hyperlink">
    <w:name w:val="Hyperlink"/>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spacing w:val="0"/>
      <w:kern w:val="0"/>
    </w:rPr>
  </w:style>
  <w:style w:type="table" w:styleId="TableGrid">
    <w:name w:val="Table Grid"/>
    <w:basedOn w:val="TableNormal"/>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character" w:styleId="PlaceholderText">
    <w:name w:val="Placeholder Text"/>
    <w:basedOn w:val="DefaultParagraphFont"/>
    <w:uiPriority w:val="99"/>
    <w:semiHidden/>
    <w:rsid w:val="002D6CB6"/>
    <w:rPr>
      <w:color w:val="808080"/>
    </w:rPr>
  </w:style>
  <w:style w:type="paragraph" w:styleId="ListParagraph">
    <w:name w:val="List Paragraph"/>
    <w:basedOn w:val="Normal"/>
    <w:uiPriority w:val="34"/>
    <w:qFormat/>
    <w:rsid w:val="002D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Documents\Templates\My%20Templates\CMPE4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CMPE420.dotx</Template>
  <TotalTime>167</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CSC447</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CSC447</dc:title>
  <dc:subject/>
  <dc:creator>tbriggs</dc:creator>
  <cp:keywords/>
  <dc:description/>
  <cp:lastModifiedBy>Tom Briggs</cp:lastModifiedBy>
  <cp:revision>5</cp:revision>
  <cp:lastPrinted>2003-12-08T15:19:00Z</cp:lastPrinted>
  <dcterms:created xsi:type="dcterms:W3CDTF">2019-02-25T14:39:00Z</dcterms:created>
  <dcterms:modified xsi:type="dcterms:W3CDTF">2021-04-14T17:38:00Z</dcterms:modified>
</cp:coreProperties>
</file>