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4DB6F" w14:textId="77777777" w:rsidR="00DA6F70" w:rsidRDefault="00DA6F70" w:rsidP="00DA6F70">
      <w:pPr>
        <w:pStyle w:val="Heading1"/>
      </w:pPr>
      <w:bookmarkStart w:id="0" w:name="_Hlk34041243"/>
      <w:r>
        <w:t>UNIX Shell Project</w:t>
      </w:r>
    </w:p>
    <w:p w14:paraId="007A2FB6" w14:textId="77777777" w:rsidR="00022197" w:rsidRDefault="00DA6F70" w:rsidP="00DA6F70">
      <w:proofErr w:type="gramStart"/>
      <w:r>
        <w:t>Assigned :</w:t>
      </w:r>
      <w:proofErr w:type="gramEnd"/>
      <w:r>
        <w:t xml:space="preserve"> </w:t>
      </w:r>
      <w:r w:rsidR="00377524">
        <w:t>February 17</w:t>
      </w:r>
      <w:r>
        <w:t>, 202</w:t>
      </w:r>
      <w:r w:rsidR="00FB586A">
        <w:t>1</w:t>
      </w:r>
      <w:r w:rsidR="00022197">
        <w:t xml:space="preserve"> 2:00pm</w:t>
      </w:r>
      <w:r>
        <w:tab/>
      </w:r>
      <w:r w:rsidR="00FB586A">
        <w:tab/>
      </w:r>
      <w:r w:rsidR="00022197">
        <w:tab/>
      </w:r>
      <w:r>
        <w:t xml:space="preserve">Due: March </w:t>
      </w:r>
      <w:r w:rsidR="00022197">
        <w:t>31</w:t>
      </w:r>
      <w:r>
        <w:t>, 202</w:t>
      </w:r>
      <w:r w:rsidR="00FB586A">
        <w:t>1</w:t>
      </w:r>
      <w:r>
        <w:tab/>
      </w:r>
      <w:r w:rsidR="00022197">
        <w:t>2:00pm</w:t>
      </w:r>
      <w:r>
        <w:tab/>
      </w:r>
      <w:r>
        <w:tab/>
      </w:r>
    </w:p>
    <w:p w14:paraId="3BA2E061" w14:textId="6A850566" w:rsidR="00DA6F70" w:rsidRPr="000B3116" w:rsidRDefault="00DA6F70" w:rsidP="00022197">
      <w:pPr>
        <w:jc w:val="center"/>
      </w:pPr>
      <w:r w:rsidRPr="000B3116">
        <w:rPr>
          <w:b/>
          <w:bCs/>
        </w:rPr>
        <w:t>No Extensions</w:t>
      </w:r>
    </w:p>
    <w:p w14:paraId="2C423711" w14:textId="03FCCE23" w:rsidR="004C7A95" w:rsidRDefault="00DA6F70" w:rsidP="00DA6F70">
      <w:r>
        <w:t>The purpose of this assignment is to reinforce, through practical application, the concepts that we are studying in CMPE320 Operating Systems</w:t>
      </w:r>
      <w:proofErr w:type="gramStart"/>
      <w:r w:rsidR="00364741">
        <w:t>, in particular, process</w:t>
      </w:r>
      <w:proofErr w:type="gramEnd"/>
      <w:r w:rsidR="00364741">
        <w:t xml:space="preserve"> forking, execution, and managing inter-process communication.</w:t>
      </w:r>
      <w:r w:rsidR="00F64A3F">
        <w:t xml:space="preserve">  Unfortunately, this also means we need to exercise things like string parsing, </w:t>
      </w:r>
      <w:r w:rsidR="000B1CF9">
        <w:t xml:space="preserve">memory allocation, and linked lists.  </w:t>
      </w:r>
      <w:r w:rsidR="000B1CF9" w:rsidRPr="00B133DA">
        <w:rPr>
          <w:u w:val="single"/>
        </w:rPr>
        <w:t xml:space="preserve">Read </w:t>
      </w:r>
      <w:r w:rsidR="00966FAE" w:rsidRPr="00B133DA">
        <w:rPr>
          <w:u w:val="single"/>
        </w:rPr>
        <w:t>this through and thoroughly before coding</w:t>
      </w:r>
      <w:r w:rsidR="00966FAE">
        <w:t>.</w:t>
      </w:r>
      <w:r w:rsidR="00B85A75">
        <w:t xml:space="preserve">  </w:t>
      </w:r>
      <w:r w:rsidR="00C56523">
        <w:t>I’ve greatly expanded the descriptions of what is needed, added a bunch of sample code</w:t>
      </w:r>
      <w:r w:rsidR="00B133DA">
        <w:t xml:space="preserve"> and what I hope to be helpful tips throughout the document.</w:t>
      </w:r>
    </w:p>
    <w:p w14:paraId="691676FF" w14:textId="73621D11" w:rsidR="004C7A95" w:rsidRDefault="000D3AF0" w:rsidP="004C7A95">
      <w:pPr>
        <w:pStyle w:val="Heading2"/>
      </w:pPr>
      <w:r>
        <w:t xml:space="preserve">Requirement 1 - </w:t>
      </w:r>
      <w:r w:rsidR="004C7A95">
        <w:t>Basic Functionality</w:t>
      </w:r>
    </w:p>
    <w:p w14:paraId="160216E1" w14:textId="38B8CF15" w:rsidR="00001A5A" w:rsidRPr="00001A5A" w:rsidRDefault="008A4384" w:rsidP="00001A5A">
      <w:r>
        <w:t>50</w:t>
      </w:r>
      <w:r w:rsidR="00001A5A">
        <w:t xml:space="preserve"> points</w:t>
      </w:r>
    </w:p>
    <w:p w14:paraId="31539E2F" w14:textId="6AF7E456" w:rsidR="00CE6826" w:rsidRDefault="004C7A95" w:rsidP="00CE6826">
      <w:r>
        <w:t xml:space="preserve">Any shell </w:t>
      </w:r>
      <w:proofErr w:type="gramStart"/>
      <w:r>
        <w:t>has to</w:t>
      </w:r>
      <w:proofErr w:type="gramEnd"/>
      <w:r>
        <w:t xml:space="preserve"> serve as a mechanism to read commands and manage the execution of those commands.  </w:t>
      </w:r>
      <w:r w:rsidR="00C614F9">
        <w:t xml:space="preserve">Ultimately, your shell will need to read commands as strings, </w:t>
      </w:r>
      <w:r w:rsidR="00C614F9">
        <w:rPr>
          <w:i/>
          <w:iCs/>
        </w:rPr>
        <w:t>parse</w:t>
      </w:r>
      <w:r w:rsidR="00C614F9">
        <w:t xml:space="preserve"> them into their component parts, and then manage the execution of those parts.</w:t>
      </w:r>
    </w:p>
    <w:p w14:paraId="6F18CF1B" w14:textId="2808E7FB" w:rsidR="00E432CA" w:rsidRDefault="00FD4356" w:rsidP="00CE6826">
      <w:r>
        <w:t>For example, if your shell reads the text “</w:t>
      </w:r>
      <w:proofErr w:type="gramStart"/>
      <w:r w:rsidRPr="00FD4356">
        <w:rPr>
          <w:rFonts w:ascii="Cascadia Code Light" w:hAnsi="Cascadia Code Light"/>
        </w:rPr>
        <w:t>find .</w:t>
      </w:r>
      <w:proofErr w:type="gramEnd"/>
      <w:r w:rsidRPr="00FD4356">
        <w:rPr>
          <w:rFonts w:ascii="Cascadia Code Light" w:hAnsi="Cascadia Code Light"/>
        </w:rPr>
        <w:t xml:space="preserve"> -name “</w:t>
      </w:r>
      <w:r w:rsidR="00E573A2">
        <w:rPr>
          <w:rFonts w:ascii="Cascadia Code Light" w:hAnsi="Cascadia Code Light"/>
        </w:rPr>
        <w:t xml:space="preserve">first </w:t>
      </w:r>
      <w:proofErr w:type="spellStart"/>
      <w:r w:rsidR="00E573A2">
        <w:rPr>
          <w:rFonts w:ascii="Cascadia Code Light" w:hAnsi="Cascadia Code Light"/>
        </w:rPr>
        <w:t>prj</w:t>
      </w:r>
      <w:proofErr w:type="spellEnd"/>
      <w:r w:rsidRPr="00FD4356">
        <w:rPr>
          <w:rFonts w:ascii="Cascadia Code Light" w:hAnsi="Cascadia Code Light"/>
        </w:rPr>
        <w:t>” /</w:t>
      </w:r>
      <w:r>
        <w:t>”, then your shell will need to split up the command into its basic parts</w:t>
      </w:r>
      <w:r w:rsidR="006F2B4E">
        <w:t xml:space="preserve">, and prepare it </w:t>
      </w:r>
      <w:r w:rsidR="00E432CA">
        <w:t>for the one of the “exec()” functions</w:t>
      </w:r>
      <w:r w:rsidR="00A35BA9">
        <w:t xml:space="preserve">, shown in </w:t>
      </w:r>
      <w:r w:rsidR="00BC714A">
        <w:fldChar w:fldCharType="begin"/>
      </w:r>
      <w:r w:rsidR="00BC714A">
        <w:instrText xml:space="preserve"> REF _Ref63175522 \h </w:instrText>
      </w:r>
      <w:r w:rsidR="00BC714A">
        <w:fldChar w:fldCharType="separate"/>
      </w:r>
      <w:r w:rsidR="00B133DA">
        <w:t xml:space="preserve">Figure </w:t>
      </w:r>
      <w:r w:rsidR="00B133DA">
        <w:rPr>
          <w:noProof/>
        </w:rPr>
        <w:t>1</w:t>
      </w:r>
      <w:r w:rsidR="00BC714A">
        <w:fldChar w:fldCharType="end"/>
      </w:r>
      <w:r w:rsidR="00BC714A">
        <w:t>.  Note that there are really two families here, the “</w:t>
      </w:r>
      <w:proofErr w:type="spellStart"/>
      <w:r w:rsidR="00BC714A" w:rsidRPr="00593C63">
        <w:rPr>
          <w:rFonts w:ascii="Cascadia Code Light" w:hAnsi="Cascadia Code Light"/>
        </w:rPr>
        <w:t>execl</w:t>
      </w:r>
      <w:proofErr w:type="spellEnd"/>
      <w:r w:rsidR="00BC714A">
        <w:t xml:space="preserve">” family that takes a </w:t>
      </w:r>
      <w:r w:rsidR="00BC714A">
        <w:rPr>
          <w:i/>
          <w:iCs/>
        </w:rPr>
        <w:t>variadic</w:t>
      </w:r>
      <w:r w:rsidR="00BC714A">
        <w:t xml:space="preserve"> argument list.  </w:t>
      </w:r>
      <w:r w:rsidR="00BC714A">
        <w:rPr>
          <w:i/>
          <w:iCs/>
        </w:rPr>
        <w:t>Variadic</w:t>
      </w:r>
      <w:r w:rsidR="00BC714A">
        <w:t xml:space="preserve"> simply means a variable number of arguments.  </w:t>
      </w:r>
      <w:r w:rsidR="00A15734">
        <w:t xml:space="preserve">This is appropriate when you know the arguments are </w:t>
      </w:r>
      <w:r w:rsidR="00A15734">
        <w:rPr>
          <w:i/>
          <w:iCs/>
        </w:rPr>
        <w:t>compile time</w:t>
      </w:r>
      <w:r w:rsidR="00A15734">
        <w:t>.  The “</w:t>
      </w:r>
      <w:proofErr w:type="spellStart"/>
      <w:r w:rsidR="00A15734" w:rsidRPr="00593C63">
        <w:rPr>
          <w:rFonts w:ascii="Cascadia Code Light" w:hAnsi="Cascadia Code Light"/>
        </w:rPr>
        <w:t>execv</w:t>
      </w:r>
      <w:proofErr w:type="spellEnd"/>
      <w:r w:rsidR="00A15734">
        <w:t>” family is looking for an array of arguments</w:t>
      </w:r>
      <w:r w:rsidR="00593C63">
        <w:t>, which is where you’ll need to start.</w:t>
      </w:r>
      <w:r w:rsidR="00A15734">
        <w:t xml:space="preserve">  </w:t>
      </w:r>
    </w:p>
    <w:p w14:paraId="1BFA8F28" w14:textId="77EFEA4E" w:rsidR="009B35CF" w:rsidRDefault="00A35BA9" w:rsidP="00CE6826">
      <w:r>
        <w:rPr>
          <w:noProof/>
        </w:rPr>
        <mc:AlternateContent>
          <mc:Choice Requires="wps">
            <w:drawing>
              <wp:anchor distT="0" distB="0" distL="114300" distR="114300" simplePos="0" relativeHeight="251660288" behindDoc="0" locked="0" layoutInCell="1" allowOverlap="1" wp14:anchorId="49FCBA2E" wp14:editId="6119B733">
                <wp:simplePos x="0" y="0"/>
                <wp:positionH relativeFrom="column">
                  <wp:posOffset>1657350</wp:posOffset>
                </wp:positionH>
                <wp:positionV relativeFrom="paragraph">
                  <wp:posOffset>1685925</wp:posOffset>
                </wp:positionV>
                <wp:extent cx="27597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759710" cy="635"/>
                        </a:xfrm>
                        <a:prstGeom prst="rect">
                          <a:avLst/>
                        </a:prstGeom>
                        <a:solidFill>
                          <a:prstClr val="white"/>
                        </a:solidFill>
                        <a:ln>
                          <a:noFill/>
                        </a:ln>
                      </wps:spPr>
                      <wps:txbx>
                        <w:txbxContent>
                          <w:p w14:paraId="1B48812A" w14:textId="0D0D850E" w:rsidR="00A35BA9" w:rsidRPr="00D04A7E" w:rsidRDefault="00A35BA9" w:rsidP="00A35BA9">
                            <w:pPr>
                              <w:pStyle w:val="Caption"/>
                              <w:rPr>
                                <w:noProof/>
                                <w:sz w:val="24"/>
                                <w:szCs w:val="24"/>
                              </w:rPr>
                            </w:pPr>
                            <w:bookmarkStart w:id="1" w:name="_Ref63175522"/>
                            <w:r>
                              <w:t xml:space="preserve">Figure </w:t>
                            </w:r>
                            <w:r>
                              <w:fldChar w:fldCharType="begin"/>
                            </w:r>
                            <w:r>
                              <w:instrText xml:space="preserve"> SEQ Figure \* ARABIC </w:instrText>
                            </w:r>
                            <w:r>
                              <w:fldChar w:fldCharType="separate"/>
                            </w:r>
                            <w:r w:rsidR="00C56523">
                              <w:rPr>
                                <w:noProof/>
                              </w:rPr>
                              <w:t>1</w:t>
                            </w:r>
                            <w:r>
                              <w:fldChar w:fldCharType="end"/>
                            </w:r>
                            <w:bookmarkEnd w:id="1"/>
                            <w:r>
                              <w:t xml:space="preserve"> Standard </w:t>
                            </w:r>
                            <w:proofErr w:type="gramStart"/>
                            <w:r>
                              <w:t>Exec(</w:t>
                            </w:r>
                            <w:proofErr w:type="gramEnd"/>
                            <w:r>
                              <w:t>) functions in Linux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FCBA2E" id="_x0000_t202" coordsize="21600,21600" o:spt="202" path="m,l,21600r21600,l21600,xe">
                <v:stroke joinstyle="miter"/>
                <v:path gradientshapeok="t" o:connecttype="rect"/>
              </v:shapetype>
              <v:shape id="Text Box 3" o:spid="_x0000_s1026" type="#_x0000_t202" style="position:absolute;margin-left:130.5pt;margin-top:132.75pt;width:217.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" stroked="f">
                <v:textbox style="mso-fit-shape-to-text:t" inset="0,0,0,0">
                  <w:txbxContent>
                    <w:p w14:paraId="1B48812A" w14:textId="0D0D850E" w:rsidR="00A35BA9" w:rsidRPr="00D04A7E" w:rsidRDefault="00A35BA9" w:rsidP="00A35BA9">
                      <w:pPr>
                        <w:pStyle w:val="Caption"/>
                        <w:rPr>
                          <w:noProof/>
                          <w:sz w:val="24"/>
                          <w:szCs w:val="24"/>
                        </w:rPr>
                      </w:pPr>
                      <w:bookmarkStart w:id="2" w:name="_Ref63175522"/>
                      <w:r>
                        <w:t xml:space="preserve">Figure </w:t>
                      </w:r>
                      <w:r>
                        <w:fldChar w:fldCharType="begin"/>
                      </w:r>
                      <w:r>
                        <w:instrText xml:space="preserve"> SEQ Figure \* ARABIC </w:instrText>
                      </w:r>
                      <w:r>
                        <w:fldChar w:fldCharType="separate"/>
                      </w:r>
                      <w:r w:rsidR="00C56523">
                        <w:rPr>
                          <w:noProof/>
                        </w:rPr>
                        <w:t>1</w:t>
                      </w:r>
                      <w:r>
                        <w:fldChar w:fldCharType="end"/>
                      </w:r>
                      <w:bookmarkEnd w:id="2"/>
                      <w:r>
                        <w:t xml:space="preserve"> Standard </w:t>
                      </w:r>
                      <w:proofErr w:type="gramStart"/>
                      <w:r>
                        <w:t>Exec(</w:t>
                      </w:r>
                      <w:proofErr w:type="gramEnd"/>
                      <w:r>
                        <w:t>) functions in Linux</w:t>
                      </w:r>
                    </w:p>
                  </w:txbxContent>
                </v:textbox>
                <w10:wrap type="square"/>
              </v:shape>
            </w:pict>
          </mc:Fallback>
        </mc:AlternateContent>
      </w:r>
      <w:r>
        <w:rPr>
          <w:noProof/>
        </w:rPr>
        <w:drawing>
          <wp:anchor distT="0" distB="0" distL="114300" distR="114300" simplePos="0" relativeHeight="251658240" behindDoc="0" locked="0" layoutInCell="1" allowOverlap="1" wp14:anchorId="417B3289" wp14:editId="4821C013">
            <wp:simplePos x="0" y="0"/>
            <wp:positionH relativeFrom="column">
              <wp:posOffset>1657350</wp:posOffset>
            </wp:positionH>
            <wp:positionV relativeFrom="paragraph">
              <wp:posOffset>66675</wp:posOffset>
            </wp:positionV>
            <wp:extent cx="2759710" cy="156210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9710" cy="1562100"/>
                    </a:xfrm>
                    <a:prstGeom prst="rect">
                      <a:avLst/>
                    </a:prstGeom>
                  </pic:spPr>
                </pic:pic>
              </a:graphicData>
            </a:graphic>
          </wp:anchor>
        </w:drawing>
      </w:r>
    </w:p>
    <w:p w14:paraId="56D68295" w14:textId="7BE9835F" w:rsidR="00FD4356" w:rsidRDefault="00FD4356" w:rsidP="00CE6826">
      <w:r>
        <w:br/>
      </w:r>
    </w:p>
    <w:p w14:paraId="42FF9A13" w14:textId="0B731F95" w:rsidR="00C614F9" w:rsidRDefault="00C614F9" w:rsidP="00CE6826"/>
    <w:p w14:paraId="5A8F57A4" w14:textId="51838BD2" w:rsidR="006F2B4E" w:rsidRDefault="006F2B4E" w:rsidP="00CE6826">
      <w:r>
        <w:t xml:space="preserve"> </w:t>
      </w:r>
    </w:p>
    <w:p w14:paraId="3E97C823" w14:textId="5FE5C02D" w:rsidR="00593C63" w:rsidRDefault="00593C63" w:rsidP="00CE6826"/>
    <w:p w14:paraId="0C0A79E8" w14:textId="08F380EB" w:rsidR="00593C63" w:rsidRDefault="00593C63" w:rsidP="00CE6826"/>
    <w:p w14:paraId="00A55D5D" w14:textId="62FB6FC8" w:rsidR="00593C63" w:rsidRDefault="00593C63" w:rsidP="00CE6826"/>
    <w:p w14:paraId="0705937F" w14:textId="77777777" w:rsidR="00C56523" w:rsidRDefault="00C56523" w:rsidP="00CE6826"/>
    <w:p w14:paraId="7B1ADE45" w14:textId="77777777" w:rsidR="00C56523" w:rsidRDefault="00C56523">
      <w:pPr>
        <w:spacing w:after="0"/>
      </w:pPr>
      <w:r>
        <w:br w:type="page"/>
      </w:r>
    </w:p>
    <w:p w14:paraId="62FC31EF" w14:textId="1B0E725C" w:rsidR="00593C63" w:rsidRDefault="00B133DA" w:rsidP="00CE6826">
      <w:r>
        <w:rPr>
          <w:noProof/>
        </w:rPr>
        <w:lastRenderedPageBreak/>
        <mc:AlternateContent>
          <mc:Choice Requires="wps">
            <w:drawing>
              <wp:anchor distT="0" distB="0" distL="114300" distR="114300" simplePos="0" relativeHeight="251694080" behindDoc="0" locked="0" layoutInCell="1" allowOverlap="1" wp14:anchorId="22078C56" wp14:editId="02719728">
                <wp:simplePos x="0" y="0"/>
                <wp:positionH relativeFrom="column">
                  <wp:posOffset>2012323</wp:posOffset>
                </wp:positionH>
                <wp:positionV relativeFrom="paragraph">
                  <wp:posOffset>509383</wp:posOffset>
                </wp:positionV>
                <wp:extent cx="2548890" cy="257810"/>
                <wp:effectExtent l="0" t="0" r="3810" b="8890"/>
                <wp:wrapTopAndBottom/>
                <wp:docPr id="26" name="Text Box 26"/>
                <wp:cNvGraphicFramePr/>
                <a:graphic xmlns:a="http://schemas.openxmlformats.org/drawingml/2006/main">
                  <a:graphicData uri="http://schemas.microsoft.com/office/word/2010/wordprocessingShape">
                    <wps:wsp>
                      <wps:cNvSpPr txBox="1"/>
                      <wps:spPr>
                        <a:xfrm>
                          <a:off x="0" y="0"/>
                          <a:ext cx="2548890" cy="257810"/>
                        </a:xfrm>
                        <a:prstGeom prst="rect">
                          <a:avLst/>
                        </a:prstGeom>
                        <a:solidFill>
                          <a:prstClr val="white"/>
                        </a:solidFill>
                        <a:ln>
                          <a:noFill/>
                        </a:ln>
                      </wps:spPr>
                      <wps:txbx>
                        <w:txbxContent>
                          <w:p w14:paraId="070A02DB" w14:textId="71EC3F0E" w:rsidR="00B133DA" w:rsidRPr="00955AE7" w:rsidRDefault="00B133DA" w:rsidP="00B133DA">
                            <w:pPr>
                              <w:pStyle w:val="Caption"/>
                              <w:rPr>
                                <w:noProof/>
                                <w:sz w:val="24"/>
                                <w:szCs w:val="24"/>
                              </w:rPr>
                            </w:pPr>
                            <w:bookmarkStart w:id="3" w:name="_Ref63236966"/>
                            <w:r>
                              <w:t xml:space="preserve">Table </w:t>
                            </w:r>
                            <w:r>
                              <w:fldChar w:fldCharType="begin"/>
                            </w:r>
                            <w:r>
                              <w:instrText xml:space="preserve"> SEQ Table \* ARABIC </w:instrText>
                            </w:r>
                            <w:r>
                              <w:fldChar w:fldCharType="separate"/>
                            </w:r>
                            <w:r>
                              <w:rPr>
                                <w:noProof/>
                              </w:rPr>
                              <w:t>1</w:t>
                            </w:r>
                            <w:r>
                              <w:fldChar w:fldCharType="end"/>
                            </w:r>
                            <w:bookmarkEnd w:id="3"/>
                            <w:r>
                              <w:t xml:space="preserve"> Parsed command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078C56" id="Text Box 26" o:spid="_x0000_s1027" type="#_x0000_t202" style="position:absolute;margin-left:158.45pt;margin-top:40.1pt;width:200.7pt;height:20.3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" stroked="f">
                <v:textbox inset="0,0,0,0">
                  <w:txbxContent>
                    <w:p w14:paraId="070A02DB" w14:textId="71EC3F0E" w:rsidR="00B133DA" w:rsidRPr="00955AE7" w:rsidRDefault="00B133DA" w:rsidP="00B133DA">
                      <w:pPr>
                        <w:pStyle w:val="Caption"/>
                        <w:rPr>
                          <w:noProof/>
                          <w:sz w:val="24"/>
                          <w:szCs w:val="24"/>
                        </w:rPr>
                      </w:pPr>
                      <w:bookmarkStart w:id="4" w:name="_Ref63236966"/>
                      <w:r>
                        <w:t xml:space="preserve">Table </w:t>
                      </w:r>
                      <w:r>
                        <w:fldChar w:fldCharType="begin"/>
                      </w:r>
                      <w:r>
                        <w:instrText xml:space="preserve"> SEQ Table \* ARABIC </w:instrText>
                      </w:r>
                      <w:r>
                        <w:fldChar w:fldCharType="separate"/>
                      </w:r>
                      <w:r>
                        <w:rPr>
                          <w:noProof/>
                        </w:rPr>
                        <w:t>1</w:t>
                      </w:r>
                      <w:r>
                        <w:fldChar w:fldCharType="end"/>
                      </w:r>
                      <w:bookmarkEnd w:id="4"/>
                      <w:r>
                        <w:t xml:space="preserve"> Parsed command line</w:t>
                      </w:r>
                    </w:p>
                  </w:txbxContent>
                </v:textbox>
                <w10:wrap type="topAndBottom"/>
              </v:shape>
            </w:pict>
          </mc:Fallback>
        </mc:AlternateContent>
      </w:r>
      <w:r>
        <w:rPr>
          <w:noProof/>
        </w:rPr>
        <mc:AlternateContent>
          <mc:Choice Requires="wps">
            <w:drawing>
              <wp:anchor distT="45720" distB="45720" distL="114300" distR="114300" simplePos="0" relativeHeight="251692032" behindDoc="0" locked="0" layoutInCell="1" allowOverlap="1" wp14:anchorId="44BE2D29" wp14:editId="02A12CE1">
                <wp:simplePos x="0" y="0"/>
                <wp:positionH relativeFrom="margin">
                  <wp:posOffset>1922145</wp:posOffset>
                </wp:positionH>
                <wp:positionV relativeFrom="paragraph">
                  <wp:posOffset>751205</wp:posOffset>
                </wp:positionV>
                <wp:extent cx="2400935" cy="1407795"/>
                <wp:effectExtent l="0" t="0" r="0" b="1905"/>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1407795"/>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458"/>
                              <w:gridCol w:w="2011"/>
                            </w:tblGrid>
                            <w:tr w:rsidR="00B133DA" w14:paraId="7FFB50B3" w14:textId="77777777" w:rsidTr="007B3EA5">
                              <w:trPr>
                                <w:trHeight w:hRule="exact" w:val="250"/>
                              </w:trPr>
                              <w:tc>
                                <w:tcPr>
                                  <w:tcW w:w="1482" w:type="dxa"/>
                                </w:tcPr>
                                <w:p w14:paraId="3B6FA558" w14:textId="77777777" w:rsidR="00C56523" w:rsidRPr="00593C63" w:rsidRDefault="00C56523" w:rsidP="00C56523">
                                  <w:pPr>
                                    <w:rPr>
                                      <w:sz w:val="18"/>
                                      <w:szCs w:val="18"/>
                                    </w:rPr>
                                  </w:pPr>
                                  <w:r w:rsidRPr="00593C63">
                                    <w:rPr>
                                      <w:sz w:val="18"/>
                                      <w:szCs w:val="18"/>
                                    </w:rPr>
                                    <w:t>Argument</w:t>
                                  </w:r>
                                </w:p>
                              </w:tc>
                              <w:tc>
                                <w:tcPr>
                                  <w:tcW w:w="2045" w:type="dxa"/>
                                </w:tcPr>
                                <w:p w14:paraId="4526E3BB" w14:textId="77777777" w:rsidR="00C56523" w:rsidRPr="00593C63" w:rsidRDefault="00C56523" w:rsidP="00C56523">
                                  <w:pPr>
                                    <w:rPr>
                                      <w:sz w:val="18"/>
                                      <w:szCs w:val="18"/>
                                    </w:rPr>
                                  </w:pPr>
                                  <w:r>
                                    <w:rPr>
                                      <w:sz w:val="18"/>
                                      <w:szCs w:val="18"/>
                                    </w:rPr>
                                    <w:t xml:space="preserve">Pointer to </w:t>
                                  </w:r>
                                  <w:r w:rsidRPr="00593C63">
                                    <w:rPr>
                                      <w:sz w:val="18"/>
                                      <w:szCs w:val="18"/>
                                    </w:rPr>
                                    <w:t>Text</w:t>
                                  </w:r>
                                </w:p>
                              </w:tc>
                            </w:tr>
                            <w:tr w:rsidR="00B133DA" w14:paraId="73F01CE9" w14:textId="77777777" w:rsidTr="007B3EA5">
                              <w:trPr>
                                <w:trHeight w:hRule="exact" w:val="250"/>
                              </w:trPr>
                              <w:tc>
                                <w:tcPr>
                                  <w:tcW w:w="1482" w:type="dxa"/>
                                </w:tcPr>
                                <w:p w14:paraId="6753E613" w14:textId="77777777" w:rsidR="00C56523" w:rsidRPr="00593C63" w:rsidRDefault="00C56523" w:rsidP="00C56523">
                                  <w:pPr>
                                    <w:rPr>
                                      <w:sz w:val="18"/>
                                      <w:szCs w:val="18"/>
                                    </w:rPr>
                                  </w:pPr>
                                  <w:r w:rsidRPr="00593C63">
                                    <w:rPr>
                                      <w:sz w:val="18"/>
                                      <w:szCs w:val="18"/>
                                    </w:rPr>
                                    <w:t>0</w:t>
                                  </w:r>
                                </w:p>
                              </w:tc>
                              <w:tc>
                                <w:tcPr>
                                  <w:tcW w:w="2045" w:type="dxa"/>
                                </w:tcPr>
                                <w:p w14:paraId="18AE5B45" w14:textId="77777777" w:rsidR="00C56523" w:rsidRPr="00593C63" w:rsidRDefault="00C56523" w:rsidP="00C56523">
                                  <w:pPr>
                                    <w:rPr>
                                      <w:rFonts w:ascii="Cascadia Code Light" w:hAnsi="Cascadia Code Light"/>
                                      <w:sz w:val="18"/>
                                      <w:szCs w:val="18"/>
                                    </w:rPr>
                                  </w:pPr>
                                  <w:r w:rsidRPr="00593C63">
                                    <w:rPr>
                                      <w:rFonts w:ascii="Cascadia Code Light" w:hAnsi="Cascadia Code Light"/>
                                      <w:sz w:val="18"/>
                                      <w:szCs w:val="18"/>
                                    </w:rPr>
                                    <w:t>find</w:t>
                                  </w:r>
                                </w:p>
                              </w:tc>
                            </w:tr>
                            <w:tr w:rsidR="00B133DA" w14:paraId="53D04C4F" w14:textId="77777777" w:rsidTr="007B3EA5">
                              <w:trPr>
                                <w:trHeight w:hRule="exact" w:val="250"/>
                              </w:trPr>
                              <w:tc>
                                <w:tcPr>
                                  <w:tcW w:w="1482" w:type="dxa"/>
                                </w:tcPr>
                                <w:p w14:paraId="5D921559" w14:textId="77777777" w:rsidR="00C56523" w:rsidRPr="00593C63" w:rsidRDefault="00C56523" w:rsidP="00C56523">
                                  <w:pPr>
                                    <w:rPr>
                                      <w:sz w:val="18"/>
                                      <w:szCs w:val="18"/>
                                    </w:rPr>
                                  </w:pPr>
                                  <w:r w:rsidRPr="00593C63">
                                    <w:rPr>
                                      <w:sz w:val="18"/>
                                      <w:szCs w:val="18"/>
                                    </w:rPr>
                                    <w:t>1</w:t>
                                  </w:r>
                                </w:p>
                              </w:tc>
                              <w:tc>
                                <w:tcPr>
                                  <w:tcW w:w="2045" w:type="dxa"/>
                                </w:tcPr>
                                <w:p w14:paraId="4849D72A" w14:textId="77777777" w:rsidR="00C56523" w:rsidRPr="00593C63" w:rsidRDefault="00C56523" w:rsidP="00C56523">
                                  <w:pPr>
                                    <w:rPr>
                                      <w:rFonts w:ascii="Cascadia Code Light" w:hAnsi="Cascadia Code Light"/>
                                      <w:sz w:val="18"/>
                                      <w:szCs w:val="18"/>
                                    </w:rPr>
                                  </w:pPr>
                                  <w:r w:rsidRPr="00593C63">
                                    <w:rPr>
                                      <w:rFonts w:ascii="Cascadia Code Light" w:hAnsi="Cascadia Code Light"/>
                                      <w:sz w:val="18"/>
                                      <w:szCs w:val="18"/>
                                    </w:rPr>
                                    <w:t>.</w:t>
                                  </w:r>
                                </w:p>
                              </w:tc>
                            </w:tr>
                            <w:tr w:rsidR="00B133DA" w14:paraId="45841524" w14:textId="77777777" w:rsidTr="007B3EA5">
                              <w:trPr>
                                <w:trHeight w:hRule="exact" w:val="250"/>
                              </w:trPr>
                              <w:tc>
                                <w:tcPr>
                                  <w:tcW w:w="1482" w:type="dxa"/>
                                </w:tcPr>
                                <w:p w14:paraId="790C5BAC" w14:textId="77777777" w:rsidR="00C56523" w:rsidRPr="00593C63" w:rsidRDefault="00C56523" w:rsidP="00C56523">
                                  <w:pPr>
                                    <w:rPr>
                                      <w:sz w:val="18"/>
                                      <w:szCs w:val="18"/>
                                    </w:rPr>
                                  </w:pPr>
                                  <w:r w:rsidRPr="00593C63">
                                    <w:rPr>
                                      <w:sz w:val="18"/>
                                      <w:szCs w:val="18"/>
                                    </w:rPr>
                                    <w:t>2</w:t>
                                  </w:r>
                                </w:p>
                              </w:tc>
                              <w:tc>
                                <w:tcPr>
                                  <w:tcW w:w="2045" w:type="dxa"/>
                                </w:tcPr>
                                <w:p w14:paraId="6A25C1AE" w14:textId="77777777" w:rsidR="00C56523" w:rsidRPr="00593C63" w:rsidRDefault="00C56523" w:rsidP="00C56523">
                                  <w:pPr>
                                    <w:rPr>
                                      <w:rFonts w:ascii="Cascadia Code Light" w:hAnsi="Cascadia Code Light"/>
                                      <w:sz w:val="18"/>
                                      <w:szCs w:val="18"/>
                                    </w:rPr>
                                  </w:pPr>
                                  <w:r w:rsidRPr="00593C63">
                                    <w:rPr>
                                      <w:rFonts w:ascii="Cascadia Code Light" w:hAnsi="Cascadia Code Light"/>
                                      <w:sz w:val="18"/>
                                      <w:szCs w:val="18"/>
                                    </w:rPr>
                                    <w:t>-name</w:t>
                                  </w:r>
                                </w:p>
                              </w:tc>
                            </w:tr>
                            <w:tr w:rsidR="00B133DA" w14:paraId="2670F3F1" w14:textId="77777777" w:rsidTr="007B3EA5">
                              <w:trPr>
                                <w:trHeight w:hRule="exact" w:val="250"/>
                              </w:trPr>
                              <w:tc>
                                <w:tcPr>
                                  <w:tcW w:w="1482" w:type="dxa"/>
                                </w:tcPr>
                                <w:p w14:paraId="772BD340" w14:textId="77777777" w:rsidR="00C56523" w:rsidRPr="00593C63" w:rsidRDefault="00C56523" w:rsidP="00C56523">
                                  <w:pPr>
                                    <w:rPr>
                                      <w:sz w:val="18"/>
                                      <w:szCs w:val="18"/>
                                    </w:rPr>
                                  </w:pPr>
                                  <w:r w:rsidRPr="00593C63">
                                    <w:rPr>
                                      <w:sz w:val="18"/>
                                      <w:szCs w:val="18"/>
                                    </w:rPr>
                                    <w:t>3</w:t>
                                  </w:r>
                                </w:p>
                              </w:tc>
                              <w:tc>
                                <w:tcPr>
                                  <w:tcW w:w="2045" w:type="dxa"/>
                                </w:tcPr>
                                <w:p w14:paraId="675441E6" w14:textId="77777777" w:rsidR="00C56523" w:rsidRPr="00593C63" w:rsidRDefault="00C56523" w:rsidP="00C56523">
                                  <w:pPr>
                                    <w:rPr>
                                      <w:rFonts w:ascii="Cascadia Code Light" w:hAnsi="Cascadia Code Light"/>
                                      <w:sz w:val="18"/>
                                      <w:szCs w:val="18"/>
                                    </w:rPr>
                                  </w:pPr>
                                  <w:r>
                                    <w:rPr>
                                      <w:rFonts w:ascii="Cascadia Code Light" w:hAnsi="Cascadia Code Light"/>
                                      <w:sz w:val="18"/>
                                      <w:szCs w:val="18"/>
                                    </w:rPr>
                                    <w:t xml:space="preserve">first </w:t>
                                  </w:r>
                                  <w:proofErr w:type="spellStart"/>
                                  <w:r>
                                    <w:rPr>
                                      <w:rFonts w:ascii="Cascadia Code Light" w:hAnsi="Cascadia Code Light"/>
                                      <w:sz w:val="18"/>
                                      <w:szCs w:val="18"/>
                                    </w:rPr>
                                    <w:t>prj</w:t>
                                  </w:r>
                                  <w:proofErr w:type="spellEnd"/>
                                </w:p>
                              </w:tc>
                            </w:tr>
                            <w:tr w:rsidR="00B133DA" w14:paraId="7DEEFA93" w14:textId="77777777" w:rsidTr="007B3EA5">
                              <w:trPr>
                                <w:trHeight w:hRule="exact" w:val="250"/>
                              </w:trPr>
                              <w:tc>
                                <w:tcPr>
                                  <w:tcW w:w="1482" w:type="dxa"/>
                                </w:tcPr>
                                <w:p w14:paraId="564B20CB" w14:textId="77777777" w:rsidR="00C56523" w:rsidRPr="00593C63" w:rsidRDefault="00C56523" w:rsidP="00C56523">
                                  <w:pPr>
                                    <w:rPr>
                                      <w:sz w:val="18"/>
                                      <w:szCs w:val="18"/>
                                    </w:rPr>
                                  </w:pPr>
                                  <w:r w:rsidRPr="00593C63">
                                    <w:rPr>
                                      <w:sz w:val="18"/>
                                      <w:szCs w:val="18"/>
                                    </w:rPr>
                                    <w:t>4</w:t>
                                  </w:r>
                                </w:p>
                              </w:tc>
                              <w:tc>
                                <w:tcPr>
                                  <w:tcW w:w="2045" w:type="dxa"/>
                                </w:tcPr>
                                <w:p w14:paraId="1B35E716" w14:textId="77777777" w:rsidR="00C56523" w:rsidRPr="00593C63" w:rsidRDefault="00C56523" w:rsidP="00C56523">
                                  <w:pPr>
                                    <w:rPr>
                                      <w:rFonts w:ascii="Cascadia Code Light" w:hAnsi="Cascadia Code Light"/>
                                      <w:sz w:val="18"/>
                                      <w:szCs w:val="18"/>
                                    </w:rPr>
                                  </w:pPr>
                                  <w:r w:rsidRPr="00593C63">
                                    <w:rPr>
                                      <w:rFonts w:ascii="Cascadia Code Light" w:hAnsi="Cascadia Code Light"/>
                                      <w:sz w:val="18"/>
                                      <w:szCs w:val="18"/>
                                    </w:rPr>
                                    <w:t>/</w:t>
                                  </w:r>
                                </w:p>
                              </w:tc>
                            </w:tr>
                            <w:tr w:rsidR="00C56523" w14:paraId="1907CB69" w14:textId="77777777" w:rsidTr="007B3EA5">
                              <w:trPr>
                                <w:trHeight w:hRule="exact" w:val="250"/>
                              </w:trPr>
                              <w:tc>
                                <w:tcPr>
                                  <w:tcW w:w="1482" w:type="dxa"/>
                                </w:tcPr>
                                <w:p w14:paraId="540FD376" w14:textId="77777777" w:rsidR="00C56523" w:rsidRPr="00593C63" w:rsidRDefault="00C56523" w:rsidP="00C56523">
                                  <w:pPr>
                                    <w:rPr>
                                      <w:sz w:val="18"/>
                                      <w:szCs w:val="18"/>
                                    </w:rPr>
                                  </w:pPr>
                                  <w:r>
                                    <w:rPr>
                                      <w:sz w:val="18"/>
                                      <w:szCs w:val="18"/>
                                    </w:rPr>
                                    <w:t>5</w:t>
                                  </w:r>
                                </w:p>
                              </w:tc>
                              <w:tc>
                                <w:tcPr>
                                  <w:tcW w:w="2045" w:type="dxa"/>
                                </w:tcPr>
                                <w:p w14:paraId="7E302BA8" w14:textId="77777777" w:rsidR="00C56523" w:rsidRPr="00593C63" w:rsidRDefault="00C56523" w:rsidP="00C56523">
                                  <w:pPr>
                                    <w:rPr>
                                      <w:rFonts w:ascii="Cascadia Code Light" w:hAnsi="Cascadia Code Light"/>
                                      <w:sz w:val="18"/>
                                      <w:szCs w:val="18"/>
                                    </w:rPr>
                                  </w:pPr>
                                  <w:r>
                                    <w:rPr>
                                      <w:rFonts w:ascii="Cascadia Code Light" w:hAnsi="Cascadia Code Light"/>
                                      <w:sz w:val="18"/>
                                      <w:szCs w:val="18"/>
                                    </w:rPr>
                                    <w:t>NULL</w:t>
                                  </w:r>
                                </w:p>
                              </w:tc>
                            </w:tr>
                          </w:tbl>
                          <w:p w14:paraId="3AB2F452" w14:textId="33F33895" w:rsidR="00C56523" w:rsidRDefault="00C56523" w:rsidP="00C565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E2D29" id="Text Box 2" o:spid="_x0000_s1028" type="#_x0000_t202" style="position:absolute;margin-left:151.35pt;margin-top:59.15pt;width:189.05pt;height:110.8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" stroked="f">
                <v:textbox>
                  <w:txbxContent>
                    <w:tbl>
                      <w:tblPr>
                        <w:tblStyle w:val="TableGrid"/>
                        <w:tblW w:w="0" w:type="auto"/>
                        <w:tblLook w:val="04A0" w:firstRow="1" w:lastRow="0" w:firstColumn="1" w:lastColumn="0" w:noHBand="0" w:noVBand="1"/>
                      </w:tblPr>
                      <w:tblGrid>
                        <w:gridCol w:w="1458"/>
                        <w:gridCol w:w="2011"/>
                      </w:tblGrid>
                      <w:tr w:rsidR="00B133DA" w14:paraId="7FFB50B3" w14:textId="77777777" w:rsidTr="007B3EA5">
                        <w:trPr>
                          <w:trHeight w:hRule="exact" w:val="250"/>
                        </w:trPr>
                        <w:tc>
                          <w:tcPr>
                            <w:tcW w:w="1482" w:type="dxa"/>
                          </w:tcPr>
                          <w:p w14:paraId="3B6FA558" w14:textId="77777777" w:rsidR="00C56523" w:rsidRPr="00593C63" w:rsidRDefault="00C56523" w:rsidP="00C56523">
                            <w:pPr>
                              <w:rPr>
                                <w:sz w:val="18"/>
                                <w:szCs w:val="18"/>
                              </w:rPr>
                            </w:pPr>
                            <w:r w:rsidRPr="00593C63">
                              <w:rPr>
                                <w:sz w:val="18"/>
                                <w:szCs w:val="18"/>
                              </w:rPr>
                              <w:t>Argument</w:t>
                            </w:r>
                          </w:p>
                        </w:tc>
                        <w:tc>
                          <w:tcPr>
                            <w:tcW w:w="2045" w:type="dxa"/>
                          </w:tcPr>
                          <w:p w14:paraId="4526E3BB" w14:textId="77777777" w:rsidR="00C56523" w:rsidRPr="00593C63" w:rsidRDefault="00C56523" w:rsidP="00C56523">
                            <w:pPr>
                              <w:rPr>
                                <w:sz w:val="18"/>
                                <w:szCs w:val="18"/>
                              </w:rPr>
                            </w:pPr>
                            <w:r>
                              <w:rPr>
                                <w:sz w:val="18"/>
                                <w:szCs w:val="18"/>
                              </w:rPr>
                              <w:t xml:space="preserve">Pointer to </w:t>
                            </w:r>
                            <w:r w:rsidRPr="00593C63">
                              <w:rPr>
                                <w:sz w:val="18"/>
                                <w:szCs w:val="18"/>
                              </w:rPr>
                              <w:t>Text</w:t>
                            </w:r>
                          </w:p>
                        </w:tc>
                      </w:tr>
                      <w:tr w:rsidR="00B133DA" w14:paraId="73F01CE9" w14:textId="77777777" w:rsidTr="007B3EA5">
                        <w:trPr>
                          <w:trHeight w:hRule="exact" w:val="250"/>
                        </w:trPr>
                        <w:tc>
                          <w:tcPr>
                            <w:tcW w:w="1482" w:type="dxa"/>
                          </w:tcPr>
                          <w:p w14:paraId="6753E613" w14:textId="77777777" w:rsidR="00C56523" w:rsidRPr="00593C63" w:rsidRDefault="00C56523" w:rsidP="00C56523">
                            <w:pPr>
                              <w:rPr>
                                <w:sz w:val="18"/>
                                <w:szCs w:val="18"/>
                              </w:rPr>
                            </w:pPr>
                            <w:r w:rsidRPr="00593C63">
                              <w:rPr>
                                <w:sz w:val="18"/>
                                <w:szCs w:val="18"/>
                              </w:rPr>
                              <w:t>0</w:t>
                            </w:r>
                          </w:p>
                        </w:tc>
                        <w:tc>
                          <w:tcPr>
                            <w:tcW w:w="2045" w:type="dxa"/>
                          </w:tcPr>
                          <w:p w14:paraId="18AE5B45" w14:textId="77777777" w:rsidR="00C56523" w:rsidRPr="00593C63" w:rsidRDefault="00C56523" w:rsidP="00C56523">
                            <w:pPr>
                              <w:rPr>
                                <w:rFonts w:ascii="Cascadia Code Light" w:hAnsi="Cascadia Code Light"/>
                                <w:sz w:val="18"/>
                                <w:szCs w:val="18"/>
                              </w:rPr>
                            </w:pPr>
                            <w:r w:rsidRPr="00593C63">
                              <w:rPr>
                                <w:rFonts w:ascii="Cascadia Code Light" w:hAnsi="Cascadia Code Light"/>
                                <w:sz w:val="18"/>
                                <w:szCs w:val="18"/>
                              </w:rPr>
                              <w:t>find</w:t>
                            </w:r>
                          </w:p>
                        </w:tc>
                      </w:tr>
                      <w:tr w:rsidR="00B133DA" w14:paraId="53D04C4F" w14:textId="77777777" w:rsidTr="007B3EA5">
                        <w:trPr>
                          <w:trHeight w:hRule="exact" w:val="250"/>
                        </w:trPr>
                        <w:tc>
                          <w:tcPr>
                            <w:tcW w:w="1482" w:type="dxa"/>
                          </w:tcPr>
                          <w:p w14:paraId="5D921559" w14:textId="77777777" w:rsidR="00C56523" w:rsidRPr="00593C63" w:rsidRDefault="00C56523" w:rsidP="00C56523">
                            <w:pPr>
                              <w:rPr>
                                <w:sz w:val="18"/>
                                <w:szCs w:val="18"/>
                              </w:rPr>
                            </w:pPr>
                            <w:r w:rsidRPr="00593C63">
                              <w:rPr>
                                <w:sz w:val="18"/>
                                <w:szCs w:val="18"/>
                              </w:rPr>
                              <w:t>1</w:t>
                            </w:r>
                          </w:p>
                        </w:tc>
                        <w:tc>
                          <w:tcPr>
                            <w:tcW w:w="2045" w:type="dxa"/>
                          </w:tcPr>
                          <w:p w14:paraId="4849D72A" w14:textId="77777777" w:rsidR="00C56523" w:rsidRPr="00593C63" w:rsidRDefault="00C56523" w:rsidP="00C56523">
                            <w:pPr>
                              <w:rPr>
                                <w:rFonts w:ascii="Cascadia Code Light" w:hAnsi="Cascadia Code Light"/>
                                <w:sz w:val="18"/>
                                <w:szCs w:val="18"/>
                              </w:rPr>
                            </w:pPr>
                            <w:r w:rsidRPr="00593C63">
                              <w:rPr>
                                <w:rFonts w:ascii="Cascadia Code Light" w:hAnsi="Cascadia Code Light"/>
                                <w:sz w:val="18"/>
                                <w:szCs w:val="18"/>
                              </w:rPr>
                              <w:t>.</w:t>
                            </w:r>
                          </w:p>
                        </w:tc>
                      </w:tr>
                      <w:tr w:rsidR="00B133DA" w14:paraId="45841524" w14:textId="77777777" w:rsidTr="007B3EA5">
                        <w:trPr>
                          <w:trHeight w:hRule="exact" w:val="250"/>
                        </w:trPr>
                        <w:tc>
                          <w:tcPr>
                            <w:tcW w:w="1482" w:type="dxa"/>
                          </w:tcPr>
                          <w:p w14:paraId="790C5BAC" w14:textId="77777777" w:rsidR="00C56523" w:rsidRPr="00593C63" w:rsidRDefault="00C56523" w:rsidP="00C56523">
                            <w:pPr>
                              <w:rPr>
                                <w:sz w:val="18"/>
                                <w:szCs w:val="18"/>
                              </w:rPr>
                            </w:pPr>
                            <w:r w:rsidRPr="00593C63">
                              <w:rPr>
                                <w:sz w:val="18"/>
                                <w:szCs w:val="18"/>
                              </w:rPr>
                              <w:t>2</w:t>
                            </w:r>
                          </w:p>
                        </w:tc>
                        <w:tc>
                          <w:tcPr>
                            <w:tcW w:w="2045" w:type="dxa"/>
                          </w:tcPr>
                          <w:p w14:paraId="6A25C1AE" w14:textId="77777777" w:rsidR="00C56523" w:rsidRPr="00593C63" w:rsidRDefault="00C56523" w:rsidP="00C56523">
                            <w:pPr>
                              <w:rPr>
                                <w:rFonts w:ascii="Cascadia Code Light" w:hAnsi="Cascadia Code Light"/>
                                <w:sz w:val="18"/>
                                <w:szCs w:val="18"/>
                              </w:rPr>
                            </w:pPr>
                            <w:r w:rsidRPr="00593C63">
                              <w:rPr>
                                <w:rFonts w:ascii="Cascadia Code Light" w:hAnsi="Cascadia Code Light"/>
                                <w:sz w:val="18"/>
                                <w:szCs w:val="18"/>
                              </w:rPr>
                              <w:t>-name</w:t>
                            </w:r>
                          </w:p>
                        </w:tc>
                      </w:tr>
                      <w:tr w:rsidR="00B133DA" w14:paraId="2670F3F1" w14:textId="77777777" w:rsidTr="007B3EA5">
                        <w:trPr>
                          <w:trHeight w:hRule="exact" w:val="250"/>
                        </w:trPr>
                        <w:tc>
                          <w:tcPr>
                            <w:tcW w:w="1482" w:type="dxa"/>
                          </w:tcPr>
                          <w:p w14:paraId="772BD340" w14:textId="77777777" w:rsidR="00C56523" w:rsidRPr="00593C63" w:rsidRDefault="00C56523" w:rsidP="00C56523">
                            <w:pPr>
                              <w:rPr>
                                <w:sz w:val="18"/>
                                <w:szCs w:val="18"/>
                              </w:rPr>
                            </w:pPr>
                            <w:r w:rsidRPr="00593C63">
                              <w:rPr>
                                <w:sz w:val="18"/>
                                <w:szCs w:val="18"/>
                              </w:rPr>
                              <w:t>3</w:t>
                            </w:r>
                          </w:p>
                        </w:tc>
                        <w:tc>
                          <w:tcPr>
                            <w:tcW w:w="2045" w:type="dxa"/>
                          </w:tcPr>
                          <w:p w14:paraId="675441E6" w14:textId="77777777" w:rsidR="00C56523" w:rsidRPr="00593C63" w:rsidRDefault="00C56523" w:rsidP="00C56523">
                            <w:pPr>
                              <w:rPr>
                                <w:rFonts w:ascii="Cascadia Code Light" w:hAnsi="Cascadia Code Light"/>
                                <w:sz w:val="18"/>
                                <w:szCs w:val="18"/>
                              </w:rPr>
                            </w:pPr>
                            <w:r>
                              <w:rPr>
                                <w:rFonts w:ascii="Cascadia Code Light" w:hAnsi="Cascadia Code Light"/>
                                <w:sz w:val="18"/>
                                <w:szCs w:val="18"/>
                              </w:rPr>
                              <w:t xml:space="preserve">first </w:t>
                            </w:r>
                            <w:proofErr w:type="spellStart"/>
                            <w:r>
                              <w:rPr>
                                <w:rFonts w:ascii="Cascadia Code Light" w:hAnsi="Cascadia Code Light"/>
                                <w:sz w:val="18"/>
                                <w:szCs w:val="18"/>
                              </w:rPr>
                              <w:t>prj</w:t>
                            </w:r>
                            <w:proofErr w:type="spellEnd"/>
                          </w:p>
                        </w:tc>
                      </w:tr>
                      <w:tr w:rsidR="00B133DA" w14:paraId="7DEEFA93" w14:textId="77777777" w:rsidTr="007B3EA5">
                        <w:trPr>
                          <w:trHeight w:hRule="exact" w:val="250"/>
                        </w:trPr>
                        <w:tc>
                          <w:tcPr>
                            <w:tcW w:w="1482" w:type="dxa"/>
                          </w:tcPr>
                          <w:p w14:paraId="564B20CB" w14:textId="77777777" w:rsidR="00C56523" w:rsidRPr="00593C63" w:rsidRDefault="00C56523" w:rsidP="00C56523">
                            <w:pPr>
                              <w:rPr>
                                <w:sz w:val="18"/>
                                <w:szCs w:val="18"/>
                              </w:rPr>
                            </w:pPr>
                            <w:r w:rsidRPr="00593C63">
                              <w:rPr>
                                <w:sz w:val="18"/>
                                <w:szCs w:val="18"/>
                              </w:rPr>
                              <w:t>4</w:t>
                            </w:r>
                          </w:p>
                        </w:tc>
                        <w:tc>
                          <w:tcPr>
                            <w:tcW w:w="2045" w:type="dxa"/>
                          </w:tcPr>
                          <w:p w14:paraId="1B35E716" w14:textId="77777777" w:rsidR="00C56523" w:rsidRPr="00593C63" w:rsidRDefault="00C56523" w:rsidP="00C56523">
                            <w:pPr>
                              <w:rPr>
                                <w:rFonts w:ascii="Cascadia Code Light" w:hAnsi="Cascadia Code Light"/>
                                <w:sz w:val="18"/>
                                <w:szCs w:val="18"/>
                              </w:rPr>
                            </w:pPr>
                            <w:r w:rsidRPr="00593C63">
                              <w:rPr>
                                <w:rFonts w:ascii="Cascadia Code Light" w:hAnsi="Cascadia Code Light"/>
                                <w:sz w:val="18"/>
                                <w:szCs w:val="18"/>
                              </w:rPr>
                              <w:t>/</w:t>
                            </w:r>
                          </w:p>
                        </w:tc>
                      </w:tr>
                      <w:tr w:rsidR="00C56523" w14:paraId="1907CB69" w14:textId="77777777" w:rsidTr="007B3EA5">
                        <w:trPr>
                          <w:trHeight w:hRule="exact" w:val="250"/>
                        </w:trPr>
                        <w:tc>
                          <w:tcPr>
                            <w:tcW w:w="1482" w:type="dxa"/>
                          </w:tcPr>
                          <w:p w14:paraId="540FD376" w14:textId="77777777" w:rsidR="00C56523" w:rsidRPr="00593C63" w:rsidRDefault="00C56523" w:rsidP="00C56523">
                            <w:pPr>
                              <w:rPr>
                                <w:sz w:val="18"/>
                                <w:szCs w:val="18"/>
                              </w:rPr>
                            </w:pPr>
                            <w:r>
                              <w:rPr>
                                <w:sz w:val="18"/>
                                <w:szCs w:val="18"/>
                              </w:rPr>
                              <w:t>5</w:t>
                            </w:r>
                          </w:p>
                        </w:tc>
                        <w:tc>
                          <w:tcPr>
                            <w:tcW w:w="2045" w:type="dxa"/>
                          </w:tcPr>
                          <w:p w14:paraId="7E302BA8" w14:textId="77777777" w:rsidR="00C56523" w:rsidRPr="00593C63" w:rsidRDefault="00C56523" w:rsidP="00C56523">
                            <w:pPr>
                              <w:rPr>
                                <w:rFonts w:ascii="Cascadia Code Light" w:hAnsi="Cascadia Code Light"/>
                                <w:sz w:val="18"/>
                                <w:szCs w:val="18"/>
                              </w:rPr>
                            </w:pPr>
                            <w:r>
                              <w:rPr>
                                <w:rFonts w:ascii="Cascadia Code Light" w:hAnsi="Cascadia Code Light"/>
                                <w:sz w:val="18"/>
                                <w:szCs w:val="18"/>
                              </w:rPr>
                              <w:t>NULL</w:t>
                            </w:r>
                          </w:p>
                        </w:tc>
                      </w:tr>
                    </w:tbl>
                    <w:p w14:paraId="3AB2F452" w14:textId="33F33895" w:rsidR="00C56523" w:rsidRDefault="00C56523" w:rsidP="00C56523"/>
                  </w:txbxContent>
                </v:textbox>
                <w10:wrap type="topAndBottom" anchorx="margin"/>
              </v:shape>
            </w:pict>
          </mc:Fallback>
        </mc:AlternateContent>
      </w:r>
      <w:r w:rsidR="00593C63">
        <w:t>So, using the “find” command, you’ll need to split that up into an array of strings as follow</w:t>
      </w:r>
      <w:r w:rsidR="003202DB">
        <w:t xml:space="preserve">.  Note that the text inside the double quotes is turned in one argument, no matter what is inside </w:t>
      </w:r>
      <w:r>
        <w:t xml:space="preserve">of </w:t>
      </w:r>
      <w:r w:rsidR="003202DB">
        <w:t>it</w:t>
      </w:r>
      <w:r w:rsidR="00593C63">
        <w:t>:</w:t>
      </w:r>
    </w:p>
    <w:p w14:paraId="5D6AFAE8" w14:textId="36E45F37" w:rsidR="00593C63" w:rsidRDefault="00593C63" w:rsidP="00593C63">
      <w:r>
        <w:t xml:space="preserve">There are </w:t>
      </w:r>
      <w:r w:rsidR="00D94EF6">
        <w:t>three</w:t>
      </w:r>
      <w:r>
        <w:t xml:space="preserve"> things to notice in </w:t>
      </w:r>
      <w:r w:rsidR="00B133DA">
        <w:fldChar w:fldCharType="begin"/>
      </w:r>
      <w:r w:rsidR="00B133DA">
        <w:instrText xml:space="preserve"> REF _Ref63236966 \h </w:instrText>
      </w:r>
      <w:r w:rsidR="00B133DA">
        <w:fldChar w:fldCharType="separate"/>
      </w:r>
      <w:r w:rsidR="00B133DA">
        <w:t xml:space="preserve">Table </w:t>
      </w:r>
      <w:r w:rsidR="00B133DA">
        <w:rPr>
          <w:noProof/>
        </w:rPr>
        <w:t>1</w:t>
      </w:r>
      <w:r w:rsidR="00B133DA">
        <w:fldChar w:fldCharType="end"/>
      </w:r>
      <w:r>
        <w:t xml:space="preserve">.  First, the command itself is always the first command line argument.  </w:t>
      </w:r>
      <w:r w:rsidR="00D94EF6">
        <w:t xml:space="preserve">This is true in any UNIX shell.  </w:t>
      </w:r>
      <w:r>
        <w:t>If you run any C program</w:t>
      </w:r>
      <w:r w:rsidR="00D94EF6">
        <w:t xml:space="preserve">, the arguments to main include </w:t>
      </w:r>
      <w:r w:rsidR="00D94EF6" w:rsidRPr="00D94EF6">
        <w:rPr>
          <w:rStyle w:val="codeChar"/>
        </w:rPr>
        <w:t xml:space="preserve">int </w:t>
      </w:r>
      <w:proofErr w:type="spellStart"/>
      <w:r w:rsidR="00D94EF6" w:rsidRPr="00D94EF6">
        <w:rPr>
          <w:rStyle w:val="codeChar"/>
        </w:rPr>
        <w:t>argc</w:t>
      </w:r>
      <w:proofErr w:type="spellEnd"/>
      <w:r w:rsidR="00D94EF6">
        <w:t xml:space="preserve"> and </w:t>
      </w:r>
      <w:r w:rsidR="00D94EF6" w:rsidRPr="00D94EF6">
        <w:rPr>
          <w:rStyle w:val="codeChar"/>
        </w:rPr>
        <w:t>char **</w:t>
      </w:r>
      <w:proofErr w:type="spellStart"/>
      <w:r w:rsidR="00D94EF6" w:rsidRPr="00D94EF6">
        <w:rPr>
          <w:rStyle w:val="codeChar"/>
        </w:rPr>
        <w:t>argv</w:t>
      </w:r>
      <w:proofErr w:type="spellEnd"/>
      <w:r w:rsidR="00CC283D">
        <w:rPr>
          <w:rStyle w:val="codeChar"/>
        </w:rPr>
        <w:t xml:space="preserve">. </w:t>
      </w:r>
      <w:r>
        <w:t xml:space="preserve"> </w:t>
      </w:r>
      <w:r w:rsidR="00CC283D">
        <w:t xml:space="preserve">Because the command name is always the first argument, then </w:t>
      </w:r>
      <w:proofErr w:type="spellStart"/>
      <w:r w:rsidR="00CC283D" w:rsidRPr="00CC283D">
        <w:rPr>
          <w:rStyle w:val="codeChar"/>
        </w:rPr>
        <w:t>argc</w:t>
      </w:r>
      <w:proofErr w:type="spellEnd"/>
      <w:r w:rsidR="00CC283D">
        <w:t xml:space="preserve"> &gt;= 1, and p</w:t>
      </w:r>
      <w:r>
        <w:t>rint</w:t>
      </w:r>
      <w:r w:rsidR="00CC283D">
        <w:t>ing</w:t>
      </w:r>
      <w:r>
        <w:t xml:space="preserve"> “</w:t>
      </w:r>
      <w:proofErr w:type="spellStart"/>
      <w:proofErr w:type="gramStart"/>
      <w:r w:rsidRPr="0093559D">
        <w:rPr>
          <w:rStyle w:val="codeChar"/>
          <w:sz w:val="20"/>
          <w:szCs w:val="20"/>
        </w:rPr>
        <w:t>argv</w:t>
      </w:r>
      <w:proofErr w:type="spellEnd"/>
      <w:r w:rsidRPr="0093559D">
        <w:rPr>
          <w:rStyle w:val="codeChar"/>
          <w:sz w:val="20"/>
          <w:szCs w:val="20"/>
        </w:rPr>
        <w:t>[</w:t>
      </w:r>
      <w:proofErr w:type="gramEnd"/>
      <w:r w:rsidRPr="0093559D">
        <w:rPr>
          <w:rStyle w:val="codeChar"/>
          <w:sz w:val="20"/>
          <w:szCs w:val="20"/>
        </w:rPr>
        <w:t>0]</w:t>
      </w:r>
      <w:r>
        <w:t xml:space="preserve">” it will be the name of that command.  </w:t>
      </w:r>
      <w:r w:rsidR="00EE5B30">
        <w:t>The second is that the double quotes are used to create a</w:t>
      </w:r>
      <w:r w:rsidR="00551DF4">
        <w:t xml:space="preserve"> single</w:t>
      </w:r>
      <w:r w:rsidR="00EE5B30">
        <w:t xml:space="preserve"> argument that contains spaces or other special characters.</w:t>
      </w:r>
      <w:r w:rsidR="00551DF4">
        <w:t xml:space="preserve">  </w:t>
      </w:r>
      <w:r w:rsidR="00EE5B30">
        <w:t xml:space="preserve">The third is that </w:t>
      </w:r>
      <w:r>
        <w:t xml:space="preserve">the argument list is terminated by a NULL pointer. </w:t>
      </w:r>
    </w:p>
    <w:p w14:paraId="23B963D1" w14:textId="294805B7" w:rsidR="008971BD" w:rsidRDefault="008971BD" w:rsidP="00593C63">
      <w:r>
        <w:t>We’ll look at the parser more in the next section.</w:t>
      </w:r>
    </w:p>
    <w:p w14:paraId="15C46695" w14:textId="02ACF1DE" w:rsidR="008971BD" w:rsidRDefault="008971BD" w:rsidP="00593C63">
      <w:r>
        <w:t xml:space="preserve">Finally, recall that any </w:t>
      </w:r>
      <w:proofErr w:type="gramStart"/>
      <w:r w:rsidRPr="0093559D">
        <w:rPr>
          <w:rStyle w:val="codeChar"/>
          <w:sz w:val="20"/>
          <w:szCs w:val="20"/>
        </w:rPr>
        <w:t>exec(</w:t>
      </w:r>
      <w:proofErr w:type="gramEnd"/>
      <w:r w:rsidRPr="0093559D">
        <w:rPr>
          <w:rStyle w:val="codeChar"/>
          <w:sz w:val="20"/>
          <w:szCs w:val="20"/>
        </w:rPr>
        <w:t>)</w:t>
      </w:r>
      <w:r>
        <w:t xml:space="preserve"> function is almost always preceded by a </w:t>
      </w:r>
      <w:r w:rsidRPr="0093559D">
        <w:rPr>
          <w:rStyle w:val="codeChar"/>
          <w:sz w:val="20"/>
          <w:szCs w:val="20"/>
        </w:rPr>
        <w:t>fork()</w:t>
      </w:r>
      <w:r>
        <w:t xml:space="preserve">, and that the child </w:t>
      </w:r>
      <w:r w:rsidR="00E66026">
        <w:t xml:space="preserve">is what </w:t>
      </w:r>
      <w:r>
        <w:t>actuall</w:t>
      </w:r>
      <w:r w:rsidR="00E66026">
        <w:t>y</w:t>
      </w:r>
      <w:r>
        <w:t xml:space="preserve"> pe</w:t>
      </w:r>
      <w:r w:rsidR="00E66026">
        <w:t>r</w:t>
      </w:r>
      <w:r>
        <w:t>form</w:t>
      </w:r>
      <w:r w:rsidR="00E66026">
        <w:t>s</w:t>
      </w:r>
      <w:r>
        <w:t xml:space="preserve"> the </w:t>
      </w:r>
      <w:r w:rsidRPr="0093559D">
        <w:rPr>
          <w:rStyle w:val="codeChar"/>
          <w:sz w:val="20"/>
          <w:szCs w:val="20"/>
        </w:rPr>
        <w:t>exec()</w:t>
      </w:r>
      <w:r>
        <w:t xml:space="preserve">.  The parent will </w:t>
      </w:r>
      <w:proofErr w:type="gramStart"/>
      <w:r w:rsidRPr="0093559D">
        <w:rPr>
          <w:rStyle w:val="codeChar"/>
          <w:sz w:val="20"/>
          <w:szCs w:val="20"/>
        </w:rPr>
        <w:t>wait(</w:t>
      </w:r>
      <w:proofErr w:type="gramEnd"/>
      <w:r w:rsidRPr="0093559D">
        <w:rPr>
          <w:rStyle w:val="codeChar"/>
          <w:sz w:val="20"/>
          <w:szCs w:val="20"/>
        </w:rPr>
        <w:t>)</w:t>
      </w:r>
      <w:r>
        <w:t xml:space="preserve"> for the child to complete.</w:t>
      </w:r>
    </w:p>
    <w:p w14:paraId="12A1D394" w14:textId="3F426032" w:rsidR="00E66026" w:rsidRDefault="00E66026" w:rsidP="00593C63"/>
    <w:p w14:paraId="65F1B530" w14:textId="245F6AC7" w:rsidR="00E66026" w:rsidRDefault="00BB0D50" w:rsidP="00BB0D50">
      <w:pPr>
        <w:pStyle w:val="Heading2"/>
      </w:pPr>
      <w:r>
        <w:t>Parsing</w:t>
      </w:r>
      <w:r w:rsidR="00A80448">
        <w:t xml:space="preserve"> Command Lines</w:t>
      </w:r>
    </w:p>
    <w:p w14:paraId="72713040" w14:textId="7675D28C" w:rsidR="00040C26" w:rsidRDefault="00BB0D50" w:rsidP="00BB0D50">
      <w:r>
        <w:t xml:space="preserve">This is probably the most complex, intricate, and tedious part of the whole project.  </w:t>
      </w:r>
      <w:r w:rsidR="0057191C">
        <w:t xml:space="preserve">This unit of your project </w:t>
      </w:r>
      <w:proofErr w:type="gramStart"/>
      <w:r w:rsidR="0057191C">
        <w:t>has to</w:t>
      </w:r>
      <w:proofErr w:type="gramEnd"/>
      <w:r w:rsidR="0057191C">
        <w:t xml:space="preserve"> take a command line as a string of characters and turn it into something that will allow the rest of the parts of your project to perform their tasks</w:t>
      </w:r>
      <w:r w:rsidR="00040C26">
        <w:t xml:space="preserve">.  What makes this task even more difficult is the relatively wide variety of </w:t>
      </w:r>
      <w:r w:rsidR="00346037">
        <w:t>input combinations that are possible.</w:t>
      </w:r>
    </w:p>
    <w:p w14:paraId="156DD496" w14:textId="47D2B720" w:rsidR="00346037" w:rsidRDefault="00346037" w:rsidP="00BB0D50">
      <w:r>
        <w:t xml:space="preserve">My strongest recommendation to your group is to implement the parser as a </w:t>
      </w:r>
      <w:r>
        <w:rPr>
          <w:i/>
          <w:iCs/>
        </w:rPr>
        <w:t>state machine</w:t>
      </w:r>
      <w:r>
        <w:t xml:space="preserve">.  </w:t>
      </w:r>
      <w:r w:rsidR="00684398">
        <w:t xml:space="preserve">In this arrangement, you write your parser to look at one character of the input string at a time, and then, based on the current state, decide what to do next.  </w:t>
      </w:r>
    </w:p>
    <w:p w14:paraId="79C8228F" w14:textId="22827624" w:rsidR="00307FD4" w:rsidRDefault="00307FD4" w:rsidP="00BB0D50">
      <w:r>
        <w:t xml:space="preserve">For example, suppose we wanted to find all numbers </w:t>
      </w:r>
      <w:r w:rsidR="00AC3427">
        <w:t>in a list separated by spaces.  We know that that any string of digits will be one “number.”   So, we can draw this graphically</w:t>
      </w:r>
      <w:r w:rsidR="00A46691">
        <w:t xml:space="preserve"> (see </w:t>
      </w:r>
      <w:r w:rsidR="00A46691">
        <w:fldChar w:fldCharType="begin"/>
      </w:r>
      <w:r w:rsidR="00A46691">
        <w:instrText xml:space="preserve"> REF _Ref63176894 \h </w:instrText>
      </w:r>
      <w:r w:rsidR="00A46691">
        <w:fldChar w:fldCharType="separate"/>
      </w:r>
      <w:r w:rsidR="00B133DA">
        <w:t xml:space="preserve">Figure </w:t>
      </w:r>
      <w:r w:rsidR="00B133DA">
        <w:rPr>
          <w:noProof/>
        </w:rPr>
        <w:t>3</w:t>
      </w:r>
      <w:r w:rsidR="00A46691">
        <w:fldChar w:fldCharType="end"/>
      </w:r>
      <w:r w:rsidR="00A46691">
        <w:t>)</w:t>
      </w:r>
      <w:r w:rsidR="00AC3427">
        <w:t>:</w:t>
      </w:r>
    </w:p>
    <w:p w14:paraId="3772547B" w14:textId="7EBEE0A0" w:rsidR="00AC3427" w:rsidRDefault="00AC3427" w:rsidP="00BB0D50">
      <w:r>
        <w:rPr>
          <w:noProof/>
        </w:rPr>
        <w:lastRenderedPageBreak/>
        <mc:AlternateContent>
          <mc:Choice Requires="wps">
            <w:drawing>
              <wp:anchor distT="45720" distB="45720" distL="114300" distR="114300" simplePos="0" relativeHeight="251662336" behindDoc="0" locked="0" layoutInCell="1" allowOverlap="1" wp14:anchorId="1A1BA0EF" wp14:editId="1D533BE7">
                <wp:simplePos x="0" y="0"/>
                <wp:positionH relativeFrom="column">
                  <wp:posOffset>834390</wp:posOffset>
                </wp:positionH>
                <wp:positionV relativeFrom="paragraph">
                  <wp:posOffset>5715</wp:posOffset>
                </wp:positionV>
                <wp:extent cx="4709160" cy="3023235"/>
                <wp:effectExtent l="0" t="0" r="1524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9160" cy="3023235"/>
                        </a:xfrm>
                        <a:prstGeom prst="rect">
                          <a:avLst/>
                        </a:prstGeom>
                        <a:solidFill>
                          <a:srgbClr val="FFFFFF"/>
                        </a:solidFill>
                        <a:ln w="9525">
                          <a:solidFill>
                            <a:srgbClr val="000000"/>
                          </a:solidFill>
                          <a:miter lim="800000"/>
                          <a:headEnd/>
                          <a:tailEnd/>
                        </a:ln>
                      </wps:spPr>
                      <wps:txbx>
                        <w:txbxContent>
                          <w:p w14:paraId="77EBE852" w14:textId="77777777" w:rsidR="00A46691" w:rsidRDefault="00A46691" w:rsidP="00A46691">
                            <w:pPr>
                              <w:keepNext/>
                            </w:pPr>
                            <w:r>
                              <w:object w:dxaOrig="5880" w:dyaOrig="3360" w14:anchorId="314629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355.45pt;height:203.1pt">
                                  <v:imagedata r:id="rId9" o:title=""/>
                                </v:shape>
                                <o:OLEObject Type="Embed" ProgID="Visio.Drawing.15" ShapeID="_x0000_i1138" DrawAspect="Content" ObjectID="_1673860169" r:id="rId10"/>
                              </w:object>
                            </w:r>
                          </w:p>
                          <w:p w14:paraId="303C91D8" w14:textId="14689374" w:rsidR="00A46691" w:rsidRDefault="00A46691" w:rsidP="00A46691">
                            <w:pPr>
                              <w:pStyle w:val="Caption"/>
                            </w:pPr>
                            <w:bookmarkStart w:id="5" w:name="_Ref63176894"/>
                            <w:r>
                              <w:t xml:space="preserve">Figure </w:t>
                            </w:r>
                            <w:r>
                              <w:fldChar w:fldCharType="begin"/>
                            </w:r>
                            <w:r>
                              <w:instrText xml:space="preserve"> SEQ Figure \* ARABIC </w:instrText>
                            </w:r>
                            <w:r>
                              <w:fldChar w:fldCharType="separate"/>
                            </w:r>
                            <w:r w:rsidR="00C56523">
                              <w:rPr>
                                <w:noProof/>
                              </w:rPr>
                              <w:t>3</w:t>
                            </w:r>
                            <w:r>
                              <w:fldChar w:fldCharType="end"/>
                            </w:r>
                            <w:bookmarkEnd w:id="5"/>
                            <w:r>
                              <w:t xml:space="preserve"> Simple State Machine</w:t>
                            </w:r>
                          </w:p>
                          <w:p w14:paraId="3961D0AD" w14:textId="127D9C8F" w:rsidR="00AC3427" w:rsidRDefault="00AC34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BA0EF" id="_x0000_s1029" type="#_x0000_t202" style="position:absolute;margin-left:65.7pt;margin-top:.45pt;width:370.8pt;height:238.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">
                <v:textbox>
                  <w:txbxContent>
                    <w:p w14:paraId="77EBE852" w14:textId="77777777" w:rsidR="00A46691" w:rsidRDefault="00A46691" w:rsidP="00A46691">
                      <w:pPr>
                        <w:keepNext/>
                      </w:pPr>
                      <w:r>
                        <w:object w:dxaOrig="5880" w:dyaOrig="3360" w14:anchorId="3146291F">
                          <v:shape id="_x0000_i1138" type="#_x0000_t75" style="width:355.45pt;height:203.1pt">
                            <v:imagedata r:id="rId9" o:title=""/>
                          </v:shape>
                          <o:OLEObject Type="Embed" ProgID="Visio.Drawing.15" ShapeID="_x0000_i1138" DrawAspect="Content" ObjectID="_1673860169" r:id="rId11"/>
                        </w:object>
                      </w:r>
                    </w:p>
                    <w:p w14:paraId="303C91D8" w14:textId="14689374" w:rsidR="00A46691" w:rsidRDefault="00A46691" w:rsidP="00A46691">
                      <w:pPr>
                        <w:pStyle w:val="Caption"/>
                      </w:pPr>
                      <w:bookmarkStart w:id="6" w:name="_Ref63176894"/>
                      <w:r>
                        <w:t xml:space="preserve">Figure </w:t>
                      </w:r>
                      <w:r>
                        <w:fldChar w:fldCharType="begin"/>
                      </w:r>
                      <w:r>
                        <w:instrText xml:space="preserve"> SEQ Figure \* ARABIC </w:instrText>
                      </w:r>
                      <w:r>
                        <w:fldChar w:fldCharType="separate"/>
                      </w:r>
                      <w:r w:rsidR="00C56523">
                        <w:rPr>
                          <w:noProof/>
                        </w:rPr>
                        <w:t>3</w:t>
                      </w:r>
                      <w:r>
                        <w:fldChar w:fldCharType="end"/>
                      </w:r>
                      <w:bookmarkEnd w:id="6"/>
                      <w:r>
                        <w:t xml:space="preserve"> Simple State Machine</w:t>
                      </w:r>
                    </w:p>
                    <w:p w14:paraId="3961D0AD" w14:textId="127D9C8F" w:rsidR="00AC3427" w:rsidRDefault="00AC3427"/>
                  </w:txbxContent>
                </v:textbox>
                <w10:wrap type="square"/>
              </v:shape>
            </w:pict>
          </mc:Fallback>
        </mc:AlternateContent>
      </w:r>
    </w:p>
    <w:p w14:paraId="730CFBBE" w14:textId="47D87FE4" w:rsidR="00AC3427" w:rsidRDefault="00AC3427" w:rsidP="00BB0D50"/>
    <w:p w14:paraId="57AF1BAD" w14:textId="5DA5C323" w:rsidR="00A46691" w:rsidRDefault="00A46691" w:rsidP="00BB0D50"/>
    <w:p w14:paraId="3B3BF22B" w14:textId="3851BC8C" w:rsidR="00A46691" w:rsidRDefault="00A46691" w:rsidP="00BB0D50"/>
    <w:p w14:paraId="32BB1011" w14:textId="4DA741EB" w:rsidR="00A46691" w:rsidRDefault="00A46691" w:rsidP="00BB0D50"/>
    <w:p w14:paraId="2498A97E" w14:textId="37D93190" w:rsidR="00A46691" w:rsidRDefault="00A46691" w:rsidP="00BB0D50"/>
    <w:p w14:paraId="224F2559" w14:textId="1B5B7A2A" w:rsidR="00A46691" w:rsidRDefault="00A46691" w:rsidP="00BB0D50"/>
    <w:p w14:paraId="1F6A4E57" w14:textId="4E00F060" w:rsidR="00A46691" w:rsidRDefault="00A46691" w:rsidP="00BB0D50"/>
    <w:p w14:paraId="15126620" w14:textId="11358881" w:rsidR="00A46691" w:rsidRDefault="00A46691" w:rsidP="00BB0D50"/>
    <w:p w14:paraId="4DC2688C" w14:textId="044D885B" w:rsidR="00A46691" w:rsidRDefault="00A46691" w:rsidP="00BB0D50"/>
    <w:p w14:paraId="2D74AB47" w14:textId="7B74C5B6" w:rsidR="00A46691" w:rsidRDefault="00A46691" w:rsidP="00BB0D50"/>
    <w:p w14:paraId="49D1CAE2" w14:textId="0A278B5C" w:rsidR="00A46691" w:rsidRDefault="00A46691" w:rsidP="00BB0D50">
      <w:r>
        <w:t xml:space="preserve">The interpretation here is that every time we read a character, we consider what state we are in, and then decide what state to go to next.  For example, if we are in the “start” state and read a series of </w:t>
      </w:r>
      <w:r w:rsidR="00103C1C">
        <w:t xml:space="preserve">white space (spaces &amp; tabs), then we just eat them up (yum).  As soon as we find the first digit, we take the edge to the “digit” </w:t>
      </w:r>
      <w:proofErr w:type="gramStart"/>
      <w:r w:rsidR="00103C1C">
        <w:t>state, and</w:t>
      </w:r>
      <w:proofErr w:type="gramEnd"/>
      <w:r w:rsidR="00103C1C">
        <w:t xml:space="preserve"> keep eating up digits until we hit more white space.</w:t>
      </w:r>
    </w:p>
    <w:p w14:paraId="6A0288D6" w14:textId="7BAF07B6" w:rsidR="00103C1C" w:rsidRDefault="00103C1C" w:rsidP="00BB0D50">
      <w:r>
        <w:t>We can further define the state machine with some actions.  For example:</w:t>
      </w:r>
    </w:p>
    <w:tbl>
      <w:tblPr>
        <w:tblStyle w:val="TableGrid"/>
        <w:tblW w:w="0" w:type="auto"/>
        <w:tblLook w:val="04A0" w:firstRow="1" w:lastRow="0" w:firstColumn="1" w:lastColumn="0" w:noHBand="0" w:noVBand="1"/>
      </w:tblPr>
      <w:tblGrid>
        <w:gridCol w:w="1615"/>
        <w:gridCol w:w="1530"/>
        <w:gridCol w:w="6925"/>
      </w:tblGrid>
      <w:tr w:rsidR="00FB048C" w14:paraId="372DEF92" w14:textId="77777777" w:rsidTr="00FB048C">
        <w:tc>
          <w:tcPr>
            <w:tcW w:w="1615" w:type="dxa"/>
          </w:tcPr>
          <w:p w14:paraId="497C022D" w14:textId="583CA760" w:rsidR="00FB048C" w:rsidRDefault="00FB048C" w:rsidP="00BB0D50">
            <w:r>
              <w:t>Current State</w:t>
            </w:r>
          </w:p>
        </w:tc>
        <w:tc>
          <w:tcPr>
            <w:tcW w:w="1530" w:type="dxa"/>
          </w:tcPr>
          <w:p w14:paraId="356C6093" w14:textId="4E30C298" w:rsidR="00FB048C" w:rsidRDefault="00FB048C" w:rsidP="00BB0D50">
            <w:r>
              <w:t>Next State</w:t>
            </w:r>
          </w:p>
        </w:tc>
        <w:tc>
          <w:tcPr>
            <w:tcW w:w="6925" w:type="dxa"/>
          </w:tcPr>
          <w:p w14:paraId="19C1B448" w14:textId="3F3A431A" w:rsidR="00FB048C" w:rsidRDefault="00FB048C" w:rsidP="00BB0D50">
            <w:r>
              <w:t>Action</w:t>
            </w:r>
          </w:p>
        </w:tc>
      </w:tr>
      <w:tr w:rsidR="00FB048C" w14:paraId="28B10C76" w14:textId="77777777" w:rsidTr="00FB048C">
        <w:tc>
          <w:tcPr>
            <w:tcW w:w="1615" w:type="dxa"/>
          </w:tcPr>
          <w:p w14:paraId="784C7D77" w14:textId="11A8A11A" w:rsidR="00FB048C" w:rsidRDefault="00FB048C" w:rsidP="00BB0D50">
            <w:r>
              <w:t>WS</w:t>
            </w:r>
          </w:p>
        </w:tc>
        <w:tc>
          <w:tcPr>
            <w:tcW w:w="1530" w:type="dxa"/>
          </w:tcPr>
          <w:p w14:paraId="29763EBC" w14:textId="74394ABB" w:rsidR="00FB048C" w:rsidRDefault="00FB048C" w:rsidP="00BB0D50">
            <w:r>
              <w:t>DIGIT</w:t>
            </w:r>
          </w:p>
        </w:tc>
        <w:tc>
          <w:tcPr>
            <w:tcW w:w="6925" w:type="dxa"/>
          </w:tcPr>
          <w:p w14:paraId="3851798E" w14:textId="71A5A46F" w:rsidR="00FB048C" w:rsidRDefault="00FB048C" w:rsidP="00BB0D50">
            <w:r>
              <w:t>Record the position of this character in the string as “start”</w:t>
            </w:r>
          </w:p>
        </w:tc>
      </w:tr>
      <w:tr w:rsidR="00FB048C" w14:paraId="25531923" w14:textId="77777777" w:rsidTr="00FB048C">
        <w:tc>
          <w:tcPr>
            <w:tcW w:w="1615" w:type="dxa"/>
          </w:tcPr>
          <w:p w14:paraId="56E895A4" w14:textId="2DC4B1D8" w:rsidR="00FB048C" w:rsidRDefault="00FB048C" w:rsidP="00BB0D50">
            <w:r>
              <w:t>DIGIT</w:t>
            </w:r>
          </w:p>
        </w:tc>
        <w:tc>
          <w:tcPr>
            <w:tcW w:w="1530" w:type="dxa"/>
          </w:tcPr>
          <w:p w14:paraId="33C1ABB7" w14:textId="65931DA3" w:rsidR="00FB048C" w:rsidRDefault="00FB048C" w:rsidP="00BB0D50">
            <w:r>
              <w:t>WS</w:t>
            </w:r>
          </w:p>
        </w:tc>
        <w:tc>
          <w:tcPr>
            <w:tcW w:w="6925" w:type="dxa"/>
          </w:tcPr>
          <w:p w14:paraId="27E55DFA" w14:textId="6D3F2B9F" w:rsidR="00FB048C" w:rsidRDefault="00F230F8" w:rsidP="00BB0D50">
            <w:r>
              <w:t>Use the position as the end of the number, “</w:t>
            </w:r>
            <w:proofErr w:type="spellStart"/>
            <w:r w:rsidRPr="00F43F6B">
              <w:rPr>
                <w:rStyle w:val="codeChar"/>
              </w:rPr>
              <w:t>strndup</w:t>
            </w:r>
            <w:proofErr w:type="spellEnd"/>
            <w:r>
              <w:t xml:space="preserve">” </w:t>
            </w:r>
            <w:r w:rsidR="00427B7F">
              <w:t>from the starting position for this number of characters to “number”, and then call “</w:t>
            </w:r>
            <w:proofErr w:type="spellStart"/>
            <w:r w:rsidR="00427B7F" w:rsidRPr="00F43F6B">
              <w:rPr>
                <w:rStyle w:val="codeChar"/>
              </w:rPr>
              <w:t>atoi</w:t>
            </w:r>
            <w:proofErr w:type="spellEnd"/>
            <w:r w:rsidR="00427B7F">
              <w:t>” to convert it to a number, and then add it to an output list.</w:t>
            </w:r>
          </w:p>
        </w:tc>
      </w:tr>
    </w:tbl>
    <w:p w14:paraId="04C7BEAB" w14:textId="7DEA48CF" w:rsidR="00103C1C" w:rsidRDefault="00103C1C" w:rsidP="00BB0D50"/>
    <w:p w14:paraId="7F9F9D72" w14:textId="4208951F" w:rsidR="00F43F6B" w:rsidRDefault="00F43F6B" w:rsidP="00F43F6B">
      <w:pPr>
        <w:pStyle w:val="Heading3"/>
      </w:pPr>
      <w:r>
        <w:lastRenderedPageBreak/>
        <w:t>Unknown Number of Events</w:t>
      </w:r>
    </w:p>
    <w:p w14:paraId="02522BBC" w14:textId="3365E542" w:rsidR="005E3DC0" w:rsidRDefault="00312C5C" w:rsidP="00BB0D50">
      <w:r>
        <w:rPr>
          <w:noProof/>
        </w:rPr>
        <mc:AlternateContent>
          <mc:Choice Requires="wps">
            <w:drawing>
              <wp:anchor distT="0" distB="0" distL="114300" distR="114300" simplePos="0" relativeHeight="251663360" behindDoc="0" locked="0" layoutInCell="1" allowOverlap="1" wp14:anchorId="66BB1076" wp14:editId="0A6C1707">
                <wp:simplePos x="0" y="0"/>
                <wp:positionH relativeFrom="column">
                  <wp:posOffset>676883</wp:posOffset>
                </wp:positionH>
                <wp:positionV relativeFrom="paragraph">
                  <wp:posOffset>848255</wp:posOffset>
                </wp:positionV>
                <wp:extent cx="4526915" cy="1404620"/>
                <wp:effectExtent l="0" t="0" r="26035" b="2222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915" cy="1404620"/>
                        </a:xfrm>
                        <a:prstGeom prst="rect">
                          <a:avLst/>
                        </a:prstGeom>
                        <a:solidFill>
                          <a:srgbClr val="FFFFFF"/>
                        </a:solidFill>
                        <a:ln w="9525">
                          <a:solidFill>
                            <a:srgbClr val="000000"/>
                          </a:solidFill>
                          <a:miter lim="800000"/>
                          <a:headEnd/>
                          <a:tailEnd/>
                        </a:ln>
                      </wps:spPr>
                      <wps:txbx>
                        <w:txbxContent>
                          <w:p w14:paraId="6FFF382B" w14:textId="0154B042" w:rsidR="007E3CD6" w:rsidRDefault="008E7DD8" w:rsidP="007E3CD6">
                            <w:pPr>
                              <w:pStyle w:val="code"/>
                            </w:pPr>
                            <w:r>
                              <w:t>struct</w:t>
                            </w:r>
                            <w:r w:rsidR="007E3CD6">
                              <w:t xml:space="preserve"> number {</w:t>
                            </w:r>
                            <w:r w:rsidR="007E3CD6">
                              <w:br/>
                              <w:t xml:space="preserve">  int number;</w:t>
                            </w:r>
                            <w:r w:rsidR="004D5113">
                              <w:br/>
                              <w:t xml:space="preserve">  char *</w:t>
                            </w:r>
                            <w:proofErr w:type="spellStart"/>
                            <w:r w:rsidR="004D5113">
                              <w:t>original_text</w:t>
                            </w:r>
                            <w:proofErr w:type="spellEnd"/>
                            <w:r w:rsidR="004D5113">
                              <w:t>;</w:t>
                            </w:r>
                            <w:r w:rsidR="007E3CD6">
                              <w:br/>
                              <w:t xml:space="preserve">  struct </w:t>
                            </w:r>
                            <w:proofErr w:type="spellStart"/>
                            <w:r w:rsidR="007E3CD6">
                              <w:t>list_head</w:t>
                            </w:r>
                            <w:proofErr w:type="spellEnd"/>
                            <w:r w:rsidR="007E3CD6">
                              <w:t xml:space="preserve"> list;</w:t>
                            </w:r>
                            <w:r w:rsidR="007E3CD6">
                              <w:br/>
                            </w:r>
                            <w:proofErr w:type="gramStart"/>
                            <w:r w:rsidR="007E3CD6">
                              <w:t>};</w:t>
                            </w:r>
                            <w:proofErr w:type="gramEnd"/>
                          </w:p>
                          <w:p w14:paraId="537BAB99" w14:textId="53FA5298" w:rsidR="007E3CD6" w:rsidRDefault="007E3CD6" w:rsidP="007E3CD6">
                            <w:pPr>
                              <w:pStyle w:val="code"/>
                            </w:pPr>
                            <w:r>
                              <w:t>LIST_HEAD(numbers);</w:t>
                            </w:r>
                            <w:r>
                              <w:br/>
                            </w:r>
                            <w:r>
                              <w:br/>
                            </w:r>
                            <w:r w:rsidR="005E3DC0">
                              <w:t>struct number *</w:t>
                            </w:r>
                            <w:proofErr w:type="spellStart"/>
                            <w:r w:rsidR="005E3DC0">
                              <w:t>curr</w:t>
                            </w:r>
                            <w:proofErr w:type="spellEnd"/>
                            <w:r w:rsidR="005E3DC0">
                              <w:t xml:space="preserve"> = malloc(</w:t>
                            </w:r>
                            <w:proofErr w:type="spellStart"/>
                            <w:r w:rsidR="005E3DC0">
                              <w:t>sizeof</w:t>
                            </w:r>
                            <w:proofErr w:type="spellEnd"/>
                            <w:r w:rsidR="005E3DC0">
                              <w:t>(struct number));</w:t>
                            </w:r>
                            <w:r w:rsidR="004D5113">
                              <w:br/>
                            </w:r>
                            <w:proofErr w:type="spellStart"/>
                            <w:r w:rsidR="004D5113">
                              <w:t>curr</w:t>
                            </w:r>
                            <w:proofErr w:type="spellEnd"/>
                            <w:r w:rsidR="004D5113">
                              <w:t>-&gt;</w:t>
                            </w:r>
                            <w:proofErr w:type="spellStart"/>
                            <w:r w:rsidR="004D5113">
                              <w:t>original_text</w:t>
                            </w:r>
                            <w:proofErr w:type="spellEnd"/>
                            <w:r w:rsidR="004D5113">
                              <w:t xml:space="preserve"> = </w:t>
                            </w:r>
                            <w:proofErr w:type="spellStart"/>
                            <w:r w:rsidR="004D5113">
                              <w:t>strndup</w:t>
                            </w:r>
                            <w:proofErr w:type="spellEnd"/>
                            <w:r w:rsidR="004D5113">
                              <w:t>(string, start, (end-start));</w:t>
                            </w:r>
                            <w:r w:rsidR="004D5113">
                              <w:br/>
                            </w:r>
                            <w:proofErr w:type="spellStart"/>
                            <w:r w:rsidR="004D5113">
                              <w:t>curr</w:t>
                            </w:r>
                            <w:proofErr w:type="spellEnd"/>
                            <w:r w:rsidR="004D5113">
                              <w:t xml:space="preserve">-&gt;number = </w:t>
                            </w:r>
                            <w:proofErr w:type="spellStart"/>
                            <w:r w:rsidR="004D5113">
                              <w:t>atoi</w:t>
                            </w:r>
                            <w:proofErr w:type="spellEnd"/>
                            <w:r w:rsidR="004D5113">
                              <w:t>(</w:t>
                            </w:r>
                            <w:proofErr w:type="spellStart"/>
                            <w:r w:rsidR="004D5113">
                              <w:t>curr</w:t>
                            </w:r>
                            <w:proofErr w:type="spellEnd"/>
                            <w:r w:rsidR="004D5113">
                              <w:t>-&gt;</w:t>
                            </w:r>
                            <w:proofErr w:type="spellStart"/>
                            <w:r w:rsidR="004D5113">
                              <w:t>original_text</w:t>
                            </w:r>
                            <w:proofErr w:type="spellEnd"/>
                            <w:r w:rsidR="004D5113">
                              <w:t>);</w:t>
                            </w:r>
                            <w:r w:rsidR="005E3DC0">
                              <w:br/>
                            </w:r>
                            <w:proofErr w:type="spellStart"/>
                            <w:r w:rsidR="005E3DC0">
                              <w:t>list_add</w:t>
                            </w:r>
                            <w:proofErr w:type="spellEnd"/>
                            <w:r w:rsidR="005E3DC0">
                              <w:t>(&amp;</w:t>
                            </w:r>
                            <w:proofErr w:type="spellStart"/>
                            <w:r w:rsidR="005E3DC0">
                              <w:t>curr</w:t>
                            </w:r>
                            <w:proofErr w:type="spellEnd"/>
                            <w:r w:rsidR="005E3DC0">
                              <w:t>-&gt;list, &amp;numbers);</w:t>
                            </w:r>
                          </w:p>
                        </w:txbxContent>
                      </wps:txbx>
                      <wps:bodyPr rot="0" vert="horz" wrap="square" lIns="91440" tIns="45720" rIns="91440" bIns="45720" anchor="t" anchorCtr="0">
                        <a:spAutoFit/>
                      </wps:bodyPr>
                    </wps:wsp>
                  </a:graphicData>
                </a:graphic>
              </wp:anchor>
            </w:drawing>
          </mc:Choice>
          <mc:Fallback>
            <w:pict>
              <v:shape w14:anchorId="66BB1076" id="_x0000_s1030" type="#_x0000_t202" style="position:absolute;margin-left:53.3pt;margin-top:66.8pt;width:356.45pt;height:110.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">
                <v:textbox style="mso-fit-shape-to-text:t">
                  <w:txbxContent>
                    <w:p w14:paraId="6FFF382B" w14:textId="0154B042" w:rsidR="007E3CD6" w:rsidRDefault="008E7DD8" w:rsidP="007E3CD6">
                      <w:pPr>
                        <w:pStyle w:val="code"/>
                      </w:pPr>
                      <w:r>
                        <w:t>struct</w:t>
                      </w:r>
                      <w:r w:rsidR="007E3CD6">
                        <w:t xml:space="preserve"> number {</w:t>
                      </w:r>
                      <w:r w:rsidR="007E3CD6">
                        <w:br/>
                        <w:t xml:space="preserve">  int number;</w:t>
                      </w:r>
                      <w:r w:rsidR="004D5113">
                        <w:br/>
                        <w:t xml:space="preserve">  char *</w:t>
                      </w:r>
                      <w:proofErr w:type="spellStart"/>
                      <w:r w:rsidR="004D5113">
                        <w:t>original_text</w:t>
                      </w:r>
                      <w:proofErr w:type="spellEnd"/>
                      <w:r w:rsidR="004D5113">
                        <w:t>;</w:t>
                      </w:r>
                      <w:r w:rsidR="007E3CD6">
                        <w:br/>
                        <w:t xml:space="preserve">  struct </w:t>
                      </w:r>
                      <w:proofErr w:type="spellStart"/>
                      <w:r w:rsidR="007E3CD6">
                        <w:t>list_head</w:t>
                      </w:r>
                      <w:proofErr w:type="spellEnd"/>
                      <w:r w:rsidR="007E3CD6">
                        <w:t xml:space="preserve"> list;</w:t>
                      </w:r>
                      <w:r w:rsidR="007E3CD6">
                        <w:br/>
                      </w:r>
                      <w:proofErr w:type="gramStart"/>
                      <w:r w:rsidR="007E3CD6">
                        <w:t>};</w:t>
                      </w:r>
                      <w:proofErr w:type="gramEnd"/>
                    </w:p>
                    <w:p w14:paraId="537BAB99" w14:textId="53FA5298" w:rsidR="007E3CD6" w:rsidRDefault="007E3CD6" w:rsidP="007E3CD6">
                      <w:pPr>
                        <w:pStyle w:val="code"/>
                      </w:pPr>
                      <w:r>
                        <w:t>LIST_HEAD(numbers);</w:t>
                      </w:r>
                      <w:r>
                        <w:br/>
                      </w:r>
                      <w:r>
                        <w:br/>
                      </w:r>
                      <w:r w:rsidR="005E3DC0">
                        <w:t>struct number *</w:t>
                      </w:r>
                      <w:proofErr w:type="spellStart"/>
                      <w:r w:rsidR="005E3DC0">
                        <w:t>curr</w:t>
                      </w:r>
                      <w:proofErr w:type="spellEnd"/>
                      <w:r w:rsidR="005E3DC0">
                        <w:t xml:space="preserve"> = malloc(</w:t>
                      </w:r>
                      <w:proofErr w:type="spellStart"/>
                      <w:r w:rsidR="005E3DC0">
                        <w:t>sizeof</w:t>
                      </w:r>
                      <w:proofErr w:type="spellEnd"/>
                      <w:r w:rsidR="005E3DC0">
                        <w:t>(struct number));</w:t>
                      </w:r>
                      <w:r w:rsidR="004D5113">
                        <w:br/>
                      </w:r>
                      <w:proofErr w:type="spellStart"/>
                      <w:r w:rsidR="004D5113">
                        <w:t>curr</w:t>
                      </w:r>
                      <w:proofErr w:type="spellEnd"/>
                      <w:r w:rsidR="004D5113">
                        <w:t>-&gt;</w:t>
                      </w:r>
                      <w:proofErr w:type="spellStart"/>
                      <w:r w:rsidR="004D5113">
                        <w:t>original_text</w:t>
                      </w:r>
                      <w:proofErr w:type="spellEnd"/>
                      <w:r w:rsidR="004D5113">
                        <w:t xml:space="preserve"> = </w:t>
                      </w:r>
                      <w:proofErr w:type="spellStart"/>
                      <w:r w:rsidR="004D5113">
                        <w:t>strndup</w:t>
                      </w:r>
                      <w:proofErr w:type="spellEnd"/>
                      <w:r w:rsidR="004D5113">
                        <w:t>(string, start, (end-start));</w:t>
                      </w:r>
                      <w:r w:rsidR="004D5113">
                        <w:br/>
                      </w:r>
                      <w:proofErr w:type="spellStart"/>
                      <w:r w:rsidR="004D5113">
                        <w:t>curr</w:t>
                      </w:r>
                      <w:proofErr w:type="spellEnd"/>
                      <w:r w:rsidR="004D5113">
                        <w:t xml:space="preserve">-&gt;number = </w:t>
                      </w:r>
                      <w:proofErr w:type="spellStart"/>
                      <w:r w:rsidR="004D5113">
                        <w:t>atoi</w:t>
                      </w:r>
                      <w:proofErr w:type="spellEnd"/>
                      <w:r w:rsidR="004D5113">
                        <w:t>(</w:t>
                      </w:r>
                      <w:proofErr w:type="spellStart"/>
                      <w:r w:rsidR="004D5113">
                        <w:t>curr</w:t>
                      </w:r>
                      <w:proofErr w:type="spellEnd"/>
                      <w:r w:rsidR="004D5113">
                        <w:t>-&gt;</w:t>
                      </w:r>
                      <w:proofErr w:type="spellStart"/>
                      <w:r w:rsidR="004D5113">
                        <w:t>original_text</w:t>
                      </w:r>
                      <w:proofErr w:type="spellEnd"/>
                      <w:r w:rsidR="004D5113">
                        <w:t>);</w:t>
                      </w:r>
                      <w:r w:rsidR="005E3DC0">
                        <w:br/>
                      </w:r>
                      <w:proofErr w:type="spellStart"/>
                      <w:r w:rsidR="005E3DC0">
                        <w:t>list_add</w:t>
                      </w:r>
                      <w:proofErr w:type="spellEnd"/>
                      <w:r w:rsidR="005E3DC0">
                        <w:t>(&amp;</w:t>
                      </w:r>
                      <w:proofErr w:type="spellStart"/>
                      <w:r w:rsidR="005E3DC0">
                        <w:t>curr</w:t>
                      </w:r>
                      <w:proofErr w:type="spellEnd"/>
                      <w:r w:rsidR="005E3DC0">
                        <w:t>-&gt;list, &amp;numbers);</w:t>
                      </w:r>
                    </w:p>
                  </w:txbxContent>
                </v:textbox>
                <w10:wrap type="topAndBottom"/>
              </v:shape>
            </w:pict>
          </mc:Fallback>
        </mc:AlternateContent>
      </w:r>
      <w:r w:rsidR="00F43F6B">
        <w:t xml:space="preserve">One of the tricks with parsing is that we don’t know ahead of time how many “things” we can end up with.  If you look at the action description above, I let slip the ugly cat out of the bag – “add it to a list.”  </w:t>
      </w:r>
      <w:r w:rsidR="008E7DD8">
        <w:t xml:space="preserve">Since arrays are fixed in size, they aren’t convenient for this task.  Instead, we could create a linked list. </w:t>
      </w:r>
    </w:p>
    <w:p w14:paraId="1C7B72BD" w14:textId="77777777" w:rsidR="002F0449" w:rsidRDefault="005E3DC0" w:rsidP="00BB0D50">
      <w:r>
        <w:t xml:space="preserve">This is the code that was </w:t>
      </w:r>
      <w:r w:rsidR="004D5113">
        <w:t xml:space="preserve">explored in a prior homework, and if you’re still struggling, you need to reach out to </w:t>
      </w:r>
      <w:proofErr w:type="gramStart"/>
      <w:r w:rsidR="004D5113">
        <w:t>me</w:t>
      </w:r>
      <w:proofErr w:type="gramEnd"/>
      <w:r w:rsidR="004D5113">
        <w:t xml:space="preserve"> and we can talk about it.  </w:t>
      </w:r>
    </w:p>
    <w:p w14:paraId="19A1CCD4" w14:textId="719CE7D8" w:rsidR="002F0449" w:rsidRPr="002F0449" w:rsidRDefault="002D02BD" w:rsidP="00BB0D50">
      <w:r>
        <w:t xml:space="preserve">Of course, one of the issues with this is that as your parser finds things it keeps gobbling up memory.  This is fine, but when you are finished with the list of values that you make sure you release </w:t>
      </w:r>
      <w:proofErr w:type="gramStart"/>
      <w:r>
        <w:t>all of</w:t>
      </w:r>
      <w:proofErr w:type="gramEnd"/>
      <w:r>
        <w:t xml:space="preserve"> the memory</w:t>
      </w:r>
      <w:r w:rsidR="002F0449">
        <w:t xml:space="preserve">, your program will fail its </w:t>
      </w:r>
      <w:proofErr w:type="spellStart"/>
      <w:r w:rsidR="002F0449">
        <w:rPr>
          <w:i/>
          <w:iCs/>
        </w:rPr>
        <w:t>valgrind</w:t>
      </w:r>
      <w:proofErr w:type="spellEnd"/>
      <w:r w:rsidR="002F0449">
        <w:t xml:space="preserve"> tests.  Of course, this also means you can use </w:t>
      </w:r>
      <w:proofErr w:type="spellStart"/>
      <w:r w:rsidR="002F0449">
        <w:rPr>
          <w:i/>
          <w:iCs/>
        </w:rPr>
        <w:t>valgrind</w:t>
      </w:r>
      <w:proofErr w:type="spellEnd"/>
      <w:r w:rsidR="002F0449">
        <w:t xml:space="preserve"> to help you spot places where you need to release the memory you’ve allocated.  </w:t>
      </w:r>
    </w:p>
    <w:p w14:paraId="76EA8639" w14:textId="261C32CE" w:rsidR="004D5113" w:rsidRDefault="002F0449" w:rsidP="00BB0D50">
      <w:r>
        <w:rPr>
          <w:noProof/>
        </w:rPr>
        <mc:AlternateContent>
          <mc:Choice Requires="wps">
            <w:drawing>
              <wp:anchor distT="0" distB="0" distL="114300" distR="114300" simplePos="0" relativeHeight="251665408" behindDoc="0" locked="0" layoutInCell="1" allowOverlap="1" wp14:anchorId="6986345F" wp14:editId="48595588">
                <wp:simplePos x="0" y="0"/>
                <wp:positionH relativeFrom="margin">
                  <wp:posOffset>248671</wp:posOffset>
                </wp:positionH>
                <wp:positionV relativeFrom="paragraph">
                  <wp:posOffset>620064</wp:posOffset>
                </wp:positionV>
                <wp:extent cx="5447030" cy="1404620"/>
                <wp:effectExtent l="0" t="0" r="20320" b="2540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7030" cy="1404620"/>
                        </a:xfrm>
                        <a:prstGeom prst="rect">
                          <a:avLst/>
                        </a:prstGeom>
                        <a:solidFill>
                          <a:srgbClr val="FFFFFF"/>
                        </a:solidFill>
                        <a:ln w="9525">
                          <a:solidFill>
                            <a:srgbClr val="000000"/>
                          </a:solidFill>
                          <a:miter lim="800000"/>
                          <a:headEnd/>
                          <a:tailEnd/>
                        </a:ln>
                      </wps:spPr>
                      <wps:txbx>
                        <w:txbxContent>
                          <w:p w14:paraId="7A4596BE" w14:textId="2E085024" w:rsidR="002D02BD" w:rsidRDefault="00443507" w:rsidP="002D02BD">
                            <w:pPr>
                              <w:pStyle w:val="code"/>
                            </w:pPr>
                            <w:r>
                              <w:t xml:space="preserve">while(! </w:t>
                            </w:r>
                            <w:proofErr w:type="spellStart"/>
                            <w:r>
                              <w:t>list_empty</w:t>
                            </w:r>
                            <w:proofErr w:type="spellEnd"/>
                            <w:r>
                              <w:t>(&amp;numbers) {</w:t>
                            </w:r>
                            <w:r>
                              <w:br/>
                              <w:t xml:space="preserve">  struct </w:t>
                            </w:r>
                            <w:proofErr w:type="spellStart"/>
                            <w:r>
                              <w:t>list_head</w:t>
                            </w:r>
                            <w:proofErr w:type="spellEnd"/>
                            <w:r>
                              <w:t xml:space="preserve"> *</w:t>
                            </w:r>
                            <w:proofErr w:type="spellStart"/>
                            <w:r>
                              <w:t>curr</w:t>
                            </w:r>
                            <w:proofErr w:type="spellEnd"/>
                            <w:r>
                              <w:t xml:space="preserve"> = </w:t>
                            </w:r>
                            <w:proofErr w:type="spellStart"/>
                            <w:r>
                              <w:t>numbers.next</w:t>
                            </w:r>
                            <w:proofErr w:type="spellEnd"/>
                            <w:r>
                              <w:t>;</w:t>
                            </w:r>
                            <w:r>
                              <w:br/>
                              <w:t xml:space="preserve">  struct number *entry = </w:t>
                            </w:r>
                            <w:proofErr w:type="spellStart"/>
                            <w:r>
                              <w:t>list_entry</w:t>
                            </w:r>
                            <w:proofErr w:type="spellEnd"/>
                            <w:r>
                              <w:t>(</w:t>
                            </w:r>
                            <w:proofErr w:type="spellStart"/>
                            <w:r>
                              <w:t>curr</w:t>
                            </w:r>
                            <w:proofErr w:type="spellEnd"/>
                            <w:r>
                              <w:t>, struct number, list);</w:t>
                            </w:r>
                            <w:r>
                              <w:br/>
                              <w:t xml:space="preserve">  </w:t>
                            </w:r>
                            <w:proofErr w:type="spellStart"/>
                            <w:r>
                              <w:t>list_del</w:t>
                            </w:r>
                            <w:proofErr w:type="spellEnd"/>
                            <w:r>
                              <w:t>(</w:t>
                            </w:r>
                            <w:proofErr w:type="spellStart"/>
                            <w:r>
                              <w:t>curr</w:t>
                            </w:r>
                            <w:proofErr w:type="spellEnd"/>
                            <w:r>
                              <w:t>);</w:t>
                            </w:r>
                            <w:r>
                              <w:br/>
                              <w:t xml:space="preserve">  free(entry-&gt;</w:t>
                            </w:r>
                            <w:proofErr w:type="spellStart"/>
                            <w:r>
                              <w:t>original_text</w:t>
                            </w:r>
                            <w:proofErr w:type="spellEnd"/>
                            <w:r>
                              <w:t>);</w:t>
                            </w:r>
                            <w:r>
                              <w:br/>
                              <w:t xml:space="preserve">  free(entry);</w:t>
                            </w:r>
                            <w:r w:rsidR="002F0449">
                              <w:b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6986345F" id="_x0000_s1031" type="#_x0000_t202" style="position:absolute;margin-left:19.6pt;margin-top:48.8pt;width:428.9pt;height:110.6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">
                <v:textbox style="mso-fit-shape-to-text:t">
                  <w:txbxContent>
                    <w:p w14:paraId="7A4596BE" w14:textId="2E085024" w:rsidR="002D02BD" w:rsidRDefault="00443507" w:rsidP="002D02BD">
                      <w:pPr>
                        <w:pStyle w:val="code"/>
                      </w:pPr>
                      <w:r>
                        <w:t xml:space="preserve">while(! </w:t>
                      </w:r>
                      <w:proofErr w:type="spellStart"/>
                      <w:r>
                        <w:t>list_empty</w:t>
                      </w:r>
                      <w:proofErr w:type="spellEnd"/>
                      <w:r>
                        <w:t>(&amp;numbers) {</w:t>
                      </w:r>
                      <w:r>
                        <w:br/>
                        <w:t xml:space="preserve">  struct </w:t>
                      </w:r>
                      <w:proofErr w:type="spellStart"/>
                      <w:r>
                        <w:t>list_head</w:t>
                      </w:r>
                      <w:proofErr w:type="spellEnd"/>
                      <w:r>
                        <w:t xml:space="preserve"> *</w:t>
                      </w:r>
                      <w:proofErr w:type="spellStart"/>
                      <w:r>
                        <w:t>curr</w:t>
                      </w:r>
                      <w:proofErr w:type="spellEnd"/>
                      <w:r>
                        <w:t xml:space="preserve"> = </w:t>
                      </w:r>
                      <w:proofErr w:type="spellStart"/>
                      <w:r>
                        <w:t>numbers.next</w:t>
                      </w:r>
                      <w:proofErr w:type="spellEnd"/>
                      <w:r>
                        <w:t>;</w:t>
                      </w:r>
                      <w:r>
                        <w:br/>
                        <w:t xml:space="preserve">  struct number *entry = </w:t>
                      </w:r>
                      <w:proofErr w:type="spellStart"/>
                      <w:r>
                        <w:t>list_entry</w:t>
                      </w:r>
                      <w:proofErr w:type="spellEnd"/>
                      <w:r>
                        <w:t>(</w:t>
                      </w:r>
                      <w:proofErr w:type="spellStart"/>
                      <w:r>
                        <w:t>curr</w:t>
                      </w:r>
                      <w:proofErr w:type="spellEnd"/>
                      <w:r>
                        <w:t>, struct number, list);</w:t>
                      </w:r>
                      <w:r>
                        <w:br/>
                        <w:t xml:space="preserve">  </w:t>
                      </w:r>
                      <w:proofErr w:type="spellStart"/>
                      <w:r>
                        <w:t>list_del</w:t>
                      </w:r>
                      <w:proofErr w:type="spellEnd"/>
                      <w:r>
                        <w:t>(</w:t>
                      </w:r>
                      <w:proofErr w:type="spellStart"/>
                      <w:r>
                        <w:t>curr</w:t>
                      </w:r>
                      <w:proofErr w:type="spellEnd"/>
                      <w:r>
                        <w:t>);</w:t>
                      </w:r>
                      <w:r>
                        <w:br/>
                        <w:t xml:space="preserve">  free(entry-&gt;</w:t>
                      </w:r>
                      <w:proofErr w:type="spellStart"/>
                      <w:r>
                        <w:t>original_text</w:t>
                      </w:r>
                      <w:proofErr w:type="spellEnd"/>
                      <w:r>
                        <w:t>);</w:t>
                      </w:r>
                      <w:r>
                        <w:br/>
                        <w:t xml:space="preserve">  free(entry);</w:t>
                      </w:r>
                      <w:r w:rsidR="002F0449">
                        <w:br/>
                        <w:t>}</w:t>
                      </w:r>
                    </w:p>
                  </w:txbxContent>
                </v:textbox>
                <w10:wrap type="topAndBottom" anchorx="margin"/>
              </v:shape>
            </w:pict>
          </mc:Fallback>
        </mc:AlternateContent>
      </w:r>
      <w:r>
        <w:t xml:space="preserve">The following example shows how to delete all of the elements of a linked list, first removing the node from the list, and then </w:t>
      </w:r>
      <w:proofErr w:type="gramStart"/>
      <w:r w:rsidRPr="002F0449">
        <w:rPr>
          <w:rFonts w:ascii="Cascadia Code Light" w:hAnsi="Cascadia Code Light"/>
        </w:rPr>
        <w:t>free(</w:t>
      </w:r>
      <w:proofErr w:type="gramEnd"/>
      <w:r w:rsidRPr="002F0449">
        <w:rPr>
          <w:rFonts w:ascii="Cascadia Code Light" w:hAnsi="Cascadia Code Light"/>
        </w:rPr>
        <w:t>)</w:t>
      </w:r>
      <w:r>
        <w:t>-</w:t>
      </w:r>
      <w:proofErr w:type="spellStart"/>
      <w:r>
        <w:t>ing</w:t>
      </w:r>
      <w:proofErr w:type="spellEnd"/>
      <w:r>
        <w:t xml:space="preserve"> any allocated memory. </w:t>
      </w:r>
    </w:p>
    <w:p w14:paraId="22D5BEB6" w14:textId="5CF4D1F6" w:rsidR="002F0449" w:rsidRDefault="002F0449" w:rsidP="00BB0D50"/>
    <w:p w14:paraId="41DB80F4" w14:textId="42838EC6" w:rsidR="002F0449" w:rsidRDefault="002F0449" w:rsidP="00BB0D50">
      <w:r>
        <w:t xml:space="preserve">Using linked lists like this will enable your parser to handle any number of items.  Then, you can write code that </w:t>
      </w:r>
      <w:r>
        <w:rPr>
          <w:i/>
          <w:iCs/>
        </w:rPr>
        <w:t>counts</w:t>
      </w:r>
      <w:r>
        <w:t xml:space="preserve"> the number of list nodes, </w:t>
      </w:r>
      <w:proofErr w:type="spellStart"/>
      <w:r>
        <w:rPr>
          <w:i/>
          <w:iCs/>
        </w:rPr>
        <w:t>malloc</w:t>
      </w:r>
      <w:r>
        <w:t>’s</w:t>
      </w:r>
      <w:proofErr w:type="spellEnd"/>
      <w:r>
        <w:t xml:space="preserve"> that number of items, and finally loops through each item in the list and copies it to the allocated array.</w:t>
      </w:r>
    </w:p>
    <w:p w14:paraId="4C0909B6" w14:textId="6F480BE0" w:rsidR="002F0449" w:rsidRDefault="002F0449" w:rsidP="00BB0D50">
      <w:r>
        <w:t xml:space="preserve">Of course, when it comes to the </w:t>
      </w:r>
      <w:r>
        <w:rPr>
          <w:i/>
          <w:iCs/>
        </w:rPr>
        <w:t>argument list</w:t>
      </w:r>
      <w:r>
        <w:t xml:space="preserve"> to the execute function, you’ll want to allocate one extra pointer, and make sure its last one is null.</w:t>
      </w:r>
    </w:p>
    <w:p w14:paraId="69384C50" w14:textId="63F4D0B1" w:rsidR="002F0449" w:rsidRDefault="002F0449" w:rsidP="002F0449">
      <w:pPr>
        <w:pStyle w:val="Heading3"/>
      </w:pPr>
      <w:r>
        <w:lastRenderedPageBreak/>
        <w:t>Allocating Memory</w:t>
      </w:r>
    </w:p>
    <w:p w14:paraId="41F6F875" w14:textId="04C7805F" w:rsidR="002F0449" w:rsidRDefault="002F0449" w:rsidP="002F0449">
      <w:r>
        <w:t xml:space="preserve">This brings us to the next topic.  By now, all of you should have seen </w:t>
      </w:r>
      <w:r>
        <w:rPr>
          <w:i/>
          <w:iCs/>
        </w:rPr>
        <w:t>malloc</w:t>
      </w:r>
      <w:r>
        <w:t xml:space="preserve"> and </w:t>
      </w:r>
      <w:r>
        <w:rPr>
          <w:i/>
          <w:iCs/>
        </w:rPr>
        <w:t>free</w:t>
      </w:r>
      <w:r>
        <w:t xml:space="preserve">.  </w:t>
      </w:r>
      <w:proofErr w:type="gramStart"/>
      <w:r>
        <w:t>But,</w:t>
      </w:r>
      <w:proofErr w:type="gramEnd"/>
      <w:r>
        <w:t xml:space="preserve"> there is a third allocation function:</w:t>
      </w:r>
    </w:p>
    <w:p w14:paraId="749476A7" w14:textId="378FD403" w:rsidR="002F0449" w:rsidRDefault="00FC475F" w:rsidP="00FC475F">
      <w:pPr>
        <w:jc w:val="center"/>
        <w:rPr>
          <w:rStyle w:val="codeChar"/>
        </w:rPr>
      </w:pPr>
      <w:r w:rsidRPr="00FC475F">
        <w:rPr>
          <w:rStyle w:val="codeChar"/>
        </w:rPr>
        <w:t>void *</w:t>
      </w:r>
      <w:proofErr w:type="spellStart"/>
      <w:proofErr w:type="gramStart"/>
      <w:r w:rsidRPr="00FC475F">
        <w:rPr>
          <w:rStyle w:val="codeChar"/>
        </w:rPr>
        <w:t>calloc</w:t>
      </w:r>
      <w:proofErr w:type="spellEnd"/>
      <w:r w:rsidRPr="00FC475F">
        <w:rPr>
          <w:rStyle w:val="codeChar"/>
        </w:rPr>
        <w:t>(</w:t>
      </w:r>
      <w:proofErr w:type="spellStart"/>
      <w:proofErr w:type="gramEnd"/>
      <w:r w:rsidRPr="00FC475F">
        <w:rPr>
          <w:rStyle w:val="codeChar"/>
        </w:rPr>
        <w:t>size_t</w:t>
      </w:r>
      <w:proofErr w:type="spellEnd"/>
      <w:r w:rsidRPr="00FC475F">
        <w:rPr>
          <w:rStyle w:val="codeChar"/>
        </w:rPr>
        <w:t xml:space="preserve"> </w:t>
      </w:r>
      <w:proofErr w:type="spellStart"/>
      <w:r w:rsidRPr="00FC475F">
        <w:rPr>
          <w:rStyle w:val="codeChar"/>
        </w:rPr>
        <w:t>nmemb</w:t>
      </w:r>
      <w:proofErr w:type="spellEnd"/>
      <w:r w:rsidRPr="00FC475F">
        <w:rPr>
          <w:rStyle w:val="codeChar"/>
        </w:rPr>
        <w:t xml:space="preserve">, </w:t>
      </w:r>
      <w:proofErr w:type="spellStart"/>
      <w:r w:rsidRPr="00FC475F">
        <w:rPr>
          <w:rStyle w:val="codeChar"/>
        </w:rPr>
        <w:t>size_t</w:t>
      </w:r>
      <w:proofErr w:type="spellEnd"/>
      <w:r w:rsidRPr="00FC475F">
        <w:rPr>
          <w:rStyle w:val="codeChar"/>
        </w:rPr>
        <w:t xml:space="preserve"> size)</w:t>
      </w:r>
    </w:p>
    <w:p w14:paraId="23C54B63" w14:textId="741FBE1F" w:rsidR="00FC475F" w:rsidRDefault="00FC475F" w:rsidP="00FC475F">
      <w:r>
        <w:t xml:space="preserve">This function takes the number of members and the size of each member allocates the chunk of memory to hold </w:t>
      </w:r>
      <w:r w:rsidR="00686173">
        <w:t xml:space="preserve">it from the heap, just like malloc.  The big differences is that </w:t>
      </w:r>
      <w:proofErr w:type="spellStart"/>
      <w:proofErr w:type="gramStart"/>
      <w:r w:rsidR="00686173" w:rsidRPr="00686173">
        <w:rPr>
          <w:rStyle w:val="codeChar"/>
        </w:rPr>
        <w:t>calloc</w:t>
      </w:r>
      <w:proofErr w:type="spellEnd"/>
      <w:r w:rsidR="00686173" w:rsidRPr="00686173">
        <w:rPr>
          <w:rStyle w:val="codeChar"/>
        </w:rPr>
        <w:t>(</w:t>
      </w:r>
      <w:proofErr w:type="gramEnd"/>
      <w:r w:rsidR="00686173" w:rsidRPr="00686173">
        <w:rPr>
          <w:rStyle w:val="codeChar"/>
        </w:rPr>
        <w:t>)</w:t>
      </w:r>
      <w:r w:rsidR="00686173">
        <w:t xml:space="preserve"> zeroes out the memory that it allocates, while malloc does not.  </w:t>
      </w:r>
    </w:p>
    <w:p w14:paraId="13417D81" w14:textId="546FC2A2" w:rsidR="0029486E" w:rsidRDefault="0029486E" w:rsidP="0029486E">
      <w:pPr>
        <w:pStyle w:val="Heading3"/>
      </w:pPr>
      <w:r>
        <w:t>Parser Tedium</w:t>
      </w:r>
    </w:p>
    <w:p w14:paraId="29BB0943" w14:textId="7753479A" w:rsidR="008A0B82" w:rsidRDefault="00431D6F" w:rsidP="0029486E">
      <w:r>
        <w:t xml:space="preserve">My parser worked out to 585 lines (including comments and blank lines).  Much of that was </w:t>
      </w:r>
      <w:r w:rsidR="008A0B82">
        <w:t>just small tedious code</w:t>
      </w:r>
      <w:r w:rsidR="00074A30">
        <w:t xml:space="preserve"> derived from the state machine graph I sketched out when I started the project</w:t>
      </w:r>
      <w:r w:rsidR="008A0B82">
        <w:t>.  Stuff like “</w:t>
      </w:r>
      <w:r w:rsidR="008A0B82" w:rsidRPr="008A0B82">
        <w:rPr>
          <w:rStyle w:val="codeChar"/>
        </w:rPr>
        <w:t>if (</w:t>
      </w:r>
      <w:proofErr w:type="spellStart"/>
      <w:r w:rsidR="008A0B82" w:rsidRPr="008A0B82">
        <w:rPr>
          <w:rStyle w:val="codeChar"/>
        </w:rPr>
        <w:t>is_redirect</w:t>
      </w:r>
      <w:proofErr w:type="spellEnd"/>
      <w:r w:rsidR="008A0B82" w:rsidRPr="008A0B82">
        <w:rPr>
          <w:rStyle w:val="codeChar"/>
        </w:rPr>
        <w:t>(</w:t>
      </w:r>
      <w:proofErr w:type="spellStart"/>
      <w:r w:rsidR="008A0B82" w:rsidRPr="008A0B82">
        <w:rPr>
          <w:rStyle w:val="codeChar"/>
        </w:rPr>
        <w:t>ch</w:t>
      </w:r>
      <w:proofErr w:type="spellEnd"/>
      <w:r w:rsidR="008A0B82" w:rsidRPr="008A0B82">
        <w:rPr>
          <w:rStyle w:val="codeChar"/>
        </w:rPr>
        <w:t>)) state = REDIR</w:t>
      </w:r>
      <w:r w:rsidR="008A0B82">
        <w:t>”.</w:t>
      </w:r>
      <w:r w:rsidR="009942C3">
        <w:t xml:space="preserve">  I tell you this, because the parser ended up being over 1/3 of the entire project’s code (1545 lines).  </w:t>
      </w:r>
      <w:r w:rsidR="00074A30">
        <w:t xml:space="preserve">I probably over-engineered </w:t>
      </w:r>
      <w:proofErr w:type="gramStart"/>
      <w:r w:rsidR="00074A30">
        <w:t>it,</w:t>
      </w:r>
      <w:proofErr w:type="gramEnd"/>
      <w:r w:rsidR="00074A30">
        <w:t xml:space="preserve"> I usually do.  </w:t>
      </w:r>
      <w:proofErr w:type="gramStart"/>
      <w:r w:rsidR="00074A30">
        <w:t>But,</w:t>
      </w:r>
      <w:proofErr w:type="gramEnd"/>
      <w:r w:rsidR="00074A30">
        <w:t xml:space="preserve"> there were some things you probably want to do in your own solution.</w:t>
      </w:r>
    </w:p>
    <w:p w14:paraId="03EE1814" w14:textId="2A8833B0" w:rsidR="00074A30" w:rsidRDefault="00074A30" w:rsidP="00074A30">
      <w:pPr>
        <w:pStyle w:val="Heading3"/>
      </w:pPr>
      <w:r>
        <w:t>Parser Helpful Hints</w:t>
      </w:r>
    </w:p>
    <w:p w14:paraId="3813AE0D" w14:textId="77777777" w:rsidR="005741D5" w:rsidRDefault="00856A13" w:rsidP="00074A30">
      <w:r>
        <w:t xml:space="preserve">The first hint has to do with the pipe option.  Supporting the UNIX “pipe” operator means running more than one command.  I started writing the parser, </w:t>
      </w:r>
      <w:r w:rsidR="005741D5">
        <w:t xml:space="preserve">had basic stuff working, when back to implement pipes, and realized I did it all wrong.  I deleted everything and started over.  </w:t>
      </w:r>
    </w:p>
    <w:p w14:paraId="1917EBB9" w14:textId="6DF37D5A" w:rsidR="00886EC6" w:rsidRPr="00656829" w:rsidRDefault="005741D5" w:rsidP="00074A30">
      <w:r>
        <w:t>What I realized later was the pipes effectively turn one command line into multiple sub-commands.  In other words, there is a many-to-one relationship between the text string you are parsing the number of commands you may find in the command line.</w:t>
      </w:r>
      <w:r w:rsidR="00983D91">
        <w:t xml:space="preserve">  So, now I split the one command line into a linked list of “sub command lines” using the “|” symbol.  </w:t>
      </w:r>
      <w:r w:rsidR="00886EC6">
        <w:t xml:space="preserve">I don’t store the pipe symbol again after that.  After parsing, I have a list of commands to execute.  I presume that those commands are </w:t>
      </w:r>
      <w:proofErr w:type="gramStart"/>
      <w:r w:rsidR="00886EC6">
        <w:t>connected together</w:t>
      </w:r>
      <w:proofErr w:type="gramEnd"/>
      <w:r w:rsidR="00886EC6">
        <w:t xml:space="preserve"> by pipes – the output of one command is the input to the next command.  No reason to store the pipes.</w:t>
      </w:r>
      <w:r w:rsidR="00656829">
        <w:t xml:space="preserve">   </w:t>
      </w:r>
      <w:r w:rsidR="00656829">
        <w:rPr>
          <w:i/>
          <w:iCs/>
        </w:rPr>
        <w:t xml:space="preserve">However, this means that a pipe symbol appearing in a quoted string is no longer allowed.  </w:t>
      </w:r>
      <w:r w:rsidR="000148FF">
        <w:t>None of my test cases will generate this type of error.</w:t>
      </w:r>
    </w:p>
    <w:p w14:paraId="29449456" w14:textId="6E999C0E" w:rsidR="00886EC6" w:rsidRDefault="00421126" w:rsidP="00074A30">
      <w:r>
        <w:t xml:space="preserve">Next, I realized that for each “sub command line” there is a possible many to one relationship with “tokens.”  In this case, a token is just any word from the parser.  There are three types of tokens I found, “normal”, “redirect,” and “file name.”  I ended up coding the parser </w:t>
      </w:r>
      <w:r w:rsidR="00D81491">
        <w:t>to create another linked list of tokens</w:t>
      </w:r>
      <w:r w:rsidR="00663D6C">
        <w:t xml:space="preserve"> as in the following data structures:</w:t>
      </w:r>
    </w:p>
    <w:p w14:paraId="1A947DBB" w14:textId="28A78E62" w:rsidR="00663D6C" w:rsidRDefault="00663D6C" w:rsidP="00074A30">
      <w:r>
        <w:rPr>
          <w:noProof/>
        </w:rPr>
        <mc:AlternateContent>
          <mc:Choice Requires="wps">
            <w:drawing>
              <wp:anchor distT="45720" distB="45720" distL="114300" distR="114300" simplePos="0" relativeHeight="251667456" behindDoc="0" locked="0" layoutInCell="1" allowOverlap="1" wp14:anchorId="4E976F64" wp14:editId="3F0E06DD">
                <wp:simplePos x="0" y="0"/>
                <wp:positionH relativeFrom="margin">
                  <wp:align>center</wp:align>
                </wp:positionH>
                <wp:positionV relativeFrom="paragraph">
                  <wp:posOffset>5150</wp:posOffset>
                </wp:positionV>
                <wp:extent cx="3230880" cy="1404620"/>
                <wp:effectExtent l="0" t="0" r="26670" b="254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880" cy="1404620"/>
                        </a:xfrm>
                        <a:prstGeom prst="rect">
                          <a:avLst/>
                        </a:prstGeom>
                        <a:solidFill>
                          <a:srgbClr val="FFFFFF"/>
                        </a:solidFill>
                        <a:ln w="9525">
                          <a:solidFill>
                            <a:srgbClr val="000000"/>
                          </a:solidFill>
                          <a:miter lim="800000"/>
                          <a:headEnd/>
                          <a:tailEnd/>
                        </a:ln>
                      </wps:spPr>
                      <wps:txbx>
                        <w:txbxContent>
                          <w:p w14:paraId="32B0F2FA" w14:textId="0686D112" w:rsidR="00D81491" w:rsidRDefault="00D81491" w:rsidP="00663D6C">
                            <w:pPr>
                              <w:pStyle w:val="code"/>
                            </w:pPr>
                            <w:proofErr w:type="spellStart"/>
                            <w:r>
                              <w:t>enum</w:t>
                            </w:r>
                            <w:proofErr w:type="spellEnd"/>
                            <w:r>
                              <w:t xml:space="preserve"> </w:t>
                            </w:r>
                            <w:proofErr w:type="spellStart"/>
                            <w:r>
                              <w:t>token_types</w:t>
                            </w:r>
                            <w:proofErr w:type="spellEnd"/>
                            <w:r>
                              <w:t xml:space="preserve"> {</w:t>
                            </w:r>
                            <w:r>
                              <w:br/>
                              <w:t xml:space="preserve">  TOKEN_NORMAL, TOKEN_REDIR, TOKEN_FNAME</w:t>
                            </w:r>
                            <w:r>
                              <w:br/>
                              <w:t>};</w:t>
                            </w:r>
                            <w:r>
                              <w:br/>
                            </w:r>
                            <w:r>
                              <w:br/>
                              <w:t>struct tokens {</w:t>
                            </w:r>
                            <w:r>
                              <w:br/>
                              <w:t xml:space="preserve">  char *</w:t>
                            </w:r>
                            <w:proofErr w:type="spellStart"/>
                            <w:r>
                              <w:t>token_text</w:t>
                            </w:r>
                            <w:proofErr w:type="spellEnd"/>
                            <w:r>
                              <w:t>;</w:t>
                            </w:r>
                            <w:r>
                              <w:br/>
                              <w:t xml:space="preserve">  </w:t>
                            </w:r>
                            <w:proofErr w:type="spellStart"/>
                            <w:r>
                              <w:t>enum</w:t>
                            </w:r>
                            <w:proofErr w:type="spellEnd"/>
                            <w:r>
                              <w:t xml:space="preserve"> </w:t>
                            </w:r>
                            <w:proofErr w:type="spellStart"/>
                            <w:r>
                              <w:t>token_types</w:t>
                            </w:r>
                            <w:proofErr w:type="spellEnd"/>
                            <w:r>
                              <w:t>;</w:t>
                            </w:r>
                            <w:r>
                              <w:br/>
                              <w:t xml:space="preserve">  </w:t>
                            </w:r>
                            <w:r w:rsidR="00663D6C">
                              <w:t xml:space="preserve">struct </w:t>
                            </w:r>
                            <w:proofErr w:type="spellStart"/>
                            <w:r w:rsidR="00663D6C">
                              <w:t>list_head</w:t>
                            </w:r>
                            <w:proofErr w:type="spellEnd"/>
                            <w:r w:rsidR="00663D6C">
                              <w:t xml:space="preserve"> list;</w:t>
                            </w:r>
                            <w:r w:rsidR="00663D6C">
                              <w:br/>
                            </w:r>
                            <w:proofErr w:type="gramStart"/>
                            <w:r w:rsidR="00663D6C">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976F64" id="_x0000_s1032" type="#_x0000_t202" style="position:absolute;margin-left:0;margin-top:.4pt;width:254.4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">
                <v:textbox style="mso-fit-shape-to-text:t">
                  <w:txbxContent>
                    <w:p w14:paraId="32B0F2FA" w14:textId="0686D112" w:rsidR="00D81491" w:rsidRDefault="00D81491" w:rsidP="00663D6C">
                      <w:pPr>
                        <w:pStyle w:val="code"/>
                      </w:pPr>
                      <w:proofErr w:type="spellStart"/>
                      <w:r>
                        <w:t>enum</w:t>
                      </w:r>
                      <w:proofErr w:type="spellEnd"/>
                      <w:r>
                        <w:t xml:space="preserve"> </w:t>
                      </w:r>
                      <w:proofErr w:type="spellStart"/>
                      <w:r>
                        <w:t>token_types</w:t>
                      </w:r>
                      <w:proofErr w:type="spellEnd"/>
                      <w:r>
                        <w:t xml:space="preserve"> {</w:t>
                      </w:r>
                      <w:r>
                        <w:br/>
                        <w:t xml:space="preserve">  TOKEN_NORMAL, TOKEN_REDIR, TOKEN_FNAME</w:t>
                      </w:r>
                      <w:r>
                        <w:br/>
                        <w:t>};</w:t>
                      </w:r>
                      <w:r>
                        <w:br/>
                      </w:r>
                      <w:r>
                        <w:br/>
                        <w:t>struct tokens {</w:t>
                      </w:r>
                      <w:r>
                        <w:br/>
                        <w:t xml:space="preserve">  char *</w:t>
                      </w:r>
                      <w:proofErr w:type="spellStart"/>
                      <w:r>
                        <w:t>token_text</w:t>
                      </w:r>
                      <w:proofErr w:type="spellEnd"/>
                      <w:r>
                        <w:t>;</w:t>
                      </w:r>
                      <w:r>
                        <w:br/>
                        <w:t xml:space="preserve">  </w:t>
                      </w:r>
                      <w:proofErr w:type="spellStart"/>
                      <w:r>
                        <w:t>enum</w:t>
                      </w:r>
                      <w:proofErr w:type="spellEnd"/>
                      <w:r>
                        <w:t xml:space="preserve"> </w:t>
                      </w:r>
                      <w:proofErr w:type="spellStart"/>
                      <w:r>
                        <w:t>token_types</w:t>
                      </w:r>
                      <w:proofErr w:type="spellEnd"/>
                      <w:r>
                        <w:t>;</w:t>
                      </w:r>
                      <w:r>
                        <w:br/>
                        <w:t xml:space="preserve">  </w:t>
                      </w:r>
                      <w:r w:rsidR="00663D6C">
                        <w:t xml:space="preserve">struct </w:t>
                      </w:r>
                      <w:proofErr w:type="spellStart"/>
                      <w:r w:rsidR="00663D6C">
                        <w:t>list_head</w:t>
                      </w:r>
                      <w:proofErr w:type="spellEnd"/>
                      <w:r w:rsidR="00663D6C">
                        <w:t xml:space="preserve"> list;</w:t>
                      </w:r>
                      <w:r w:rsidR="00663D6C">
                        <w:br/>
                      </w:r>
                      <w:proofErr w:type="gramStart"/>
                      <w:r w:rsidR="00663D6C">
                        <w:t>};</w:t>
                      </w:r>
                      <w:proofErr w:type="gramEnd"/>
                    </w:p>
                  </w:txbxContent>
                </v:textbox>
                <w10:wrap type="square" anchorx="margin"/>
              </v:shape>
            </w:pict>
          </mc:Fallback>
        </mc:AlternateContent>
      </w:r>
    </w:p>
    <w:p w14:paraId="46F1FFAB" w14:textId="35A410C4" w:rsidR="00663D6C" w:rsidRDefault="00663D6C" w:rsidP="00074A30"/>
    <w:p w14:paraId="4DAAAC6D" w14:textId="4FEA0B48" w:rsidR="00663D6C" w:rsidRDefault="00663D6C" w:rsidP="00074A30"/>
    <w:p w14:paraId="18D16352" w14:textId="4F6ECF81" w:rsidR="00663D6C" w:rsidRDefault="00663D6C" w:rsidP="00074A30"/>
    <w:p w14:paraId="1604AE37" w14:textId="3D34AB97" w:rsidR="00663D6C" w:rsidRDefault="00663D6C" w:rsidP="00074A30"/>
    <w:p w14:paraId="3475E56B" w14:textId="4E50D64F" w:rsidR="00D81491" w:rsidRDefault="00663D6C" w:rsidP="00074A30">
      <w:r>
        <w:lastRenderedPageBreak/>
        <w:t>After parsing the tokens from the string, then I could build a data structure that contained the information for the execution phase.</w:t>
      </w:r>
      <w:r w:rsidR="008D335D">
        <w:t xml:space="preserve">  </w:t>
      </w:r>
    </w:p>
    <w:p w14:paraId="6AF182F5" w14:textId="728318B1" w:rsidR="008D335D" w:rsidRDefault="008D335D" w:rsidP="008D335D">
      <w:pPr>
        <w:pStyle w:val="Heading3"/>
      </w:pPr>
      <w:r>
        <w:t>Playing the Data Structures Game</w:t>
      </w:r>
    </w:p>
    <w:p w14:paraId="2A5733F1" w14:textId="2FC1F342" w:rsidR="008D335D" w:rsidRDefault="00FE1D6C" w:rsidP="008D335D">
      <w:r>
        <w:t>After the parser creates the list of tokens, its job is done.  I wrote another function that takes that list and turns it into a representation of a command.  This means I played the “data structure game</w:t>
      </w:r>
      <w:r w:rsidR="008146CE">
        <w:t>,” where I spent time thinking about what information does the execution unit need, and how would it be best represented there.  For example, its clear it will need:</w:t>
      </w:r>
    </w:p>
    <w:p w14:paraId="3E9DF3F5" w14:textId="793F54B6" w:rsidR="008146CE" w:rsidRDefault="008146CE" w:rsidP="008146CE">
      <w:pPr>
        <w:pStyle w:val="ListParagraph"/>
        <w:numPr>
          <w:ilvl w:val="0"/>
          <w:numId w:val="48"/>
        </w:numPr>
      </w:pPr>
      <w:r>
        <w:t xml:space="preserve">The command </w:t>
      </w:r>
      <w:r w:rsidR="0096258E">
        <w:t xml:space="preserve">/ path name for the call to </w:t>
      </w:r>
      <w:proofErr w:type="spellStart"/>
      <w:proofErr w:type="gramStart"/>
      <w:r w:rsidR="0096258E">
        <w:t>execv</w:t>
      </w:r>
      <w:proofErr w:type="spellEnd"/>
      <w:r w:rsidR="0096258E">
        <w:t>(</w:t>
      </w:r>
      <w:proofErr w:type="gramEnd"/>
      <w:r w:rsidR="0096258E">
        <w:t>)</w:t>
      </w:r>
    </w:p>
    <w:p w14:paraId="0DA1CA2C" w14:textId="4E0D23A3" w:rsidR="0096258E" w:rsidRDefault="0096258E" w:rsidP="008146CE">
      <w:pPr>
        <w:pStyle w:val="ListParagraph"/>
        <w:numPr>
          <w:ilvl w:val="0"/>
          <w:numId w:val="48"/>
        </w:numPr>
      </w:pPr>
      <w:r>
        <w:t xml:space="preserve">The argument array for the call to </w:t>
      </w:r>
      <w:proofErr w:type="spellStart"/>
      <w:proofErr w:type="gramStart"/>
      <w:r>
        <w:t>execv</w:t>
      </w:r>
      <w:proofErr w:type="spellEnd"/>
      <w:r>
        <w:t>(</w:t>
      </w:r>
      <w:proofErr w:type="gramEnd"/>
      <w:r>
        <w:t>)</w:t>
      </w:r>
    </w:p>
    <w:p w14:paraId="691CFC41" w14:textId="3CC0FF04" w:rsidR="0096258E" w:rsidRDefault="0096258E" w:rsidP="0096258E">
      <w:r>
        <w:t>So, the function uses the information the linked list of tokens to fill in these fields of a struct.  But there were other things that were</w:t>
      </w:r>
      <w:r w:rsidR="002565EB">
        <w:t xml:space="preserve"> needed, so they went into this structure too.  </w:t>
      </w:r>
      <w:proofErr w:type="spellStart"/>
      <w:proofErr w:type="gramStart"/>
      <w:r w:rsidR="002565EB">
        <w:t>Lets</w:t>
      </w:r>
      <w:proofErr w:type="spellEnd"/>
      <w:proofErr w:type="gramEnd"/>
      <w:r w:rsidR="002565EB">
        <w:t xml:space="preserve"> call it a “</w:t>
      </w:r>
      <w:r w:rsidR="002565EB" w:rsidRPr="002565EB">
        <w:rPr>
          <w:rStyle w:val="codeChar"/>
        </w:rPr>
        <w:t>struct command</w:t>
      </w:r>
      <w:r w:rsidR="002565EB">
        <w:t xml:space="preserve">”.  Notice that </w:t>
      </w:r>
      <w:proofErr w:type="gramStart"/>
      <w:r w:rsidR="002565EB">
        <w:t>all of</w:t>
      </w:r>
      <w:proofErr w:type="gramEnd"/>
      <w:r w:rsidR="002565EB">
        <w:t xml:space="preserve"> the tokens in the tokens list for a sub-command got pulled into one command.</w:t>
      </w:r>
    </w:p>
    <w:p w14:paraId="53041C6F" w14:textId="1A7D32F4" w:rsidR="00CC4556" w:rsidRDefault="00CC4556" w:rsidP="0096258E">
      <w:r>
        <w:t xml:space="preserve">Then, I realized that with multiple sub-commands, one command line of text can turn into </w:t>
      </w:r>
      <w:proofErr w:type="gramStart"/>
      <w:r>
        <w:t>a</w:t>
      </w:r>
      <w:r w:rsidR="004E5FFD">
        <w:t>n</w:t>
      </w:r>
      <w:proofErr w:type="gramEnd"/>
      <w:r w:rsidR="004E5FFD">
        <w:t xml:space="preserve"> linked list of “</w:t>
      </w:r>
      <w:r w:rsidR="004E5FFD" w:rsidRPr="004E5FFD">
        <w:rPr>
          <w:rStyle w:val="codeChar"/>
        </w:rPr>
        <w:t>struct command</w:t>
      </w:r>
      <w:r w:rsidR="004E5FFD">
        <w:t>” entries.</w:t>
      </w:r>
    </w:p>
    <w:p w14:paraId="61D0A607" w14:textId="36289614" w:rsidR="008F3639" w:rsidRDefault="008F3639" w:rsidP="008F3639">
      <w:pPr>
        <w:pStyle w:val="Heading3"/>
      </w:pPr>
      <w:r>
        <w:t>Testing, Testing, Testing</w:t>
      </w:r>
    </w:p>
    <w:p w14:paraId="31534025" w14:textId="0CB0921E" w:rsidR="008F3639" w:rsidRDefault="008F3639" w:rsidP="0096258E">
      <w:r>
        <w:t xml:space="preserve">Testing throughout the development cycle is all but required to ensure success.  Testing in C language is a little </w:t>
      </w:r>
      <w:proofErr w:type="gramStart"/>
      <w:r>
        <w:t>more tricky</w:t>
      </w:r>
      <w:proofErr w:type="gramEnd"/>
      <w:r>
        <w:t xml:space="preserve"> than in other languages</w:t>
      </w:r>
      <w:r w:rsidR="00176051">
        <w:t xml:space="preserve"> like Java.  The test-code and the code-under-test both </w:t>
      </w:r>
      <w:proofErr w:type="gramStart"/>
      <w:r w:rsidR="00176051">
        <w:t>have to</w:t>
      </w:r>
      <w:proofErr w:type="gramEnd"/>
      <w:r w:rsidR="00176051">
        <w:t xml:space="preserve"> be compiled together.</w:t>
      </w:r>
    </w:p>
    <w:p w14:paraId="0419D0C3" w14:textId="6AFB8650" w:rsidR="00176051" w:rsidRPr="004E5FFD" w:rsidRDefault="00176051" w:rsidP="0096258E">
      <w:r>
        <w:t xml:space="preserve">This is where </w:t>
      </w:r>
      <w:proofErr w:type="spellStart"/>
      <w:r>
        <w:t>its</w:t>
      </w:r>
      <w:proofErr w:type="spellEnd"/>
      <w:r>
        <w:t xml:space="preserve"> is extremely important to structure your project into separate “.c” and “.h” files for each of the different functional areas / testing areas.  </w:t>
      </w:r>
    </w:p>
    <w:p w14:paraId="273F2067" w14:textId="314CB43C" w:rsidR="0096258E" w:rsidRDefault="006C321C" w:rsidP="0096258E">
      <w:r>
        <w:t>You can then create a “test” unit that exercises the code in each of the different sub-parts of your project.  For example, when I was finishing up the parser, I developed some tests like:</w:t>
      </w:r>
    </w:p>
    <w:p w14:paraId="66AB2C59" w14:textId="01FA96C1" w:rsidR="006C321C" w:rsidRDefault="006C321C" w:rsidP="0096258E">
      <w:r>
        <w:rPr>
          <w:noProof/>
        </w:rPr>
        <mc:AlternateContent>
          <mc:Choice Requires="wps">
            <w:drawing>
              <wp:anchor distT="45720" distB="45720" distL="114300" distR="114300" simplePos="0" relativeHeight="251669504" behindDoc="0" locked="0" layoutInCell="1" allowOverlap="1" wp14:anchorId="1E262BA8" wp14:editId="0576186C">
                <wp:simplePos x="0" y="0"/>
                <wp:positionH relativeFrom="margin">
                  <wp:align>center</wp:align>
                </wp:positionH>
                <wp:positionV relativeFrom="paragraph">
                  <wp:posOffset>7776</wp:posOffset>
                </wp:positionV>
                <wp:extent cx="4554847" cy="1404620"/>
                <wp:effectExtent l="0" t="0" r="17780" b="2349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4847" cy="1404620"/>
                        </a:xfrm>
                        <a:prstGeom prst="rect">
                          <a:avLst/>
                        </a:prstGeom>
                        <a:solidFill>
                          <a:srgbClr val="FFFFFF"/>
                        </a:solidFill>
                        <a:ln w="9525">
                          <a:solidFill>
                            <a:srgbClr val="000000"/>
                          </a:solidFill>
                          <a:miter lim="800000"/>
                          <a:headEnd/>
                          <a:tailEnd/>
                        </a:ln>
                      </wps:spPr>
                      <wps:txbx>
                        <w:txbxContent>
                          <w:p w14:paraId="48A5D46B" w14:textId="276FA226" w:rsidR="006C321C" w:rsidRDefault="006C321C" w:rsidP="006C321C">
                            <w:pPr>
                              <w:pStyle w:val="code"/>
                            </w:pPr>
                            <w:r>
                              <w:t>int test_split</w:t>
                            </w:r>
                            <w:proofErr w:type="gramStart"/>
                            <w:r>
                              <w:t>1( )</w:t>
                            </w:r>
                            <w:proofErr w:type="gramEnd"/>
                            <w:r>
                              <w:br/>
                              <w:t>{</w:t>
                            </w:r>
                          </w:p>
                          <w:p w14:paraId="00AC5E01" w14:textId="69BEEFBA" w:rsidR="006C321C" w:rsidRDefault="006C321C" w:rsidP="006C321C">
                            <w:pPr>
                              <w:pStyle w:val="code"/>
                            </w:pPr>
                            <w:r>
                              <w:t xml:space="preserve">  char *</w:t>
                            </w:r>
                            <w:proofErr w:type="spellStart"/>
                            <w:r>
                              <w:t>cmd</w:t>
                            </w:r>
                            <w:proofErr w:type="spellEnd"/>
                            <w:r>
                              <w:t xml:space="preserve"> = “test one two three”</w:t>
                            </w:r>
                            <w:r>
                              <w:br/>
                              <w:t xml:space="preserve">  char *</w:t>
                            </w:r>
                            <w:proofErr w:type="gramStart"/>
                            <w:r>
                              <w:t>expected[</w:t>
                            </w:r>
                            <w:proofErr w:type="gramEnd"/>
                            <w:r>
                              <w:t>] = { “test”, “one”, “two”, three”;</w:t>
                            </w:r>
                          </w:p>
                          <w:p w14:paraId="67E1251F" w14:textId="624C123C" w:rsidR="006C321C" w:rsidRDefault="006C321C" w:rsidP="006C321C">
                            <w:pPr>
                              <w:pStyle w:val="code"/>
                            </w:pPr>
                            <w:r>
                              <w:t xml:space="preserve"> return </w:t>
                            </w:r>
                            <w:proofErr w:type="spellStart"/>
                            <w:r>
                              <w:t>run_</w:t>
                            </w:r>
                            <w:proofErr w:type="gramStart"/>
                            <w:r>
                              <w:t>test</w:t>
                            </w:r>
                            <w:proofErr w:type="spellEnd"/>
                            <w:r>
                              <w:t>(</w:t>
                            </w:r>
                            <w:proofErr w:type="spellStart"/>
                            <w:proofErr w:type="gramEnd"/>
                            <w:r>
                              <w:t>cmd</w:t>
                            </w:r>
                            <w:proofErr w:type="spellEnd"/>
                            <w:r>
                              <w:t>, expected);</w:t>
                            </w:r>
                            <w: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262BA8" id="_x0000_s1033" type="#_x0000_t202" style="position:absolute;margin-left:0;margin-top:.6pt;width:358.6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">
                <v:textbox style="mso-fit-shape-to-text:t">
                  <w:txbxContent>
                    <w:p w14:paraId="48A5D46B" w14:textId="276FA226" w:rsidR="006C321C" w:rsidRDefault="006C321C" w:rsidP="006C321C">
                      <w:pPr>
                        <w:pStyle w:val="code"/>
                      </w:pPr>
                      <w:r>
                        <w:t>int test_split</w:t>
                      </w:r>
                      <w:proofErr w:type="gramStart"/>
                      <w:r>
                        <w:t>1( )</w:t>
                      </w:r>
                      <w:proofErr w:type="gramEnd"/>
                      <w:r>
                        <w:br/>
                        <w:t>{</w:t>
                      </w:r>
                    </w:p>
                    <w:p w14:paraId="00AC5E01" w14:textId="69BEEFBA" w:rsidR="006C321C" w:rsidRDefault="006C321C" w:rsidP="006C321C">
                      <w:pPr>
                        <w:pStyle w:val="code"/>
                      </w:pPr>
                      <w:r>
                        <w:t xml:space="preserve">  char *</w:t>
                      </w:r>
                      <w:proofErr w:type="spellStart"/>
                      <w:r>
                        <w:t>cmd</w:t>
                      </w:r>
                      <w:proofErr w:type="spellEnd"/>
                      <w:r>
                        <w:t xml:space="preserve"> = “test one two three”</w:t>
                      </w:r>
                      <w:r>
                        <w:br/>
                        <w:t xml:space="preserve">  char *</w:t>
                      </w:r>
                      <w:proofErr w:type="gramStart"/>
                      <w:r>
                        <w:t>expected[</w:t>
                      </w:r>
                      <w:proofErr w:type="gramEnd"/>
                      <w:r>
                        <w:t>] = { “test”, “one”, “two”, three”;</w:t>
                      </w:r>
                    </w:p>
                    <w:p w14:paraId="67E1251F" w14:textId="624C123C" w:rsidR="006C321C" w:rsidRDefault="006C321C" w:rsidP="006C321C">
                      <w:pPr>
                        <w:pStyle w:val="code"/>
                      </w:pPr>
                      <w:r>
                        <w:t xml:space="preserve"> return </w:t>
                      </w:r>
                      <w:proofErr w:type="spellStart"/>
                      <w:r>
                        <w:t>run_</w:t>
                      </w:r>
                      <w:proofErr w:type="gramStart"/>
                      <w:r>
                        <w:t>test</w:t>
                      </w:r>
                      <w:proofErr w:type="spellEnd"/>
                      <w:r>
                        <w:t>(</w:t>
                      </w:r>
                      <w:proofErr w:type="spellStart"/>
                      <w:proofErr w:type="gramEnd"/>
                      <w:r>
                        <w:t>cmd</w:t>
                      </w:r>
                      <w:proofErr w:type="spellEnd"/>
                      <w:r>
                        <w:t>, expected);</w:t>
                      </w:r>
                      <w:r>
                        <w:br/>
                        <w:t>}</w:t>
                      </w:r>
                    </w:p>
                  </w:txbxContent>
                </v:textbox>
                <w10:wrap type="square" anchorx="margin"/>
              </v:shape>
            </w:pict>
          </mc:Fallback>
        </mc:AlternateContent>
      </w:r>
    </w:p>
    <w:p w14:paraId="2ACE5529" w14:textId="4FF19554" w:rsidR="006C321C" w:rsidRPr="008D335D" w:rsidRDefault="006C321C" w:rsidP="0096258E"/>
    <w:p w14:paraId="6CC4C85B" w14:textId="77777777" w:rsidR="00663D6C" w:rsidRDefault="00663D6C" w:rsidP="00074A30"/>
    <w:p w14:paraId="4633A966" w14:textId="45BAC5D7" w:rsidR="00074A30" w:rsidRPr="00074A30" w:rsidRDefault="00663003" w:rsidP="00074A30">
      <w:r>
        <w:t xml:space="preserve"> </w:t>
      </w:r>
    </w:p>
    <w:p w14:paraId="24BD2E46" w14:textId="08A4E7A9" w:rsidR="00074A30" w:rsidRDefault="00074A30" w:rsidP="0029486E"/>
    <w:p w14:paraId="3957E2A9" w14:textId="1C163F9D" w:rsidR="00074A30" w:rsidRDefault="007F4C4E" w:rsidP="0029486E">
      <w:r>
        <w:t xml:space="preserve">Not only did I keep chipping away at the low-level parser until it was totally working, but then I was also able to </w:t>
      </w:r>
      <w:proofErr w:type="spellStart"/>
      <w:r>
        <w:rPr>
          <w:i/>
          <w:iCs/>
        </w:rPr>
        <w:t>valgrind</w:t>
      </w:r>
      <w:proofErr w:type="spellEnd"/>
      <w:r>
        <w:t xml:space="preserve"> the test code and make sure it didn’t leak memory.  Testing this small portion of the project was crucial to success</w:t>
      </w:r>
      <w:r w:rsidR="00E12202">
        <w:t>; and it let me focus my debugging efforts on a few lines of a code at a time.</w:t>
      </w:r>
    </w:p>
    <w:p w14:paraId="1C93211C" w14:textId="23114A7C" w:rsidR="00551DF4" w:rsidRDefault="00551DF4" w:rsidP="0029486E"/>
    <w:p w14:paraId="01D7DA09" w14:textId="5B2186AA" w:rsidR="00E12202" w:rsidRDefault="00E12202" w:rsidP="00E12202">
      <w:pPr>
        <w:pStyle w:val="Heading2"/>
      </w:pPr>
      <w:r>
        <w:lastRenderedPageBreak/>
        <w:t xml:space="preserve">Requirement </w:t>
      </w:r>
      <w:r w:rsidR="00896457">
        <w:t xml:space="preserve">2 </w:t>
      </w:r>
      <w:r>
        <w:t>- Shell Redirection</w:t>
      </w:r>
    </w:p>
    <w:p w14:paraId="3038051F" w14:textId="0648AAB4" w:rsidR="00B64495" w:rsidRPr="00B64495" w:rsidRDefault="00B64495" w:rsidP="00B64495">
      <w:r>
        <w:t>20 points</w:t>
      </w:r>
    </w:p>
    <w:p w14:paraId="1CEAEEBD" w14:textId="533C2648" w:rsidR="00E12202" w:rsidRDefault="00E12202" w:rsidP="00E12202">
      <w:r>
        <w:t>After the ability to read commands, the next one is to read commands that include the “redirection” operators:</w:t>
      </w:r>
    </w:p>
    <w:p w14:paraId="45956C87" w14:textId="727BC061" w:rsidR="00E12202" w:rsidRDefault="00E12202" w:rsidP="00E12202">
      <w:pPr>
        <w:pStyle w:val="ListParagraph"/>
        <w:numPr>
          <w:ilvl w:val="0"/>
          <w:numId w:val="48"/>
        </w:numPr>
      </w:pPr>
      <w:r w:rsidRPr="00227E49">
        <w:rPr>
          <w:rStyle w:val="codeChar"/>
        </w:rPr>
        <w:t xml:space="preserve">command &gt; output </w:t>
      </w:r>
      <w:r>
        <w:t xml:space="preserve"> </w:t>
      </w:r>
      <w:r>
        <w:br/>
        <w:t xml:space="preserve">Runs command, but </w:t>
      </w:r>
      <w:r w:rsidR="00227E49">
        <w:t>its “</w:t>
      </w:r>
      <w:proofErr w:type="spellStart"/>
      <w:r w:rsidR="00227E49">
        <w:t>stdout</w:t>
      </w:r>
      <w:proofErr w:type="spellEnd"/>
      <w:r w:rsidR="00227E49">
        <w:t>” is directed to an output file.  Prior to writing data, the output file is created if it doesn’t exist, and is truncated to a zero-length file if it does.</w:t>
      </w:r>
    </w:p>
    <w:p w14:paraId="109041E0" w14:textId="63C12D25" w:rsidR="00227E49" w:rsidRDefault="00227E49" w:rsidP="00E12202">
      <w:pPr>
        <w:pStyle w:val="ListParagraph"/>
        <w:numPr>
          <w:ilvl w:val="0"/>
          <w:numId w:val="48"/>
        </w:numPr>
      </w:pPr>
      <w:r w:rsidRPr="00227E49">
        <w:rPr>
          <w:rStyle w:val="codeChar"/>
        </w:rPr>
        <w:t>command &gt;&gt; output</w:t>
      </w:r>
      <w:r>
        <w:br/>
        <w:t>Runs command, but its “</w:t>
      </w:r>
      <w:proofErr w:type="spellStart"/>
      <w:r>
        <w:t>stdout</w:t>
      </w:r>
      <w:proofErr w:type="spellEnd"/>
      <w:r>
        <w:t xml:space="preserve">” is directed to an output file.  Prior to writing data, the output </w:t>
      </w:r>
      <w:proofErr w:type="spellStart"/>
      <w:r>
        <w:t>fiile</w:t>
      </w:r>
      <w:proofErr w:type="spellEnd"/>
      <w:r>
        <w:t xml:space="preserve"> is created if it doesn’t exist, and it </w:t>
      </w:r>
      <w:r>
        <w:rPr>
          <w:i/>
          <w:iCs/>
        </w:rPr>
        <w:t>appended</w:t>
      </w:r>
      <w:r>
        <w:t xml:space="preserve"> to if it already does.</w:t>
      </w:r>
    </w:p>
    <w:p w14:paraId="772BD687" w14:textId="2E9F7869" w:rsidR="00227E49" w:rsidRPr="00E12202" w:rsidRDefault="00227E49" w:rsidP="00227E49">
      <w:pPr>
        <w:pStyle w:val="ListParagraph"/>
        <w:numPr>
          <w:ilvl w:val="0"/>
          <w:numId w:val="48"/>
        </w:numPr>
      </w:pPr>
      <w:r w:rsidRPr="00227E49">
        <w:rPr>
          <w:rStyle w:val="codeChar"/>
        </w:rPr>
        <w:t>command &lt; input</w:t>
      </w:r>
      <w:r>
        <w:br/>
        <w:t>Runs command, but its “stdin” is directed to come from an input file.  Prior to running the program, the file is opened.  If it doesn’t exist, the command is not run.</w:t>
      </w:r>
    </w:p>
    <w:p w14:paraId="44BBFE9B" w14:textId="77777777" w:rsidR="00B20CD8" w:rsidRDefault="00227E49" w:rsidP="00FC475F">
      <w:r>
        <w:t xml:space="preserve">This part can seem like magic.  </w:t>
      </w:r>
      <w:r w:rsidR="00F748F8">
        <w:t xml:space="preserve">First, remember that you’ve already seen this in homework.  Second, your shell only has to </w:t>
      </w:r>
      <w:r w:rsidR="00F748F8" w:rsidRPr="00B20CD8">
        <w:rPr>
          <w:rStyle w:val="codeChar"/>
        </w:rPr>
        <w:t>open</w:t>
      </w:r>
      <w:r w:rsidR="00F748F8">
        <w:t xml:space="preserve"> the file and “</w:t>
      </w:r>
      <w:r w:rsidR="00F748F8" w:rsidRPr="00B20CD8">
        <w:rPr>
          <w:rStyle w:val="codeChar"/>
        </w:rPr>
        <w:t>close</w:t>
      </w:r>
      <w:r w:rsidR="00F748F8">
        <w:t>” / “</w:t>
      </w:r>
      <w:r w:rsidR="00F748F8" w:rsidRPr="00B20CD8">
        <w:rPr>
          <w:rStyle w:val="codeChar"/>
        </w:rPr>
        <w:t>dup</w:t>
      </w:r>
      <w:r w:rsidR="00F748F8">
        <w:t xml:space="preserve">” so that the child process’s standard in / out </w:t>
      </w:r>
      <w:proofErr w:type="gramStart"/>
      <w:r w:rsidR="00F748F8">
        <w:t>are</w:t>
      </w:r>
      <w:proofErr w:type="gramEnd"/>
      <w:r w:rsidR="00F748F8">
        <w:t xml:space="preserve"> connected to the file rather than your terminal.</w:t>
      </w:r>
      <w:r w:rsidR="00B20CD8">
        <w:t xml:space="preserve">  Your shell doesn’t read or write these files, it just opens them.  When the </w:t>
      </w:r>
      <w:r w:rsidR="00B20CD8" w:rsidRPr="00B20CD8">
        <w:rPr>
          <w:rStyle w:val="codeChar"/>
        </w:rPr>
        <w:t>command</w:t>
      </w:r>
      <w:r w:rsidR="00B20CD8">
        <w:t xml:space="preserve"> that is being executed runs it inherits the connection of standard in/out, so if the child redirects them, the executed process inherits them.  Then, when the executed command performs a “read” to read from standard input, or a “write” to standard output, that reads and writes to the files you’ve opened.  Your shell has nothing to do with it after that.  You don’t even need to close </w:t>
      </w:r>
      <w:proofErr w:type="gramStart"/>
      <w:r w:rsidR="00B20CD8">
        <w:t>them,</w:t>
      </w:r>
      <w:proofErr w:type="gramEnd"/>
      <w:r w:rsidR="00B20CD8">
        <w:t xml:space="preserve"> the executed command will do that.</w:t>
      </w:r>
    </w:p>
    <w:p w14:paraId="18C178E6" w14:textId="77777777" w:rsidR="00B20CD8" w:rsidRDefault="00B20CD8" w:rsidP="00FC475F"/>
    <w:p w14:paraId="1351F5D0" w14:textId="77777777" w:rsidR="00107BF5" w:rsidRDefault="00107BF5" w:rsidP="00107BF5">
      <w:pPr>
        <w:pStyle w:val="Heading3"/>
      </w:pPr>
      <w:r>
        <w:t>Parsing Redirection</w:t>
      </w:r>
    </w:p>
    <w:p w14:paraId="0A031F0B" w14:textId="18377849" w:rsidR="00C77961" w:rsidRDefault="00107BF5" w:rsidP="00C77961">
      <w:r>
        <w:t xml:space="preserve">Your parser </w:t>
      </w:r>
      <w:proofErr w:type="gramStart"/>
      <w:r>
        <w:t>has to</w:t>
      </w:r>
      <w:proofErr w:type="gramEnd"/>
      <w:r>
        <w:t xml:space="preserve"> read these values from the command line and somehow communicate that information (play the data structures game).  </w:t>
      </w:r>
      <w:r w:rsidR="00F748F8">
        <w:t xml:space="preserve">  </w:t>
      </w:r>
    </w:p>
    <w:p w14:paraId="230E3C72" w14:textId="0F65659E" w:rsidR="00C77961" w:rsidRDefault="00C77961" w:rsidP="00C77961">
      <w:r>
        <w:t>Your parser should also enforce the rule that standard input can only be directed once, and standard output can only be redirected once.  Any violation is an illegal or malformed command line and should not be executed.</w:t>
      </w:r>
    </w:p>
    <w:p w14:paraId="3FF80AAE" w14:textId="5AF529CB" w:rsidR="00C77961" w:rsidRDefault="009C4A31" w:rsidP="00C77961">
      <w:r>
        <w:t>For example:</w:t>
      </w:r>
    </w:p>
    <w:tbl>
      <w:tblPr>
        <w:tblStyle w:val="TableGrid"/>
        <w:tblW w:w="10255" w:type="dxa"/>
        <w:tblLook w:val="04A0" w:firstRow="1" w:lastRow="0" w:firstColumn="1" w:lastColumn="0" w:noHBand="0" w:noVBand="1"/>
      </w:tblPr>
      <w:tblGrid>
        <w:gridCol w:w="3356"/>
        <w:gridCol w:w="6899"/>
      </w:tblGrid>
      <w:tr w:rsidR="009C4A31" w14:paraId="4CC83574" w14:textId="77777777" w:rsidTr="009C4A31">
        <w:tc>
          <w:tcPr>
            <w:tcW w:w="3356" w:type="dxa"/>
          </w:tcPr>
          <w:p w14:paraId="2324F893" w14:textId="4EDFDEAD" w:rsidR="009C4A31" w:rsidRDefault="009C4A31" w:rsidP="009C4A31">
            <w:pPr>
              <w:pStyle w:val="code"/>
            </w:pPr>
            <w:r>
              <w:t>ls -l &gt; output</w:t>
            </w:r>
          </w:p>
        </w:tc>
        <w:tc>
          <w:tcPr>
            <w:tcW w:w="6899" w:type="dxa"/>
          </w:tcPr>
          <w:p w14:paraId="5C60F066" w14:textId="270DF8A1" w:rsidR="009C4A31" w:rsidRDefault="009C4A31" w:rsidP="00C77961">
            <w:r>
              <w:t>Valid – redirects standard out to the output file</w:t>
            </w:r>
          </w:p>
        </w:tc>
      </w:tr>
      <w:tr w:rsidR="009C4A31" w14:paraId="25732D14" w14:textId="77777777" w:rsidTr="009C4A31">
        <w:tc>
          <w:tcPr>
            <w:tcW w:w="3356" w:type="dxa"/>
          </w:tcPr>
          <w:p w14:paraId="37B791E3" w14:textId="6353A04F" w:rsidR="009C4A31" w:rsidRDefault="009C4A31" w:rsidP="009C4A31">
            <w:pPr>
              <w:pStyle w:val="code"/>
            </w:pPr>
            <w:r>
              <w:t>cat &lt; input &gt; output</w:t>
            </w:r>
          </w:p>
        </w:tc>
        <w:tc>
          <w:tcPr>
            <w:tcW w:w="6899" w:type="dxa"/>
          </w:tcPr>
          <w:p w14:paraId="186476C7" w14:textId="2941EBD7" w:rsidR="009C4A31" w:rsidRDefault="009C4A31" w:rsidP="00C77961">
            <w:r>
              <w:t>Valid – redirects standard input to the input file, and standard out to the output file.</w:t>
            </w:r>
          </w:p>
        </w:tc>
      </w:tr>
      <w:tr w:rsidR="009C4A31" w14:paraId="0A24588C" w14:textId="77777777" w:rsidTr="009C4A31">
        <w:tc>
          <w:tcPr>
            <w:tcW w:w="3356" w:type="dxa"/>
          </w:tcPr>
          <w:p w14:paraId="4E950C91" w14:textId="2C8EF51F" w:rsidR="009C4A31" w:rsidRDefault="009C4A31" w:rsidP="009C4A31">
            <w:pPr>
              <w:pStyle w:val="code"/>
            </w:pPr>
            <w:r>
              <w:t>ls -l &gt; output &gt; output2</w:t>
            </w:r>
          </w:p>
        </w:tc>
        <w:tc>
          <w:tcPr>
            <w:tcW w:w="6899" w:type="dxa"/>
          </w:tcPr>
          <w:p w14:paraId="470FE846" w14:textId="4600F1F8" w:rsidR="009C4A31" w:rsidRDefault="009C4A31" w:rsidP="00C77961">
            <w:r>
              <w:t>Illegal, two standard outs</w:t>
            </w:r>
          </w:p>
        </w:tc>
      </w:tr>
      <w:tr w:rsidR="009C4A31" w14:paraId="2D8DDBC3" w14:textId="77777777" w:rsidTr="009C4A31">
        <w:tc>
          <w:tcPr>
            <w:tcW w:w="3356" w:type="dxa"/>
          </w:tcPr>
          <w:p w14:paraId="45079848" w14:textId="6233F671" w:rsidR="009C4A31" w:rsidRDefault="009C4A31" w:rsidP="009C4A31">
            <w:pPr>
              <w:pStyle w:val="code"/>
            </w:pPr>
            <w:r>
              <w:t>ls -l &gt; output &gt;&gt; output2</w:t>
            </w:r>
          </w:p>
        </w:tc>
        <w:tc>
          <w:tcPr>
            <w:tcW w:w="6899" w:type="dxa"/>
          </w:tcPr>
          <w:p w14:paraId="4F69EBF4" w14:textId="3137DF80" w:rsidR="009C4A31" w:rsidRDefault="009C4A31" w:rsidP="00C77961">
            <w:r>
              <w:t>Illegal, still two standard outs</w:t>
            </w:r>
          </w:p>
        </w:tc>
      </w:tr>
    </w:tbl>
    <w:p w14:paraId="5B82F214" w14:textId="00293FA5" w:rsidR="00FA05B9" w:rsidRDefault="00FA05B9" w:rsidP="00FA05B9">
      <w:pPr>
        <w:pStyle w:val="Heading2"/>
      </w:pPr>
      <w:r>
        <w:lastRenderedPageBreak/>
        <w:t>Requirement</w:t>
      </w:r>
      <w:r w:rsidR="00896457">
        <w:t xml:space="preserve"> 3</w:t>
      </w:r>
      <w:r>
        <w:t xml:space="preserve"> - Internal Commands</w:t>
      </w:r>
    </w:p>
    <w:p w14:paraId="497B5B0F" w14:textId="0E9A3DAB" w:rsidR="003B325B" w:rsidRPr="003B325B" w:rsidRDefault="003B325B" w:rsidP="003B325B">
      <w:r>
        <w:t>30 points</w:t>
      </w:r>
    </w:p>
    <w:p w14:paraId="0D0E1F00" w14:textId="6CAECFEA" w:rsidR="00FA05B9" w:rsidRDefault="00FA05B9" w:rsidP="00FA05B9">
      <w:r>
        <w:t>UNIX shells support commands that allow you to interact with the shell’s internal state, and for which no external process can “see.”  These internal commands are handled by the shell itself, and not through the usual “fork/exec” mechanism.</w:t>
      </w:r>
    </w:p>
    <w:p w14:paraId="096B3E85" w14:textId="4D4AC6F0" w:rsidR="00FA05B9" w:rsidRDefault="00FA05B9" w:rsidP="00FA05B9">
      <w:r>
        <w:t>You will need to handle the following internal commands:</w:t>
      </w:r>
    </w:p>
    <w:tbl>
      <w:tblPr>
        <w:tblStyle w:val="TableGrid"/>
        <w:tblW w:w="0" w:type="auto"/>
        <w:tblLook w:val="04A0" w:firstRow="1" w:lastRow="0" w:firstColumn="1" w:lastColumn="0" w:noHBand="0" w:noVBand="1"/>
      </w:tblPr>
      <w:tblGrid>
        <w:gridCol w:w="5035"/>
        <w:gridCol w:w="5035"/>
      </w:tblGrid>
      <w:tr w:rsidR="00ED3976" w14:paraId="38994989" w14:textId="77777777" w:rsidTr="00ED3976">
        <w:tc>
          <w:tcPr>
            <w:tcW w:w="5035" w:type="dxa"/>
          </w:tcPr>
          <w:p w14:paraId="582F6392" w14:textId="567BBA52" w:rsidR="00ED3976" w:rsidRDefault="00ED3976" w:rsidP="00FA05B9">
            <w:r>
              <w:t>Command / Format</w:t>
            </w:r>
          </w:p>
        </w:tc>
        <w:tc>
          <w:tcPr>
            <w:tcW w:w="5035" w:type="dxa"/>
          </w:tcPr>
          <w:p w14:paraId="2D0BCBE1" w14:textId="105EE16E" w:rsidR="00ED3976" w:rsidRDefault="00ED3976" w:rsidP="00FA05B9">
            <w:r>
              <w:t>Purpose</w:t>
            </w:r>
          </w:p>
        </w:tc>
      </w:tr>
      <w:tr w:rsidR="00ED3976" w14:paraId="5C15FB81" w14:textId="77777777" w:rsidTr="00ED3976">
        <w:tc>
          <w:tcPr>
            <w:tcW w:w="5035" w:type="dxa"/>
          </w:tcPr>
          <w:p w14:paraId="6BA6DB97" w14:textId="0D388896" w:rsidR="00ED3976" w:rsidRPr="00ED3976" w:rsidRDefault="00ED3976" w:rsidP="00BE2507">
            <w:pPr>
              <w:pStyle w:val="code"/>
            </w:pPr>
            <w:proofErr w:type="spellStart"/>
            <w:r>
              <w:t>setenv</w:t>
            </w:r>
            <w:proofErr w:type="spellEnd"/>
            <w:r>
              <w:t xml:space="preserve"> name value</w:t>
            </w:r>
          </w:p>
        </w:tc>
        <w:tc>
          <w:tcPr>
            <w:tcW w:w="5035" w:type="dxa"/>
          </w:tcPr>
          <w:p w14:paraId="7B43335A" w14:textId="050DAB03" w:rsidR="00ED3976" w:rsidRPr="00ED3976" w:rsidRDefault="00ED3976" w:rsidP="00FA05B9">
            <w:r>
              <w:t xml:space="preserve">Sets the environment variable with </w:t>
            </w:r>
            <w:r>
              <w:rPr>
                <w:i/>
                <w:iCs/>
              </w:rPr>
              <w:t>name</w:t>
            </w:r>
            <w:r>
              <w:t xml:space="preserve"> to the indicated value.</w:t>
            </w:r>
          </w:p>
        </w:tc>
      </w:tr>
      <w:tr w:rsidR="00ED3976" w14:paraId="511C5246" w14:textId="77777777" w:rsidTr="00ED3976">
        <w:tc>
          <w:tcPr>
            <w:tcW w:w="5035" w:type="dxa"/>
          </w:tcPr>
          <w:p w14:paraId="525E6EC9" w14:textId="379F453D" w:rsidR="00ED3976" w:rsidRDefault="00ED3976" w:rsidP="00BE2507">
            <w:pPr>
              <w:pStyle w:val="code"/>
            </w:pPr>
            <w:proofErr w:type="spellStart"/>
            <w:r>
              <w:t>getenv</w:t>
            </w:r>
            <w:proofErr w:type="spellEnd"/>
          </w:p>
        </w:tc>
        <w:tc>
          <w:tcPr>
            <w:tcW w:w="5035" w:type="dxa"/>
          </w:tcPr>
          <w:p w14:paraId="0BCCF694" w14:textId="2A4925A9" w:rsidR="00ED3976" w:rsidRDefault="00ED3976" w:rsidP="00FA05B9">
            <w:r>
              <w:t>Gets the entire environment and displays it to standard out.</w:t>
            </w:r>
          </w:p>
        </w:tc>
      </w:tr>
      <w:tr w:rsidR="00ED3976" w14:paraId="4AF47B50" w14:textId="77777777" w:rsidTr="00ED3976">
        <w:tc>
          <w:tcPr>
            <w:tcW w:w="5035" w:type="dxa"/>
          </w:tcPr>
          <w:p w14:paraId="468D1E59" w14:textId="7C26E3FD" w:rsidR="00ED3976" w:rsidRPr="00ED3976" w:rsidRDefault="00ED3976" w:rsidP="00BE2507">
            <w:pPr>
              <w:pStyle w:val="code"/>
            </w:pPr>
            <w:proofErr w:type="spellStart"/>
            <w:r>
              <w:t>getenv</w:t>
            </w:r>
            <w:proofErr w:type="spellEnd"/>
            <w:r>
              <w:t xml:space="preserve"> name</w:t>
            </w:r>
          </w:p>
        </w:tc>
        <w:tc>
          <w:tcPr>
            <w:tcW w:w="5035" w:type="dxa"/>
          </w:tcPr>
          <w:p w14:paraId="2ED20AC9" w14:textId="5B264C15" w:rsidR="00ED3976" w:rsidRPr="00ED3976" w:rsidRDefault="00ED3976" w:rsidP="00FA05B9">
            <w:r>
              <w:t xml:space="preserve">Get the value of the environment variable named </w:t>
            </w:r>
            <w:r>
              <w:rPr>
                <w:i/>
                <w:iCs/>
              </w:rPr>
              <w:t>name</w:t>
            </w:r>
            <w:r>
              <w:t xml:space="preserve"> and display it to standard out.</w:t>
            </w:r>
          </w:p>
        </w:tc>
      </w:tr>
      <w:tr w:rsidR="00ED3976" w14:paraId="6CC43C88" w14:textId="77777777" w:rsidTr="00ED3976">
        <w:tc>
          <w:tcPr>
            <w:tcW w:w="5035" w:type="dxa"/>
          </w:tcPr>
          <w:p w14:paraId="202B920B" w14:textId="6C863624" w:rsidR="00ED3976" w:rsidRDefault="00ED3976" w:rsidP="00BE2507">
            <w:pPr>
              <w:pStyle w:val="code"/>
            </w:pPr>
            <w:proofErr w:type="spellStart"/>
            <w:r>
              <w:t>unsetenv</w:t>
            </w:r>
            <w:proofErr w:type="spellEnd"/>
            <w:r>
              <w:t xml:space="preserve"> name</w:t>
            </w:r>
          </w:p>
        </w:tc>
        <w:tc>
          <w:tcPr>
            <w:tcW w:w="5035" w:type="dxa"/>
          </w:tcPr>
          <w:p w14:paraId="428E6BA4" w14:textId="68204F92" w:rsidR="00ED3976" w:rsidRPr="00ED3976" w:rsidRDefault="00ED3976" w:rsidP="00FA05B9">
            <w:r>
              <w:t xml:space="preserve">Unset / delete the environment variable named </w:t>
            </w:r>
            <w:r>
              <w:rPr>
                <w:i/>
                <w:iCs/>
              </w:rPr>
              <w:t>name</w:t>
            </w:r>
          </w:p>
        </w:tc>
      </w:tr>
      <w:tr w:rsidR="00ED3976" w14:paraId="16BAA673" w14:textId="77777777" w:rsidTr="00ED3976">
        <w:tc>
          <w:tcPr>
            <w:tcW w:w="5035" w:type="dxa"/>
          </w:tcPr>
          <w:p w14:paraId="3F5311F6" w14:textId="4914D1D0" w:rsidR="00ED3976" w:rsidRPr="000A3E36" w:rsidRDefault="000A3E36" w:rsidP="00BE2507">
            <w:pPr>
              <w:pStyle w:val="code"/>
            </w:pPr>
            <w:r>
              <w:t>cd</w:t>
            </w:r>
          </w:p>
        </w:tc>
        <w:tc>
          <w:tcPr>
            <w:tcW w:w="5035" w:type="dxa"/>
          </w:tcPr>
          <w:p w14:paraId="70E4DB36" w14:textId="0C782713" w:rsidR="00ED3976" w:rsidRDefault="000A3E36" w:rsidP="00FA05B9">
            <w:r>
              <w:t xml:space="preserve">Execute the </w:t>
            </w:r>
            <w:proofErr w:type="spellStart"/>
            <w:proofErr w:type="gramStart"/>
            <w:r>
              <w:t>chdir</w:t>
            </w:r>
            <w:proofErr w:type="spellEnd"/>
            <w:r>
              <w:t>(</w:t>
            </w:r>
            <w:proofErr w:type="gramEnd"/>
            <w:r>
              <w:t>) system call to enter the “home” directory as stored in the HOME environment variable</w:t>
            </w:r>
          </w:p>
        </w:tc>
      </w:tr>
      <w:tr w:rsidR="000A3E36" w14:paraId="11135E24" w14:textId="77777777" w:rsidTr="00ED3976">
        <w:tc>
          <w:tcPr>
            <w:tcW w:w="5035" w:type="dxa"/>
          </w:tcPr>
          <w:p w14:paraId="23A08DB4" w14:textId="64B6BB2E" w:rsidR="000A3E36" w:rsidRPr="000A3E36" w:rsidRDefault="000A3E36" w:rsidP="00BE2507">
            <w:pPr>
              <w:pStyle w:val="code"/>
            </w:pPr>
            <w:r>
              <w:t>cd pathname</w:t>
            </w:r>
          </w:p>
        </w:tc>
        <w:tc>
          <w:tcPr>
            <w:tcW w:w="5035" w:type="dxa"/>
          </w:tcPr>
          <w:p w14:paraId="6168EB2F" w14:textId="0738A656" w:rsidR="000A3E36" w:rsidRDefault="000A3E36" w:rsidP="00FA05B9">
            <w:r>
              <w:t xml:space="preserve">Execute the </w:t>
            </w:r>
            <w:proofErr w:type="spellStart"/>
            <w:proofErr w:type="gramStart"/>
            <w:r>
              <w:t>chdir</w:t>
            </w:r>
            <w:proofErr w:type="spellEnd"/>
            <w:r>
              <w:t>(</w:t>
            </w:r>
            <w:proofErr w:type="gramEnd"/>
            <w:r>
              <w:t>) system call to enter the directory indicated by pathname</w:t>
            </w:r>
          </w:p>
        </w:tc>
      </w:tr>
      <w:tr w:rsidR="000A3E36" w14:paraId="7F1E54D3" w14:textId="77777777" w:rsidTr="00ED3976">
        <w:tc>
          <w:tcPr>
            <w:tcW w:w="5035" w:type="dxa"/>
          </w:tcPr>
          <w:p w14:paraId="38FCC472" w14:textId="24D3B045" w:rsidR="000A3E36" w:rsidRDefault="00BE600B" w:rsidP="00BE2507">
            <w:pPr>
              <w:pStyle w:val="code"/>
            </w:pPr>
            <w:proofErr w:type="spellStart"/>
            <w:r>
              <w:t>pwd</w:t>
            </w:r>
            <w:proofErr w:type="spellEnd"/>
          </w:p>
        </w:tc>
        <w:tc>
          <w:tcPr>
            <w:tcW w:w="5035" w:type="dxa"/>
          </w:tcPr>
          <w:p w14:paraId="54092D5E" w14:textId="2BEB325A" w:rsidR="000A3E36" w:rsidRDefault="00BE600B" w:rsidP="00FA05B9">
            <w:r>
              <w:t>Execute the “</w:t>
            </w:r>
            <w:proofErr w:type="spellStart"/>
            <w:proofErr w:type="gramStart"/>
            <w:r>
              <w:t>getcwd</w:t>
            </w:r>
            <w:proofErr w:type="spellEnd"/>
            <w:r>
              <w:t>(</w:t>
            </w:r>
            <w:proofErr w:type="gramEnd"/>
            <w:r>
              <w:t>)” system call to get the current working directory and print it</w:t>
            </w:r>
          </w:p>
        </w:tc>
      </w:tr>
      <w:tr w:rsidR="00BE600B" w14:paraId="1F97948E" w14:textId="77777777" w:rsidTr="00ED3976">
        <w:tc>
          <w:tcPr>
            <w:tcW w:w="5035" w:type="dxa"/>
          </w:tcPr>
          <w:p w14:paraId="6F7F88F9" w14:textId="50E7381A" w:rsidR="00BE600B" w:rsidRDefault="00BE2507" w:rsidP="00BE2507">
            <w:pPr>
              <w:pStyle w:val="code"/>
            </w:pPr>
            <w:r>
              <w:t>e</w:t>
            </w:r>
            <w:r w:rsidR="00BE600B">
              <w:t>xit</w:t>
            </w:r>
          </w:p>
        </w:tc>
        <w:tc>
          <w:tcPr>
            <w:tcW w:w="5035" w:type="dxa"/>
          </w:tcPr>
          <w:p w14:paraId="0AB6BDAF" w14:textId="16DB187F" w:rsidR="00BE600B" w:rsidRPr="00BE600B" w:rsidRDefault="00BE600B" w:rsidP="00FA05B9">
            <w:r>
              <w:t xml:space="preserve">Exit the shell – don’t just call </w:t>
            </w:r>
            <w:proofErr w:type="gramStart"/>
            <w:r>
              <w:t>exit(</w:t>
            </w:r>
            <w:proofErr w:type="gramEnd"/>
            <w:r>
              <w:t xml:space="preserve">), but perform memory clean-up so you can </w:t>
            </w:r>
            <w:proofErr w:type="spellStart"/>
            <w:r>
              <w:rPr>
                <w:i/>
                <w:iCs/>
              </w:rPr>
              <w:t>valgrind</w:t>
            </w:r>
            <w:proofErr w:type="spellEnd"/>
            <w:r>
              <w:t xml:space="preserve"> your shell code.</w:t>
            </w:r>
          </w:p>
        </w:tc>
      </w:tr>
    </w:tbl>
    <w:p w14:paraId="48BEC086" w14:textId="77777777" w:rsidR="00FA05B9" w:rsidRPr="00FA05B9" w:rsidRDefault="00FA05B9" w:rsidP="00FA05B9"/>
    <w:p w14:paraId="4544ADCF" w14:textId="10D9C775" w:rsidR="009C4A31" w:rsidRDefault="00BE2507" w:rsidP="00C77961">
      <w:r>
        <w:t xml:space="preserve">Throughout the years I’ve used this or similar projects, I’ve seen all manner of “interesting” attempts to implement this.  </w:t>
      </w:r>
      <w:r w:rsidR="0013061D">
        <w:t xml:space="preserve">My recommendation is that you consider using </w:t>
      </w:r>
      <w:r w:rsidR="0013061D">
        <w:rPr>
          <w:i/>
          <w:iCs/>
        </w:rPr>
        <w:t>function pointers</w:t>
      </w:r>
      <w:r w:rsidR="0013061D">
        <w:t xml:space="preserve"> and</w:t>
      </w:r>
      <w:r w:rsidR="0013061D">
        <w:rPr>
          <w:i/>
          <w:iCs/>
        </w:rPr>
        <w:t xml:space="preserve"> </w:t>
      </w:r>
      <w:proofErr w:type="gramStart"/>
      <w:r w:rsidR="0013061D">
        <w:rPr>
          <w:i/>
          <w:iCs/>
        </w:rPr>
        <w:t>table driven</w:t>
      </w:r>
      <w:proofErr w:type="gramEnd"/>
      <w:r w:rsidR="0013061D">
        <w:rPr>
          <w:i/>
          <w:iCs/>
        </w:rPr>
        <w:t xml:space="preserve"> code</w:t>
      </w:r>
      <w:r w:rsidR="0013061D">
        <w:t>.</w:t>
      </w:r>
    </w:p>
    <w:p w14:paraId="0DC57A9F" w14:textId="6BFDD231" w:rsidR="0013061D" w:rsidRDefault="0013061D">
      <w:pPr>
        <w:spacing w:after="0"/>
      </w:pPr>
      <w:r>
        <w:br w:type="page"/>
      </w:r>
    </w:p>
    <w:p w14:paraId="037596FE" w14:textId="14EFD736" w:rsidR="0013061D" w:rsidRDefault="0013061D" w:rsidP="0013061D">
      <w:pPr>
        <w:pStyle w:val="Heading3"/>
      </w:pPr>
      <w:r>
        <w:lastRenderedPageBreak/>
        <w:t>Internal Commands Table</w:t>
      </w:r>
    </w:p>
    <w:p w14:paraId="566460A9" w14:textId="7DA02E34" w:rsidR="00B34EE8" w:rsidRDefault="00BF2995" w:rsidP="0013061D">
      <w:r>
        <w:t xml:space="preserve">This is not a requirement, but highly recommended.  </w:t>
      </w:r>
      <w:r w:rsidR="00B34EE8">
        <w:t>Using table driven code makes this easy.  First, declare a data type to hold the information you need:</w:t>
      </w:r>
    </w:p>
    <w:p w14:paraId="037B5AEB" w14:textId="7BE6C269" w:rsidR="00B34EE8" w:rsidRPr="0013061D" w:rsidRDefault="00B34EE8" w:rsidP="0013061D">
      <w:r>
        <w:rPr>
          <w:noProof/>
        </w:rPr>
        <mc:AlternateContent>
          <mc:Choice Requires="wps">
            <w:drawing>
              <wp:anchor distT="45720" distB="45720" distL="114300" distR="114300" simplePos="0" relativeHeight="251671552" behindDoc="0" locked="0" layoutInCell="1" allowOverlap="1" wp14:anchorId="783A59AF" wp14:editId="24BB2471">
                <wp:simplePos x="0" y="0"/>
                <wp:positionH relativeFrom="column">
                  <wp:posOffset>1154098</wp:posOffset>
                </wp:positionH>
                <wp:positionV relativeFrom="paragraph">
                  <wp:posOffset>4636</wp:posOffset>
                </wp:positionV>
                <wp:extent cx="4279265" cy="1404620"/>
                <wp:effectExtent l="0" t="0" r="26035" b="266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265" cy="1404620"/>
                        </a:xfrm>
                        <a:prstGeom prst="rect">
                          <a:avLst/>
                        </a:prstGeom>
                        <a:solidFill>
                          <a:srgbClr val="FFFFFF"/>
                        </a:solidFill>
                        <a:ln w="9525">
                          <a:solidFill>
                            <a:srgbClr val="000000"/>
                          </a:solidFill>
                          <a:miter lim="800000"/>
                          <a:headEnd/>
                          <a:tailEnd/>
                        </a:ln>
                      </wps:spPr>
                      <wps:txbx>
                        <w:txbxContent>
                          <w:p w14:paraId="2F3AF0EB" w14:textId="0F93D639" w:rsidR="00B34EE8" w:rsidRDefault="00B34EE8" w:rsidP="00B34EE8">
                            <w:pPr>
                              <w:pStyle w:val="code"/>
                            </w:pPr>
                            <w:r>
                              <w:t xml:space="preserve">typedef struct internal </w:t>
                            </w:r>
                            <w:proofErr w:type="gramStart"/>
                            <w:r>
                              <w:t xml:space="preserve">{  </w:t>
                            </w:r>
                            <w:proofErr w:type="gramEnd"/>
                            <w:r>
                              <w:t xml:space="preserve">  </w:t>
                            </w:r>
                            <w:r>
                              <w:br/>
                              <w:t xml:space="preserve">   </w:t>
                            </w:r>
                            <w:r>
                              <w:t>const char *name;</w:t>
                            </w:r>
                            <w:r>
                              <w:br/>
                              <w:t xml:space="preserve">   </w:t>
                            </w:r>
                            <w:r>
                              <w:t>int (*handler)(</w:t>
                            </w:r>
                            <w:proofErr w:type="spellStart"/>
                            <w:r>
                              <w:t>commandline_t</w:t>
                            </w:r>
                            <w:proofErr w:type="spellEnd"/>
                            <w:r>
                              <w:t xml:space="preserve"> *</w:t>
                            </w:r>
                            <w:proofErr w:type="spellStart"/>
                            <w:r>
                              <w:t>cmd</w:t>
                            </w:r>
                            <w:proofErr w:type="spellEnd"/>
                            <w:r>
                              <w:t>);</w:t>
                            </w:r>
                            <w:r>
                              <w:br/>
                            </w:r>
                            <w:r>
                              <w:t xml:space="preserve">} </w:t>
                            </w:r>
                            <w:proofErr w:type="spellStart"/>
                            <w:r>
                              <w:t>internal_t</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3A59AF" id="_x0000_s1034" type="#_x0000_t202" style="position:absolute;margin-left:90.85pt;margin-top:.35pt;width:336.9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">
                <v:textbox style="mso-fit-shape-to-text:t">
                  <w:txbxContent>
                    <w:p w14:paraId="2F3AF0EB" w14:textId="0F93D639" w:rsidR="00B34EE8" w:rsidRDefault="00B34EE8" w:rsidP="00B34EE8">
                      <w:pPr>
                        <w:pStyle w:val="code"/>
                      </w:pPr>
                      <w:r>
                        <w:t xml:space="preserve">typedef struct internal </w:t>
                      </w:r>
                      <w:proofErr w:type="gramStart"/>
                      <w:r>
                        <w:t xml:space="preserve">{  </w:t>
                      </w:r>
                      <w:proofErr w:type="gramEnd"/>
                      <w:r>
                        <w:t xml:space="preserve">  </w:t>
                      </w:r>
                      <w:r>
                        <w:br/>
                        <w:t xml:space="preserve">   </w:t>
                      </w:r>
                      <w:r>
                        <w:t>const char *name;</w:t>
                      </w:r>
                      <w:r>
                        <w:br/>
                        <w:t xml:space="preserve">   </w:t>
                      </w:r>
                      <w:r>
                        <w:t>int (*handler)(</w:t>
                      </w:r>
                      <w:proofErr w:type="spellStart"/>
                      <w:r>
                        <w:t>commandline_t</w:t>
                      </w:r>
                      <w:proofErr w:type="spellEnd"/>
                      <w:r>
                        <w:t xml:space="preserve"> *</w:t>
                      </w:r>
                      <w:proofErr w:type="spellStart"/>
                      <w:r>
                        <w:t>cmd</w:t>
                      </w:r>
                      <w:proofErr w:type="spellEnd"/>
                      <w:r>
                        <w:t>);</w:t>
                      </w:r>
                      <w:r>
                        <w:br/>
                      </w:r>
                      <w:r>
                        <w:t xml:space="preserve">} </w:t>
                      </w:r>
                      <w:proofErr w:type="spellStart"/>
                      <w:r>
                        <w:t>internal_t</w:t>
                      </w:r>
                      <w:proofErr w:type="spellEnd"/>
                      <w:r>
                        <w:t>;</w:t>
                      </w:r>
                    </w:p>
                  </w:txbxContent>
                </v:textbox>
                <w10:wrap type="square"/>
              </v:shape>
            </w:pict>
          </mc:Fallback>
        </mc:AlternateContent>
      </w:r>
    </w:p>
    <w:p w14:paraId="6753AF4E" w14:textId="5A5B0C66" w:rsidR="00C77961" w:rsidRDefault="00C77961" w:rsidP="00C77961"/>
    <w:p w14:paraId="1B32ED6C" w14:textId="6BDD3C39" w:rsidR="00C77961" w:rsidRDefault="00C77961" w:rsidP="00C77961"/>
    <w:p w14:paraId="1A70CD65" w14:textId="7079F18B" w:rsidR="00C77961" w:rsidRPr="00F748F8" w:rsidRDefault="00B34EE8" w:rsidP="00107BF5">
      <w:r>
        <w:rPr>
          <w:noProof/>
        </w:rPr>
        <mc:AlternateContent>
          <mc:Choice Requires="wps">
            <w:drawing>
              <wp:anchor distT="45720" distB="45720" distL="114300" distR="114300" simplePos="0" relativeHeight="251673600" behindDoc="0" locked="0" layoutInCell="1" allowOverlap="1" wp14:anchorId="3C5D2231" wp14:editId="45C929AD">
                <wp:simplePos x="0" y="0"/>
                <wp:positionH relativeFrom="column">
                  <wp:posOffset>1131153</wp:posOffset>
                </wp:positionH>
                <wp:positionV relativeFrom="paragraph">
                  <wp:posOffset>293876</wp:posOffset>
                </wp:positionV>
                <wp:extent cx="4279265" cy="1404620"/>
                <wp:effectExtent l="0" t="0" r="26035" b="266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265" cy="1404620"/>
                        </a:xfrm>
                        <a:prstGeom prst="rect">
                          <a:avLst/>
                        </a:prstGeom>
                        <a:solidFill>
                          <a:srgbClr val="FFFFFF"/>
                        </a:solidFill>
                        <a:ln w="9525">
                          <a:solidFill>
                            <a:srgbClr val="000000"/>
                          </a:solidFill>
                          <a:miter lim="800000"/>
                          <a:headEnd/>
                          <a:tailEnd/>
                        </a:ln>
                      </wps:spPr>
                      <wps:txbx>
                        <w:txbxContent>
                          <w:p w14:paraId="0C674C86" w14:textId="30F396E0" w:rsidR="00B34EE8" w:rsidRDefault="009E4E34" w:rsidP="009E4E34">
                            <w:pPr>
                              <w:pStyle w:val="code"/>
                            </w:pPr>
                            <w:r>
                              <w:t xml:space="preserve">static int </w:t>
                            </w:r>
                            <w:proofErr w:type="spellStart"/>
                            <w:r>
                              <w:t>handle_</w:t>
                            </w:r>
                            <w:proofErr w:type="gramStart"/>
                            <w:r>
                              <w:t>setenv</w:t>
                            </w:r>
                            <w:proofErr w:type="spellEnd"/>
                            <w:r>
                              <w:t>(</w:t>
                            </w:r>
                            <w:proofErr w:type="spellStart"/>
                            <w:proofErr w:type="gramEnd"/>
                            <w:r>
                              <w:t>commandline_t</w:t>
                            </w:r>
                            <w:proofErr w:type="spellEnd"/>
                            <w:r>
                              <w:t xml:space="preserve"> *</w:t>
                            </w:r>
                            <w:proofErr w:type="spellStart"/>
                            <w:r>
                              <w:t>cmd</w:t>
                            </w:r>
                            <w:proofErr w:type="spellEnd"/>
                            <w:r>
                              <w:t>);</w:t>
                            </w:r>
                            <w:r>
                              <w:br/>
                            </w:r>
                            <w:r>
                              <w:t xml:space="preserve">static int </w:t>
                            </w:r>
                            <w:proofErr w:type="spellStart"/>
                            <w:r>
                              <w:t>handle_getenv</w:t>
                            </w:r>
                            <w:proofErr w:type="spellEnd"/>
                            <w:r>
                              <w:t>(</w:t>
                            </w:r>
                            <w:proofErr w:type="spellStart"/>
                            <w:r>
                              <w:t>commandline_t</w:t>
                            </w:r>
                            <w:proofErr w:type="spellEnd"/>
                            <w:r>
                              <w:t xml:space="preserve"> *</w:t>
                            </w:r>
                            <w:proofErr w:type="spellStart"/>
                            <w:r>
                              <w:t>cmd</w:t>
                            </w:r>
                            <w:proofErr w:type="spellEnd"/>
                            <w:r>
                              <w:t>);</w:t>
                            </w:r>
                            <w:r>
                              <w:br/>
                            </w:r>
                            <w:r>
                              <w:t xml:space="preserve">static int </w:t>
                            </w:r>
                            <w:proofErr w:type="spellStart"/>
                            <w:r>
                              <w:t>handle_unsetenv</w:t>
                            </w:r>
                            <w:proofErr w:type="spellEnd"/>
                            <w:r>
                              <w:t>(</w:t>
                            </w:r>
                            <w:proofErr w:type="spellStart"/>
                            <w:r>
                              <w:t>commandline_t</w:t>
                            </w:r>
                            <w:proofErr w:type="spellEnd"/>
                            <w:r>
                              <w:t xml:space="preserve"> *</w:t>
                            </w:r>
                            <w:proofErr w:type="spellStart"/>
                            <w:r>
                              <w:t>cmd</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5D2231" id="_x0000_s1035" type="#_x0000_t202" style="position:absolute;margin-left:89.05pt;margin-top:23.15pt;width:336.9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">
                <v:textbox style="mso-fit-shape-to-text:t">
                  <w:txbxContent>
                    <w:p w14:paraId="0C674C86" w14:textId="30F396E0" w:rsidR="00B34EE8" w:rsidRDefault="009E4E34" w:rsidP="009E4E34">
                      <w:pPr>
                        <w:pStyle w:val="code"/>
                      </w:pPr>
                      <w:r>
                        <w:t xml:space="preserve">static int </w:t>
                      </w:r>
                      <w:proofErr w:type="spellStart"/>
                      <w:r>
                        <w:t>handle_</w:t>
                      </w:r>
                      <w:proofErr w:type="gramStart"/>
                      <w:r>
                        <w:t>setenv</w:t>
                      </w:r>
                      <w:proofErr w:type="spellEnd"/>
                      <w:r>
                        <w:t>(</w:t>
                      </w:r>
                      <w:proofErr w:type="spellStart"/>
                      <w:proofErr w:type="gramEnd"/>
                      <w:r>
                        <w:t>commandline_t</w:t>
                      </w:r>
                      <w:proofErr w:type="spellEnd"/>
                      <w:r>
                        <w:t xml:space="preserve"> *</w:t>
                      </w:r>
                      <w:proofErr w:type="spellStart"/>
                      <w:r>
                        <w:t>cmd</w:t>
                      </w:r>
                      <w:proofErr w:type="spellEnd"/>
                      <w:r>
                        <w:t>);</w:t>
                      </w:r>
                      <w:r>
                        <w:br/>
                      </w:r>
                      <w:r>
                        <w:t xml:space="preserve">static int </w:t>
                      </w:r>
                      <w:proofErr w:type="spellStart"/>
                      <w:r>
                        <w:t>handle_getenv</w:t>
                      </w:r>
                      <w:proofErr w:type="spellEnd"/>
                      <w:r>
                        <w:t>(</w:t>
                      </w:r>
                      <w:proofErr w:type="spellStart"/>
                      <w:r>
                        <w:t>commandline_t</w:t>
                      </w:r>
                      <w:proofErr w:type="spellEnd"/>
                      <w:r>
                        <w:t xml:space="preserve"> *</w:t>
                      </w:r>
                      <w:proofErr w:type="spellStart"/>
                      <w:r>
                        <w:t>cmd</w:t>
                      </w:r>
                      <w:proofErr w:type="spellEnd"/>
                      <w:r>
                        <w:t>);</w:t>
                      </w:r>
                      <w:r>
                        <w:br/>
                      </w:r>
                      <w:r>
                        <w:t xml:space="preserve">static int </w:t>
                      </w:r>
                      <w:proofErr w:type="spellStart"/>
                      <w:r>
                        <w:t>handle_unsetenv</w:t>
                      </w:r>
                      <w:proofErr w:type="spellEnd"/>
                      <w:r>
                        <w:t>(</w:t>
                      </w:r>
                      <w:proofErr w:type="spellStart"/>
                      <w:r>
                        <w:t>commandline_t</w:t>
                      </w:r>
                      <w:proofErr w:type="spellEnd"/>
                      <w:r>
                        <w:t xml:space="preserve"> *</w:t>
                      </w:r>
                      <w:proofErr w:type="spellStart"/>
                      <w:r>
                        <w:t>cmd</w:t>
                      </w:r>
                      <w:proofErr w:type="spellEnd"/>
                      <w:r>
                        <w:t>);</w:t>
                      </w:r>
                    </w:p>
                  </w:txbxContent>
                </v:textbox>
                <w10:wrap type="square"/>
              </v:shape>
            </w:pict>
          </mc:Fallback>
        </mc:AlternateContent>
      </w:r>
      <w:r>
        <w:t>Then, declare the functions</w:t>
      </w:r>
      <w:r w:rsidR="009E4E34">
        <w:t>.  Note, this could be in a “.h”, and a declaration isn’t a definition.</w:t>
      </w:r>
      <w:r>
        <w:br/>
      </w:r>
    </w:p>
    <w:p w14:paraId="39FC7D19" w14:textId="3FF1D564" w:rsidR="002F0449" w:rsidRDefault="002F0449" w:rsidP="00BB0D50"/>
    <w:p w14:paraId="5F2C8172" w14:textId="3C2F27D6" w:rsidR="002F0449" w:rsidRDefault="002F0449" w:rsidP="00BB0D50"/>
    <w:p w14:paraId="731524A7" w14:textId="5260EEB7" w:rsidR="009E4E34" w:rsidRDefault="009D2935" w:rsidP="00BB0D50">
      <w:r>
        <w:rPr>
          <w:noProof/>
        </w:rPr>
        <mc:AlternateContent>
          <mc:Choice Requires="wps">
            <w:drawing>
              <wp:anchor distT="45720" distB="45720" distL="114300" distR="114300" simplePos="0" relativeHeight="251675648" behindDoc="0" locked="0" layoutInCell="1" allowOverlap="1" wp14:anchorId="1CBB7216" wp14:editId="0072774E">
                <wp:simplePos x="0" y="0"/>
                <wp:positionH relativeFrom="margin">
                  <wp:align>center</wp:align>
                </wp:positionH>
                <wp:positionV relativeFrom="paragraph">
                  <wp:posOffset>275590</wp:posOffset>
                </wp:positionV>
                <wp:extent cx="5069840" cy="1404620"/>
                <wp:effectExtent l="0" t="0" r="16510" b="2349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9840" cy="1404620"/>
                        </a:xfrm>
                        <a:prstGeom prst="rect">
                          <a:avLst/>
                        </a:prstGeom>
                        <a:solidFill>
                          <a:srgbClr val="FFFFFF"/>
                        </a:solidFill>
                        <a:ln w="9525">
                          <a:solidFill>
                            <a:srgbClr val="000000"/>
                          </a:solidFill>
                          <a:miter lim="800000"/>
                          <a:headEnd/>
                          <a:tailEnd/>
                        </a:ln>
                      </wps:spPr>
                      <wps:txbx>
                        <w:txbxContent>
                          <w:p w14:paraId="13CD4D58" w14:textId="77777777" w:rsidR="009D2935" w:rsidRDefault="009D2935" w:rsidP="009D2935">
                            <w:pPr>
                              <w:pStyle w:val="code"/>
                            </w:pPr>
                            <w:proofErr w:type="spellStart"/>
                            <w:r>
                              <w:t>internal_t</w:t>
                            </w:r>
                            <w:proofErr w:type="spellEnd"/>
                            <w:r>
                              <w:t xml:space="preserve"> </w:t>
                            </w:r>
                            <w:proofErr w:type="spellStart"/>
                            <w:r>
                              <w:t>internal_</w:t>
                            </w:r>
                            <w:proofErr w:type="gramStart"/>
                            <w:r>
                              <w:t>cmds</w:t>
                            </w:r>
                            <w:proofErr w:type="spellEnd"/>
                            <w:r>
                              <w:t>[</w:t>
                            </w:r>
                            <w:proofErr w:type="gramEnd"/>
                            <w:r>
                              <w:t>] = {</w:t>
                            </w:r>
                          </w:p>
                          <w:p w14:paraId="461CEFC7" w14:textId="77777777" w:rsidR="009D2935" w:rsidRDefault="009D2935" w:rsidP="009D2935">
                            <w:pPr>
                              <w:pStyle w:val="code"/>
                            </w:pPr>
                            <w:r>
                              <w:t xml:space="preserve">    </w:t>
                            </w:r>
                            <w:proofErr w:type="gramStart"/>
                            <w:r>
                              <w:t>{ .</w:t>
                            </w:r>
                            <w:proofErr w:type="gramEnd"/>
                            <w:r>
                              <w:t>name = "</w:t>
                            </w:r>
                            <w:proofErr w:type="spellStart"/>
                            <w:r>
                              <w:t>setenv</w:t>
                            </w:r>
                            <w:proofErr w:type="spellEnd"/>
                            <w:r>
                              <w:t xml:space="preserve">" , .handler = </w:t>
                            </w:r>
                            <w:proofErr w:type="spellStart"/>
                            <w:r>
                              <w:t>handle_setenv</w:t>
                            </w:r>
                            <w:proofErr w:type="spellEnd"/>
                            <w:r>
                              <w:t xml:space="preserve"> },</w:t>
                            </w:r>
                          </w:p>
                          <w:p w14:paraId="5F2771B8" w14:textId="77777777" w:rsidR="009D2935" w:rsidRDefault="009D2935" w:rsidP="009D2935">
                            <w:pPr>
                              <w:pStyle w:val="code"/>
                            </w:pPr>
                            <w:r>
                              <w:t xml:space="preserve">    </w:t>
                            </w:r>
                            <w:proofErr w:type="gramStart"/>
                            <w:r>
                              <w:t>{ .</w:t>
                            </w:r>
                            <w:proofErr w:type="gramEnd"/>
                            <w:r>
                              <w:t>name = "</w:t>
                            </w:r>
                            <w:proofErr w:type="spellStart"/>
                            <w:r>
                              <w:t>getenv</w:t>
                            </w:r>
                            <w:proofErr w:type="spellEnd"/>
                            <w:r>
                              <w:t xml:space="preserve">", .handler = </w:t>
                            </w:r>
                            <w:proofErr w:type="spellStart"/>
                            <w:r>
                              <w:t>handle_getenv</w:t>
                            </w:r>
                            <w:proofErr w:type="spellEnd"/>
                            <w:r>
                              <w:t xml:space="preserve"> },</w:t>
                            </w:r>
                          </w:p>
                          <w:p w14:paraId="0742842D" w14:textId="77777777" w:rsidR="009D2935" w:rsidRDefault="009D2935" w:rsidP="009D2935">
                            <w:pPr>
                              <w:pStyle w:val="code"/>
                            </w:pPr>
                            <w:r>
                              <w:t xml:space="preserve">    </w:t>
                            </w:r>
                            <w:proofErr w:type="gramStart"/>
                            <w:r>
                              <w:t>{ .</w:t>
                            </w:r>
                            <w:proofErr w:type="gramEnd"/>
                            <w:r>
                              <w:t>name = "</w:t>
                            </w:r>
                            <w:proofErr w:type="spellStart"/>
                            <w:r>
                              <w:t>unsetenv</w:t>
                            </w:r>
                            <w:proofErr w:type="spellEnd"/>
                            <w:r>
                              <w:t xml:space="preserve">", .handler = </w:t>
                            </w:r>
                            <w:proofErr w:type="spellStart"/>
                            <w:r>
                              <w:t>handle_unsetenv</w:t>
                            </w:r>
                            <w:proofErr w:type="spellEnd"/>
                            <w:r>
                              <w:t xml:space="preserve"> },</w:t>
                            </w:r>
                          </w:p>
                          <w:p w14:paraId="67299F2D" w14:textId="77777777" w:rsidR="009D2935" w:rsidRDefault="009D2935" w:rsidP="009D2935">
                            <w:pPr>
                              <w:pStyle w:val="code"/>
                            </w:pPr>
                            <w:r>
                              <w:t xml:space="preserve">    0</w:t>
                            </w:r>
                          </w:p>
                          <w:p w14:paraId="23770F0F" w14:textId="42CC79AF" w:rsidR="009D2935" w:rsidRDefault="009D2935" w:rsidP="009D2935">
                            <w:pPr>
                              <w:pStyle w:val="code"/>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BB7216" id="_x0000_s1036" type="#_x0000_t202" style="position:absolute;margin-left:0;margin-top:21.7pt;width:399.2pt;height:110.6pt;z-index:251675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">
                <v:textbox style="mso-fit-shape-to-text:t">
                  <w:txbxContent>
                    <w:p w14:paraId="13CD4D58" w14:textId="77777777" w:rsidR="009D2935" w:rsidRDefault="009D2935" w:rsidP="009D2935">
                      <w:pPr>
                        <w:pStyle w:val="code"/>
                      </w:pPr>
                      <w:proofErr w:type="spellStart"/>
                      <w:r>
                        <w:t>internal_t</w:t>
                      </w:r>
                      <w:proofErr w:type="spellEnd"/>
                      <w:r>
                        <w:t xml:space="preserve"> </w:t>
                      </w:r>
                      <w:proofErr w:type="spellStart"/>
                      <w:r>
                        <w:t>internal_</w:t>
                      </w:r>
                      <w:proofErr w:type="gramStart"/>
                      <w:r>
                        <w:t>cmds</w:t>
                      </w:r>
                      <w:proofErr w:type="spellEnd"/>
                      <w:r>
                        <w:t>[</w:t>
                      </w:r>
                      <w:proofErr w:type="gramEnd"/>
                      <w:r>
                        <w:t>] = {</w:t>
                      </w:r>
                    </w:p>
                    <w:p w14:paraId="461CEFC7" w14:textId="77777777" w:rsidR="009D2935" w:rsidRDefault="009D2935" w:rsidP="009D2935">
                      <w:pPr>
                        <w:pStyle w:val="code"/>
                      </w:pPr>
                      <w:r>
                        <w:t xml:space="preserve">    </w:t>
                      </w:r>
                      <w:proofErr w:type="gramStart"/>
                      <w:r>
                        <w:t>{ .</w:t>
                      </w:r>
                      <w:proofErr w:type="gramEnd"/>
                      <w:r>
                        <w:t>name = "</w:t>
                      </w:r>
                      <w:proofErr w:type="spellStart"/>
                      <w:r>
                        <w:t>setenv</w:t>
                      </w:r>
                      <w:proofErr w:type="spellEnd"/>
                      <w:r>
                        <w:t xml:space="preserve">" , .handler = </w:t>
                      </w:r>
                      <w:proofErr w:type="spellStart"/>
                      <w:r>
                        <w:t>handle_setenv</w:t>
                      </w:r>
                      <w:proofErr w:type="spellEnd"/>
                      <w:r>
                        <w:t xml:space="preserve"> },</w:t>
                      </w:r>
                    </w:p>
                    <w:p w14:paraId="5F2771B8" w14:textId="77777777" w:rsidR="009D2935" w:rsidRDefault="009D2935" w:rsidP="009D2935">
                      <w:pPr>
                        <w:pStyle w:val="code"/>
                      </w:pPr>
                      <w:r>
                        <w:t xml:space="preserve">    </w:t>
                      </w:r>
                      <w:proofErr w:type="gramStart"/>
                      <w:r>
                        <w:t>{ .</w:t>
                      </w:r>
                      <w:proofErr w:type="gramEnd"/>
                      <w:r>
                        <w:t>name = "</w:t>
                      </w:r>
                      <w:proofErr w:type="spellStart"/>
                      <w:r>
                        <w:t>getenv</w:t>
                      </w:r>
                      <w:proofErr w:type="spellEnd"/>
                      <w:r>
                        <w:t xml:space="preserve">", .handler = </w:t>
                      </w:r>
                      <w:proofErr w:type="spellStart"/>
                      <w:r>
                        <w:t>handle_getenv</w:t>
                      </w:r>
                      <w:proofErr w:type="spellEnd"/>
                      <w:r>
                        <w:t xml:space="preserve"> },</w:t>
                      </w:r>
                    </w:p>
                    <w:p w14:paraId="0742842D" w14:textId="77777777" w:rsidR="009D2935" w:rsidRDefault="009D2935" w:rsidP="009D2935">
                      <w:pPr>
                        <w:pStyle w:val="code"/>
                      </w:pPr>
                      <w:r>
                        <w:t xml:space="preserve">    </w:t>
                      </w:r>
                      <w:proofErr w:type="gramStart"/>
                      <w:r>
                        <w:t>{ .</w:t>
                      </w:r>
                      <w:proofErr w:type="gramEnd"/>
                      <w:r>
                        <w:t>name = "</w:t>
                      </w:r>
                      <w:proofErr w:type="spellStart"/>
                      <w:r>
                        <w:t>unsetenv</w:t>
                      </w:r>
                      <w:proofErr w:type="spellEnd"/>
                      <w:r>
                        <w:t xml:space="preserve">", .handler = </w:t>
                      </w:r>
                      <w:proofErr w:type="spellStart"/>
                      <w:r>
                        <w:t>handle_unsetenv</w:t>
                      </w:r>
                      <w:proofErr w:type="spellEnd"/>
                      <w:r>
                        <w:t xml:space="preserve"> },</w:t>
                      </w:r>
                    </w:p>
                    <w:p w14:paraId="67299F2D" w14:textId="77777777" w:rsidR="009D2935" w:rsidRDefault="009D2935" w:rsidP="009D2935">
                      <w:pPr>
                        <w:pStyle w:val="code"/>
                      </w:pPr>
                      <w:r>
                        <w:t xml:space="preserve">    0</w:t>
                      </w:r>
                    </w:p>
                    <w:p w14:paraId="23770F0F" w14:textId="42CC79AF" w:rsidR="009D2935" w:rsidRDefault="009D2935" w:rsidP="009D2935">
                      <w:pPr>
                        <w:pStyle w:val="code"/>
                      </w:pPr>
                      <w:r>
                        <w:t>};</w:t>
                      </w:r>
                    </w:p>
                  </w:txbxContent>
                </v:textbox>
                <w10:wrap type="square" anchorx="margin"/>
              </v:shape>
            </w:pict>
          </mc:Fallback>
        </mc:AlternateContent>
      </w:r>
      <w:r>
        <w:t>Then</w:t>
      </w:r>
      <w:r w:rsidR="009E4E34">
        <w:t>, declare the table</w:t>
      </w:r>
      <w:r>
        <w:t xml:space="preserve"> of all known internal commands</w:t>
      </w:r>
      <w:r w:rsidR="009E4E34">
        <w:t>:</w:t>
      </w:r>
    </w:p>
    <w:p w14:paraId="35748EBF" w14:textId="45647445" w:rsidR="009D2935" w:rsidRDefault="009D2935" w:rsidP="00BB0D50"/>
    <w:p w14:paraId="39CD4300" w14:textId="0EF6E6EB" w:rsidR="009D2935" w:rsidRDefault="009D2935" w:rsidP="00BB0D50"/>
    <w:p w14:paraId="31057926" w14:textId="538EA455" w:rsidR="009D2935" w:rsidRDefault="009D2935" w:rsidP="00BB0D50"/>
    <w:p w14:paraId="22433D87" w14:textId="120D608A" w:rsidR="009D2935" w:rsidRDefault="009D2935" w:rsidP="00BB0D50"/>
    <w:p w14:paraId="263D3ADE" w14:textId="6C83AB4A" w:rsidR="009D2935" w:rsidRDefault="00C91051" w:rsidP="00BB0D50">
      <w:r>
        <w:rPr>
          <w:noProof/>
        </w:rPr>
        <mc:AlternateContent>
          <mc:Choice Requires="wps">
            <w:drawing>
              <wp:anchor distT="45720" distB="45720" distL="114300" distR="114300" simplePos="0" relativeHeight="251677696" behindDoc="0" locked="0" layoutInCell="1" allowOverlap="1" wp14:anchorId="31666BE5" wp14:editId="4396F1A6">
                <wp:simplePos x="0" y="0"/>
                <wp:positionH relativeFrom="column">
                  <wp:posOffset>155575</wp:posOffset>
                </wp:positionH>
                <wp:positionV relativeFrom="paragraph">
                  <wp:posOffset>486410</wp:posOffset>
                </wp:positionV>
                <wp:extent cx="6215380" cy="1404620"/>
                <wp:effectExtent l="0" t="0" r="13970" b="247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6D5FD8EE" w14:textId="128D6694" w:rsidR="00C91051" w:rsidRDefault="00C91051" w:rsidP="00C91051">
                            <w:pPr>
                              <w:pStyle w:val="code"/>
                            </w:pPr>
                            <w:r>
                              <w:t xml:space="preserve">int </w:t>
                            </w:r>
                            <w:proofErr w:type="spellStart"/>
                            <w:r>
                              <w:t>handle_</w:t>
                            </w:r>
                            <w:proofErr w:type="gramStart"/>
                            <w:r>
                              <w:t>internal</w:t>
                            </w:r>
                            <w:proofErr w:type="spellEnd"/>
                            <w:r>
                              <w:t>(</w:t>
                            </w:r>
                            <w:proofErr w:type="spellStart"/>
                            <w:proofErr w:type="gramEnd"/>
                            <w:r>
                              <w:t>commandline_t</w:t>
                            </w:r>
                            <w:proofErr w:type="spellEnd"/>
                            <w:r>
                              <w:t xml:space="preserve"> *</w:t>
                            </w:r>
                            <w:proofErr w:type="spellStart"/>
                            <w:r>
                              <w:t>cmd</w:t>
                            </w:r>
                            <w:proofErr w:type="spellEnd"/>
                            <w:r>
                              <w:t>)</w:t>
                            </w:r>
                          </w:p>
                          <w:p w14:paraId="111217F4" w14:textId="77777777" w:rsidR="00C91051" w:rsidRDefault="00C91051" w:rsidP="00C91051">
                            <w:pPr>
                              <w:pStyle w:val="code"/>
                            </w:pPr>
                            <w:r>
                              <w:t>{</w:t>
                            </w:r>
                          </w:p>
                          <w:p w14:paraId="7E2D97EB" w14:textId="77777777" w:rsidR="00C91051" w:rsidRDefault="00C91051" w:rsidP="00C91051">
                            <w:pPr>
                              <w:pStyle w:val="code"/>
                            </w:pPr>
                            <w:r>
                              <w:t xml:space="preserve">    int </w:t>
                            </w:r>
                            <w:proofErr w:type="spellStart"/>
                            <w:r>
                              <w:t>i</w:t>
                            </w:r>
                            <w:proofErr w:type="spellEnd"/>
                            <w:r>
                              <w:t xml:space="preserve"> = </w:t>
                            </w:r>
                            <w:proofErr w:type="gramStart"/>
                            <w:r>
                              <w:t>0;</w:t>
                            </w:r>
                            <w:proofErr w:type="gramEnd"/>
                          </w:p>
                          <w:p w14:paraId="362A1FFD" w14:textId="77777777" w:rsidR="00C91051" w:rsidRDefault="00C91051" w:rsidP="00C91051">
                            <w:pPr>
                              <w:pStyle w:val="code"/>
                            </w:pPr>
                            <w:r>
                              <w:t xml:space="preserve">    while (</w:t>
                            </w:r>
                            <w:proofErr w:type="spellStart"/>
                            <w:r>
                              <w:t>internal_cmds</w:t>
                            </w:r>
                            <w:proofErr w:type="spellEnd"/>
                            <w:r>
                              <w:t>[</w:t>
                            </w:r>
                            <w:proofErr w:type="spellStart"/>
                            <w:r>
                              <w:t>i</w:t>
                            </w:r>
                            <w:proofErr w:type="spellEnd"/>
                            <w:r>
                              <w:t>].</w:t>
                            </w:r>
                            <w:proofErr w:type="gramStart"/>
                            <w:r>
                              <w:t>name !</w:t>
                            </w:r>
                            <w:proofErr w:type="gramEnd"/>
                            <w:r>
                              <w:t>= 0) {</w:t>
                            </w:r>
                          </w:p>
                          <w:p w14:paraId="0919EC14" w14:textId="77777777" w:rsidR="00C91051" w:rsidRDefault="00C91051" w:rsidP="00C91051">
                            <w:pPr>
                              <w:pStyle w:val="code"/>
                            </w:pPr>
                            <w:r>
                              <w:t xml:space="preserve">        if </w:t>
                            </w:r>
                            <w:proofErr w:type="gramStart"/>
                            <w:r>
                              <w:t>(!</w:t>
                            </w:r>
                            <w:proofErr w:type="spellStart"/>
                            <w:r>
                              <w:t>strcmp</w:t>
                            </w:r>
                            <w:proofErr w:type="spellEnd"/>
                            <w:proofErr w:type="gramEnd"/>
                            <w:r>
                              <w:t>(</w:t>
                            </w:r>
                            <w:proofErr w:type="spellStart"/>
                            <w:r>
                              <w:t>internal_cmds</w:t>
                            </w:r>
                            <w:proofErr w:type="spellEnd"/>
                            <w:r>
                              <w:t>[</w:t>
                            </w:r>
                            <w:proofErr w:type="spellStart"/>
                            <w:r>
                              <w:t>i</w:t>
                            </w:r>
                            <w:proofErr w:type="spellEnd"/>
                            <w:r>
                              <w:t xml:space="preserve">].name, </w:t>
                            </w:r>
                            <w:proofErr w:type="spellStart"/>
                            <w:r>
                              <w:t>cmd</w:t>
                            </w:r>
                            <w:proofErr w:type="spellEnd"/>
                            <w:r>
                              <w:t>-&gt;command)) {</w:t>
                            </w:r>
                          </w:p>
                          <w:p w14:paraId="42827376" w14:textId="77777777" w:rsidR="00C91051" w:rsidRDefault="00C91051" w:rsidP="00C91051">
                            <w:pPr>
                              <w:pStyle w:val="code"/>
                            </w:pPr>
                            <w:r>
                              <w:t xml:space="preserve">            return </w:t>
                            </w:r>
                            <w:proofErr w:type="spellStart"/>
                            <w:r>
                              <w:t>internal_cmds</w:t>
                            </w:r>
                            <w:proofErr w:type="spellEnd"/>
                            <w:r>
                              <w:t>[</w:t>
                            </w:r>
                            <w:proofErr w:type="spellStart"/>
                            <w:r>
                              <w:t>i</w:t>
                            </w:r>
                            <w:proofErr w:type="spellEnd"/>
                            <w:proofErr w:type="gramStart"/>
                            <w:r>
                              <w:t>].handler</w:t>
                            </w:r>
                            <w:proofErr w:type="gramEnd"/>
                            <w:r>
                              <w:t>(</w:t>
                            </w:r>
                            <w:proofErr w:type="spellStart"/>
                            <w:r>
                              <w:t>cmd</w:t>
                            </w:r>
                            <w:proofErr w:type="spellEnd"/>
                            <w:r>
                              <w:t>);</w:t>
                            </w:r>
                          </w:p>
                          <w:p w14:paraId="2194588D" w14:textId="77777777" w:rsidR="00C91051" w:rsidRDefault="00C91051" w:rsidP="00C91051">
                            <w:pPr>
                              <w:pStyle w:val="code"/>
                            </w:pPr>
                            <w:r>
                              <w:t xml:space="preserve">        }</w:t>
                            </w:r>
                          </w:p>
                          <w:p w14:paraId="5315D52A" w14:textId="77777777" w:rsidR="00C91051" w:rsidRDefault="00C91051" w:rsidP="00C91051">
                            <w:pPr>
                              <w:pStyle w:val="code"/>
                            </w:pPr>
                            <w:r>
                              <w:t xml:space="preserve">        </w:t>
                            </w:r>
                            <w:proofErr w:type="spellStart"/>
                            <w:r>
                              <w:t>i</w:t>
                            </w:r>
                            <w:proofErr w:type="spellEnd"/>
                            <w:r>
                              <w:t>+</w:t>
                            </w:r>
                            <w:proofErr w:type="gramStart"/>
                            <w:r>
                              <w:t>+;</w:t>
                            </w:r>
                            <w:proofErr w:type="gramEnd"/>
                          </w:p>
                          <w:p w14:paraId="079F9217" w14:textId="77777777" w:rsidR="00C91051" w:rsidRDefault="00C91051" w:rsidP="00C91051">
                            <w:pPr>
                              <w:pStyle w:val="code"/>
                            </w:pPr>
                            <w:r>
                              <w:t xml:space="preserve">    }</w:t>
                            </w:r>
                          </w:p>
                          <w:p w14:paraId="0FB42A11" w14:textId="77777777" w:rsidR="00C91051" w:rsidRDefault="00C91051" w:rsidP="00C91051">
                            <w:pPr>
                              <w:pStyle w:val="code"/>
                            </w:pPr>
                            <w:r>
                              <w:t xml:space="preserve">    return </w:t>
                            </w:r>
                            <w:proofErr w:type="gramStart"/>
                            <w:r>
                              <w:t>0;</w:t>
                            </w:r>
                            <w:proofErr w:type="gramEnd"/>
                          </w:p>
                          <w:p w14:paraId="019AA430" w14:textId="35F852CE" w:rsidR="00C91051" w:rsidRDefault="00C91051" w:rsidP="00C91051">
                            <w:pPr>
                              <w:pStyle w:val="code"/>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666BE5" id="_x0000_s1037" type="#_x0000_t202" style="position:absolute;margin-left:12.25pt;margin-top:38.3pt;width:489.4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gHQJwIAAE4EAAAOAAAAZHJzL2Uyb0RvYy54bWysVNtu2zAMfR+wfxD0vtjxkjQ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">
                <v:textbox style="mso-fit-shape-to-text:t">
                  <w:txbxContent>
                    <w:p w14:paraId="6D5FD8EE" w14:textId="128D6694" w:rsidR="00C91051" w:rsidRDefault="00C91051" w:rsidP="00C91051">
                      <w:pPr>
                        <w:pStyle w:val="code"/>
                      </w:pPr>
                      <w:r>
                        <w:t xml:space="preserve">int </w:t>
                      </w:r>
                      <w:proofErr w:type="spellStart"/>
                      <w:r>
                        <w:t>handle_</w:t>
                      </w:r>
                      <w:proofErr w:type="gramStart"/>
                      <w:r>
                        <w:t>internal</w:t>
                      </w:r>
                      <w:proofErr w:type="spellEnd"/>
                      <w:r>
                        <w:t>(</w:t>
                      </w:r>
                      <w:proofErr w:type="spellStart"/>
                      <w:proofErr w:type="gramEnd"/>
                      <w:r>
                        <w:t>commandline_t</w:t>
                      </w:r>
                      <w:proofErr w:type="spellEnd"/>
                      <w:r>
                        <w:t xml:space="preserve"> *</w:t>
                      </w:r>
                      <w:proofErr w:type="spellStart"/>
                      <w:r>
                        <w:t>cmd</w:t>
                      </w:r>
                      <w:proofErr w:type="spellEnd"/>
                      <w:r>
                        <w:t>)</w:t>
                      </w:r>
                    </w:p>
                    <w:p w14:paraId="111217F4" w14:textId="77777777" w:rsidR="00C91051" w:rsidRDefault="00C91051" w:rsidP="00C91051">
                      <w:pPr>
                        <w:pStyle w:val="code"/>
                      </w:pPr>
                      <w:r>
                        <w:t>{</w:t>
                      </w:r>
                    </w:p>
                    <w:p w14:paraId="7E2D97EB" w14:textId="77777777" w:rsidR="00C91051" w:rsidRDefault="00C91051" w:rsidP="00C91051">
                      <w:pPr>
                        <w:pStyle w:val="code"/>
                      </w:pPr>
                      <w:r>
                        <w:t xml:space="preserve">    int </w:t>
                      </w:r>
                      <w:proofErr w:type="spellStart"/>
                      <w:r>
                        <w:t>i</w:t>
                      </w:r>
                      <w:proofErr w:type="spellEnd"/>
                      <w:r>
                        <w:t xml:space="preserve"> = </w:t>
                      </w:r>
                      <w:proofErr w:type="gramStart"/>
                      <w:r>
                        <w:t>0;</w:t>
                      </w:r>
                      <w:proofErr w:type="gramEnd"/>
                    </w:p>
                    <w:p w14:paraId="362A1FFD" w14:textId="77777777" w:rsidR="00C91051" w:rsidRDefault="00C91051" w:rsidP="00C91051">
                      <w:pPr>
                        <w:pStyle w:val="code"/>
                      </w:pPr>
                      <w:r>
                        <w:t xml:space="preserve">    while (</w:t>
                      </w:r>
                      <w:proofErr w:type="spellStart"/>
                      <w:r>
                        <w:t>internal_cmds</w:t>
                      </w:r>
                      <w:proofErr w:type="spellEnd"/>
                      <w:r>
                        <w:t>[</w:t>
                      </w:r>
                      <w:proofErr w:type="spellStart"/>
                      <w:r>
                        <w:t>i</w:t>
                      </w:r>
                      <w:proofErr w:type="spellEnd"/>
                      <w:r>
                        <w:t>].</w:t>
                      </w:r>
                      <w:proofErr w:type="gramStart"/>
                      <w:r>
                        <w:t>name !</w:t>
                      </w:r>
                      <w:proofErr w:type="gramEnd"/>
                      <w:r>
                        <w:t>= 0) {</w:t>
                      </w:r>
                    </w:p>
                    <w:p w14:paraId="0919EC14" w14:textId="77777777" w:rsidR="00C91051" w:rsidRDefault="00C91051" w:rsidP="00C91051">
                      <w:pPr>
                        <w:pStyle w:val="code"/>
                      </w:pPr>
                      <w:r>
                        <w:t xml:space="preserve">        if </w:t>
                      </w:r>
                      <w:proofErr w:type="gramStart"/>
                      <w:r>
                        <w:t>(!</w:t>
                      </w:r>
                      <w:proofErr w:type="spellStart"/>
                      <w:r>
                        <w:t>strcmp</w:t>
                      </w:r>
                      <w:proofErr w:type="spellEnd"/>
                      <w:proofErr w:type="gramEnd"/>
                      <w:r>
                        <w:t>(</w:t>
                      </w:r>
                      <w:proofErr w:type="spellStart"/>
                      <w:r>
                        <w:t>internal_cmds</w:t>
                      </w:r>
                      <w:proofErr w:type="spellEnd"/>
                      <w:r>
                        <w:t>[</w:t>
                      </w:r>
                      <w:proofErr w:type="spellStart"/>
                      <w:r>
                        <w:t>i</w:t>
                      </w:r>
                      <w:proofErr w:type="spellEnd"/>
                      <w:r>
                        <w:t xml:space="preserve">].name, </w:t>
                      </w:r>
                      <w:proofErr w:type="spellStart"/>
                      <w:r>
                        <w:t>cmd</w:t>
                      </w:r>
                      <w:proofErr w:type="spellEnd"/>
                      <w:r>
                        <w:t>-&gt;command)) {</w:t>
                      </w:r>
                    </w:p>
                    <w:p w14:paraId="42827376" w14:textId="77777777" w:rsidR="00C91051" w:rsidRDefault="00C91051" w:rsidP="00C91051">
                      <w:pPr>
                        <w:pStyle w:val="code"/>
                      </w:pPr>
                      <w:r>
                        <w:t xml:space="preserve">            return </w:t>
                      </w:r>
                      <w:proofErr w:type="spellStart"/>
                      <w:r>
                        <w:t>internal_cmds</w:t>
                      </w:r>
                      <w:proofErr w:type="spellEnd"/>
                      <w:r>
                        <w:t>[</w:t>
                      </w:r>
                      <w:proofErr w:type="spellStart"/>
                      <w:r>
                        <w:t>i</w:t>
                      </w:r>
                      <w:proofErr w:type="spellEnd"/>
                      <w:proofErr w:type="gramStart"/>
                      <w:r>
                        <w:t>].handler</w:t>
                      </w:r>
                      <w:proofErr w:type="gramEnd"/>
                      <w:r>
                        <w:t>(</w:t>
                      </w:r>
                      <w:proofErr w:type="spellStart"/>
                      <w:r>
                        <w:t>cmd</w:t>
                      </w:r>
                      <w:proofErr w:type="spellEnd"/>
                      <w:r>
                        <w:t>);</w:t>
                      </w:r>
                    </w:p>
                    <w:p w14:paraId="2194588D" w14:textId="77777777" w:rsidR="00C91051" w:rsidRDefault="00C91051" w:rsidP="00C91051">
                      <w:pPr>
                        <w:pStyle w:val="code"/>
                      </w:pPr>
                      <w:r>
                        <w:t xml:space="preserve">        }</w:t>
                      </w:r>
                    </w:p>
                    <w:p w14:paraId="5315D52A" w14:textId="77777777" w:rsidR="00C91051" w:rsidRDefault="00C91051" w:rsidP="00C91051">
                      <w:pPr>
                        <w:pStyle w:val="code"/>
                      </w:pPr>
                      <w:r>
                        <w:t xml:space="preserve">        </w:t>
                      </w:r>
                      <w:proofErr w:type="spellStart"/>
                      <w:r>
                        <w:t>i</w:t>
                      </w:r>
                      <w:proofErr w:type="spellEnd"/>
                      <w:r>
                        <w:t>+</w:t>
                      </w:r>
                      <w:proofErr w:type="gramStart"/>
                      <w:r>
                        <w:t>+;</w:t>
                      </w:r>
                      <w:proofErr w:type="gramEnd"/>
                    </w:p>
                    <w:p w14:paraId="079F9217" w14:textId="77777777" w:rsidR="00C91051" w:rsidRDefault="00C91051" w:rsidP="00C91051">
                      <w:pPr>
                        <w:pStyle w:val="code"/>
                      </w:pPr>
                      <w:r>
                        <w:t xml:space="preserve">    }</w:t>
                      </w:r>
                    </w:p>
                    <w:p w14:paraId="0FB42A11" w14:textId="77777777" w:rsidR="00C91051" w:rsidRDefault="00C91051" w:rsidP="00C91051">
                      <w:pPr>
                        <w:pStyle w:val="code"/>
                      </w:pPr>
                      <w:r>
                        <w:t xml:space="preserve">    return </w:t>
                      </w:r>
                      <w:proofErr w:type="gramStart"/>
                      <w:r>
                        <w:t>0;</w:t>
                      </w:r>
                      <w:proofErr w:type="gramEnd"/>
                    </w:p>
                    <w:p w14:paraId="019AA430" w14:textId="35F852CE" w:rsidR="00C91051" w:rsidRDefault="00C91051" w:rsidP="00C91051">
                      <w:pPr>
                        <w:pStyle w:val="code"/>
                      </w:pPr>
                      <w:r>
                        <w:t>}</w:t>
                      </w:r>
                    </w:p>
                  </w:txbxContent>
                </v:textbox>
                <w10:wrap type="square"/>
              </v:shape>
            </w:pict>
          </mc:Fallback>
        </mc:AlternateContent>
      </w:r>
      <w:r w:rsidR="009D2935">
        <w:t>And, the</w:t>
      </w:r>
      <w:r>
        <w:t>n, you can write code that searches the table.  For example:</w:t>
      </w:r>
    </w:p>
    <w:p w14:paraId="641C5C10" w14:textId="693EBA49" w:rsidR="00C91051" w:rsidRDefault="00C91051" w:rsidP="00BB0D50"/>
    <w:p w14:paraId="267D7CA8" w14:textId="7645EF1F" w:rsidR="00C91051" w:rsidRDefault="00C91051" w:rsidP="00BB0D50">
      <w:r>
        <w:t xml:space="preserve">What this code does it iterate over the table entries until it finds a string match.  When it does, the “return” line </w:t>
      </w:r>
      <w:proofErr w:type="gramStart"/>
      <w:r>
        <w:t xml:space="preserve">actually </w:t>
      </w:r>
      <w:r>
        <w:rPr>
          <w:i/>
          <w:iCs/>
        </w:rPr>
        <w:t>calls</w:t>
      </w:r>
      <w:proofErr w:type="gramEnd"/>
      <w:r>
        <w:t xml:space="preserve"> the handler function with the given command structure.  </w:t>
      </w:r>
      <w:r w:rsidR="00BF2995">
        <w:t>Adding/removing internal commands means just tweaking the table.  Nothing else changes.</w:t>
      </w:r>
    </w:p>
    <w:p w14:paraId="73F3649B" w14:textId="38CE9BE8" w:rsidR="00BF2995" w:rsidRDefault="00BF2995">
      <w:pPr>
        <w:spacing w:after="0"/>
      </w:pPr>
      <w:r>
        <w:br w:type="page"/>
      </w:r>
    </w:p>
    <w:p w14:paraId="693FF01D" w14:textId="4E3C8FC7" w:rsidR="00BF2995" w:rsidRDefault="00BF2995" w:rsidP="00BF2995">
      <w:pPr>
        <w:pStyle w:val="Heading2"/>
      </w:pPr>
      <w:r>
        <w:lastRenderedPageBreak/>
        <w:t>Requirement</w:t>
      </w:r>
      <w:r w:rsidR="00896457">
        <w:t xml:space="preserve"> 4</w:t>
      </w:r>
      <w:r>
        <w:t xml:space="preserve"> </w:t>
      </w:r>
      <w:r>
        <w:t>–</w:t>
      </w:r>
      <w:r>
        <w:t xml:space="preserve"> </w:t>
      </w:r>
      <w:r>
        <w:t>Handling Pipes</w:t>
      </w:r>
    </w:p>
    <w:p w14:paraId="0464AA27" w14:textId="24298701" w:rsidR="003B325B" w:rsidRPr="003B325B" w:rsidRDefault="00F953E0" w:rsidP="003B325B">
      <w:r>
        <w:t>20 points</w:t>
      </w:r>
    </w:p>
    <w:p w14:paraId="30A126E6" w14:textId="0E1C0469" w:rsidR="00BF2995" w:rsidRDefault="00333E21" w:rsidP="00BF2995">
      <w:r>
        <w:t xml:space="preserve">As mentioned previously, commands can be “pipelined” together, such that </w:t>
      </w:r>
      <w:r w:rsidR="00555781">
        <w:t>a command like:</w:t>
      </w:r>
    </w:p>
    <w:p w14:paraId="63E1F5AD" w14:textId="2E82CBF1" w:rsidR="00555781" w:rsidRDefault="00555781" w:rsidP="00085E75">
      <w:pPr>
        <w:pStyle w:val="code"/>
        <w:jc w:val="center"/>
      </w:pPr>
      <w:r>
        <w:t xml:space="preserve">ls -l | grep “*.c” | </w:t>
      </w:r>
      <w:r w:rsidR="00085E75">
        <w:t>less</w:t>
      </w:r>
    </w:p>
    <w:p w14:paraId="6AD6A887" w14:textId="197828F1" w:rsidR="00085E75" w:rsidRDefault="00085E75" w:rsidP="00BF2995"/>
    <w:p w14:paraId="31C76517" w14:textId="007A057C" w:rsidR="00085E75" w:rsidRDefault="00085E75" w:rsidP="00BF2995">
      <w:r>
        <w:t xml:space="preserve">Means forking </w:t>
      </w:r>
      <w:r w:rsidR="0097164C">
        <w:t xml:space="preserve">and executing three times.  But it also requires creating </w:t>
      </w:r>
      <w:r w:rsidR="0097164C">
        <w:rPr>
          <w:i/>
          <w:iCs/>
        </w:rPr>
        <w:t>two pipes</w:t>
      </w:r>
      <w:r w:rsidR="0097164C">
        <w:t xml:space="preserve"> not </w:t>
      </w:r>
      <w:r w:rsidR="0097164C">
        <w:rPr>
          <w:i/>
          <w:iCs/>
        </w:rPr>
        <w:t>three</w:t>
      </w:r>
      <w:r w:rsidR="0097164C">
        <w:t>.  One pipe connected the output of ls to the input to grep.  Another pipe connecting the output of grep to the input of less.</w:t>
      </w:r>
    </w:p>
    <w:p w14:paraId="643118D9" w14:textId="7494E115" w:rsidR="0097164C" w:rsidRDefault="00340E23" w:rsidP="00BF2995">
      <w:r>
        <w:t>Commands that are pipelined cannot have the same channel redirected.  For example, the following is invalid:</w:t>
      </w:r>
    </w:p>
    <w:p w14:paraId="17A7FAA0" w14:textId="23A57E57" w:rsidR="00340E23" w:rsidRDefault="00340E23" w:rsidP="00340E23">
      <w:pPr>
        <w:pStyle w:val="code"/>
        <w:jc w:val="center"/>
      </w:pPr>
      <w:r>
        <w:t>ls -l &gt; output | grep “*.c”</w:t>
      </w:r>
    </w:p>
    <w:p w14:paraId="4BB7F3AD" w14:textId="0E8BD187" w:rsidR="00340E23" w:rsidRDefault="00340E23" w:rsidP="00340E23"/>
    <w:p w14:paraId="24F1D4ED" w14:textId="2CD74324" w:rsidR="00340E23" w:rsidRDefault="00340E23" w:rsidP="00340E23">
      <w:r>
        <w:t>but</w:t>
      </w:r>
    </w:p>
    <w:p w14:paraId="4115515C" w14:textId="79295B3C" w:rsidR="00340E23" w:rsidRDefault="00340E23" w:rsidP="00340E23">
      <w:pPr>
        <w:pStyle w:val="code"/>
        <w:jc w:val="center"/>
      </w:pPr>
      <w:r>
        <w:t xml:space="preserve">ls -l </w:t>
      </w:r>
      <w:r>
        <w:t>|</w:t>
      </w:r>
      <w:r>
        <w:t xml:space="preserve"> grep “*.c”</w:t>
      </w:r>
      <w:r>
        <w:t xml:space="preserve"> &gt; output</w:t>
      </w:r>
    </w:p>
    <w:p w14:paraId="429E0355" w14:textId="7C181CA3" w:rsidR="00340E23" w:rsidRDefault="00340E23" w:rsidP="00340E23">
      <w:r>
        <w:t xml:space="preserve"> </w:t>
      </w:r>
    </w:p>
    <w:p w14:paraId="440F838A" w14:textId="21B8AAF3" w:rsidR="00340E23" w:rsidRDefault="00340E23" w:rsidP="00340E23">
      <w:r>
        <w:t>is valid</w:t>
      </w:r>
      <w:r w:rsidR="00702A75">
        <w:t xml:space="preserve"> (the output of grep wasn’t pipelined only its input).</w:t>
      </w:r>
    </w:p>
    <w:p w14:paraId="4483001F" w14:textId="70A888EA" w:rsidR="00702A75" w:rsidRDefault="00702A75" w:rsidP="00340E23"/>
    <w:p w14:paraId="0C99692E" w14:textId="0482D1A1" w:rsidR="00702A75" w:rsidRDefault="00702A75" w:rsidP="00702A75">
      <w:pPr>
        <w:pStyle w:val="Heading3"/>
      </w:pPr>
      <w:r>
        <w:t>Helpful Hint</w:t>
      </w:r>
    </w:p>
    <w:p w14:paraId="29B0B80D" w14:textId="7875CCFD" w:rsidR="00702A75" w:rsidRDefault="00702A75" w:rsidP="00702A75">
      <w:r>
        <w:t xml:space="preserve">Remember the discussion during parsing about “sub commands”?  If you split </w:t>
      </w:r>
      <w:r w:rsidR="000274C9">
        <w:t xml:space="preserve">a </w:t>
      </w:r>
      <w:r>
        <w:t xml:space="preserve">command line into sub-command lines by the pipe operator, then you should </w:t>
      </w:r>
      <w:r>
        <w:rPr>
          <w:i/>
          <w:iCs/>
        </w:rPr>
        <w:t>parse</w:t>
      </w:r>
      <w:r>
        <w:t xml:space="preserve"> out each individual command.  You’ll just need to play the data structures game for how </w:t>
      </w:r>
      <w:proofErr w:type="gramStart"/>
      <w:r>
        <w:t>do you tell</w:t>
      </w:r>
      <w:proofErr w:type="gramEnd"/>
      <w:r>
        <w:t xml:space="preserve"> the </w:t>
      </w:r>
      <w:r>
        <w:rPr>
          <w:i/>
          <w:iCs/>
        </w:rPr>
        <w:t>execution unit</w:t>
      </w:r>
      <w:r>
        <w:t xml:space="preserve"> that you want to pipe instead of redirect (or take the default).</w:t>
      </w:r>
    </w:p>
    <w:p w14:paraId="39366C7D" w14:textId="77ECCC27" w:rsidR="00702A75" w:rsidRDefault="00702A75" w:rsidP="00702A75"/>
    <w:p w14:paraId="5260DEB7" w14:textId="61CC6A0C" w:rsidR="00786132" w:rsidRDefault="00786132">
      <w:pPr>
        <w:spacing w:after="0"/>
      </w:pPr>
      <w:r>
        <w:br w:type="page"/>
      </w:r>
    </w:p>
    <w:p w14:paraId="3E666EDD" w14:textId="69AF44DA" w:rsidR="00551DF4" w:rsidRDefault="00551DF4" w:rsidP="00551DF4">
      <w:pPr>
        <w:pStyle w:val="Heading2"/>
      </w:pPr>
      <w:r>
        <w:lastRenderedPageBreak/>
        <w:t xml:space="preserve">Requirement </w:t>
      </w:r>
      <w:r w:rsidR="00896457">
        <w:t xml:space="preserve">5 </w:t>
      </w:r>
      <w:r>
        <w:t xml:space="preserve">– </w:t>
      </w:r>
      <w:r>
        <w:t>Handling Execution Environment</w:t>
      </w:r>
    </w:p>
    <w:p w14:paraId="03F15AB8" w14:textId="77777777" w:rsidR="00C11FCE" w:rsidRPr="00C11FCE" w:rsidRDefault="00C11FCE" w:rsidP="00C11FCE"/>
    <w:p w14:paraId="5035E137" w14:textId="7CE4B7F2" w:rsidR="00391F24" w:rsidRDefault="00AD1AC5" w:rsidP="00391F24">
      <w:r>
        <w:t xml:space="preserve">The execution </w:t>
      </w:r>
      <w:r>
        <w:rPr>
          <w:i/>
          <w:iCs/>
        </w:rPr>
        <w:t>environment</w:t>
      </w:r>
      <w:r>
        <w:t xml:space="preserve"> consists of a set of variables and values.  These are setup for you when you login.  For example, </w:t>
      </w:r>
      <w:r w:rsidR="00391F24">
        <w:t>your home directory is set in a variable named HOME</w:t>
      </w:r>
      <w:r w:rsidR="002B41E4">
        <w:t>.</w:t>
      </w:r>
      <w:r w:rsidR="00391F24">
        <w:br/>
      </w:r>
    </w:p>
    <w:p w14:paraId="6B24D064" w14:textId="1AFAAFBD" w:rsidR="00391F24" w:rsidRDefault="00391F24" w:rsidP="00391F24">
      <w:pPr>
        <w:pStyle w:val="code"/>
        <w:jc w:val="center"/>
      </w:pPr>
      <w:r>
        <w:t>HOME=/home/aa1234</w:t>
      </w:r>
    </w:p>
    <w:p w14:paraId="1E34A7F9" w14:textId="77777777" w:rsidR="00391F24" w:rsidRDefault="00391F24" w:rsidP="00391F24"/>
    <w:p w14:paraId="13A08E7B" w14:textId="6CE00D31" w:rsidR="00391F24" w:rsidRDefault="002B41E4" w:rsidP="00391F24">
      <w:r>
        <w:t xml:space="preserve">As your change environment variables your shell changes an </w:t>
      </w:r>
      <w:r>
        <w:rPr>
          <w:i/>
          <w:iCs/>
        </w:rPr>
        <w:t>internal</w:t>
      </w:r>
      <w:r>
        <w:t xml:space="preserve"> environment that it will use to execute future programs.  It does not change </w:t>
      </w:r>
      <w:r w:rsidR="00D873C2">
        <w:t>its environment (or any process above it).</w:t>
      </w:r>
      <w:r w:rsidR="00C91A59">
        <w:t xml:space="preserve">  Thus, you will need to manage a set of internal environment variables and use them when you execute a process.</w:t>
      </w:r>
    </w:p>
    <w:p w14:paraId="6A670876" w14:textId="438B46AD" w:rsidR="00C91A59" w:rsidRDefault="00A67BF1" w:rsidP="00C91A59">
      <w:pPr>
        <w:pStyle w:val="Heading3"/>
      </w:pPr>
      <w:r>
        <w:t>Accessing the Original Environment</w:t>
      </w:r>
    </w:p>
    <w:p w14:paraId="51233762" w14:textId="451A706A" w:rsidR="00A67BF1" w:rsidRDefault="00A67BF1" w:rsidP="00A67BF1">
      <w:r>
        <w:t>The next statement makes it seem like we, the Faculty, have been hiding forbidden knowledge from you</w:t>
      </w:r>
      <w:r w:rsidR="00092F7F">
        <w:t xml:space="preserve">.  Like we’ve been pulling a giant </w:t>
      </w:r>
      <w:r w:rsidR="00092F7F">
        <w:rPr>
          <w:i/>
          <w:iCs/>
        </w:rPr>
        <w:t>Truman Show</w:t>
      </w:r>
      <w:r w:rsidR="00DA1898">
        <w:rPr>
          <w:i/>
          <w:iCs/>
        </w:rPr>
        <w:t>.</w:t>
      </w:r>
      <w:r w:rsidR="00537261">
        <w:rPr>
          <w:rStyle w:val="FootnoteReference"/>
        </w:rPr>
        <w:footnoteReference w:id="1"/>
      </w:r>
      <w:r w:rsidR="00DA1898">
        <w:rPr>
          <w:i/>
          <w:iCs/>
        </w:rPr>
        <w:t xml:space="preserve"> </w:t>
      </w:r>
      <w:r w:rsidR="00DA1898">
        <w:t>Here goes</w:t>
      </w:r>
      <w:r w:rsidR="00405758">
        <w:t xml:space="preserve">.  The </w:t>
      </w:r>
      <w:r w:rsidR="00405758">
        <w:rPr>
          <w:i/>
          <w:iCs/>
        </w:rPr>
        <w:t>real</w:t>
      </w:r>
      <w:r w:rsidR="00405758">
        <w:t xml:space="preserve"> way to write the main task is:</w:t>
      </w:r>
    </w:p>
    <w:p w14:paraId="22577424" w14:textId="6259A43C" w:rsidR="00405758" w:rsidRDefault="00405758" w:rsidP="00405758">
      <w:pPr>
        <w:pStyle w:val="code"/>
        <w:jc w:val="center"/>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char **</w:t>
      </w:r>
      <w:proofErr w:type="spellStart"/>
      <w:r>
        <w:t>envp</w:t>
      </w:r>
      <w:proofErr w:type="spellEnd"/>
      <w:r>
        <w:t>)</w:t>
      </w:r>
    </w:p>
    <w:p w14:paraId="23FE7C0C" w14:textId="59C2327F" w:rsidR="00405758" w:rsidRDefault="00E46136" w:rsidP="00E46136">
      <w:pPr>
        <w:jc w:val="center"/>
      </w:pPr>
      <w:r>
        <w:t>or</w:t>
      </w:r>
    </w:p>
    <w:p w14:paraId="0A181F3C" w14:textId="7137A52A" w:rsidR="00E46136" w:rsidRDefault="00E46136" w:rsidP="00E46136">
      <w:pPr>
        <w:pStyle w:val="code"/>
        <w:jc w:val="center"/>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char *</w:t>
      </w:r>
      <w:proofErr w:type="spellStart"/>
      <w:r>
        <w:t>envp</w:t>
      </w:r>
      <w:proofErr w:type="spellEnd"/>
      <w:r>
        <w:t>[])</w:t>
      </w:r>
    </w:p>
    <w:p w14:paraId="26ADB73B" w14:textId="77777777" w:rsidR="00E46136" w:rsidRDefault="00E46136" w:rsidP="00E46136"/>
    <w:p w14:paraId="41E7FCE9" w14:textId="51F91990" w:rsidR="00405758" w:rsidRDefault="00E46136" w:rsidP="00E46136">
      <w:r>
        <w:t xml:space="preserve">Different syntax for the same result.  </w:t>
      </w:r>
      <w:r w:rsidR="00007672">
        <w:t xml:space="preserve">The </w:t>
      </w:r>
      <w:proofErr w:type="spellStart"/>
      <w:r w:rsidR="00007672" w:rsidRPr="00007672">
        <w:rPr>
          <w:rStyle w:val="codeChar"/>
        </w:rPr>
        <w:t>argv</w:t>
      </w:r>
      <w:proofErr w:type="spellEnd"/>
      <w:r w:rsidR="00007672">
        <w:t xml:space="preserve"> array is a list of pointers to </w:t>
      </w:r>
      <w:proofErr w:type="spellStart"/>
      <w:r w:rsidR="00D654A6" w:rsidRPr="00D654A6">
        <w:rPr>
          <w:rStyle w:val="codeChar"/>
        </w:rPr>
        <w:t>argc</w:t>
      </w:r>
      <w:proofErr w:type="spellEnd"/>
      <w:r w:rsidR="00D654A6">
        <w:t xml:space="preserve"> number of </w:t>
      </w:r>
      <w:r w:rsidR="00007672">
        <w:t xml:space="preserve">strings, one for each argument.  The </w:t>
      </w:r>
      <w:proofErr w:type="spellStart"/>
      <w:r w:rsidR="00007672" w:rsidRPr="00007672">
        <w:rPr>
          <w:rStyle w:val="codeChar"/>
        </w:rPr>
        <w:t>envp</w:t>
      </w:r>
      <w:proofErr w:type="spellEnd"/>
      <w:r w:rsidR="00007672">
        <w:t xml:space="preserve"> array is a list of pointers to strings, one for each environment variable</w:t>
      </w:r>
      <w:r w:rsidR="00D654A6">
        <w:t xml:space="preserve">, where the last entry in the array is a </w:t>
      </w:r>
      <w:r w:rsidR="00D654A6" w:rsidRPr="00D654A6">
        <w:rPr>
          <w:rStyle w:val="codeChar"/>
        </w:rPr>
        <w:t>NULL</w:t>
      </w:r>
      <w:r w:rsidR="00D654A6">
        <w:t xml:space="preserve">.  </w:t>
      </w:r>
    </w:p>
    <w:p w14:paraId="5C569CA0" w14:textId="67D78BFC" w:rsidR="00D654A6" w:rsidRDefault="008D2206" w:rsidP="00E46136">
      <w:r>
        <w:t xml:space="preserve">Consider the following snippet of code in </w:t>
      </w:r>
      <w:r>
        <w:fldChar w:fldCharType="begin"/>
      </w:r>
      <w:r>
        <w:instrText xml:space="preserve"> REF _Ref63234453 \h </w:instrText>
      </w:r>
      <w:r>
        <w:fldChar w:fldCharType="separate"/>
      </w:r>
      <w:r w:rsidR="00B133DA">
        <w:t xml:space="preserve">Figure </w:t>
      </w:r>
      <w:r w:rsidR="00B133DA">
        <w:rPr>
          <w:noProof/>
        </w:rPr>
        <w:t>4</w:t>
      </w:r>
      <w:r>
        <w:fldChar w:fldCharType="end"/>
      </w:r>
      <w:r>
        <w:t xml:space="preserve"> that walks the environment array.  </w:t>
      </w:r>
    </w:p>
    <w:p w14:paraId="7442D94A" w14:textId="28F5902F" w:rsidR="008D2206" w:rsidRPr="00405758" w:rsidRDefault="008D2206" w:rsidP="00E46136">
      <w:r>
        <w:rPr>
          <w:noProof/>
        </w:rPr>
        <mc:AlternateContent>
          <mc:Choice Requires="wps">
            <w:drawing>
              <wp:anchor distT="0" distB="0" distL="114300" distR="114300" simplePos="0" relativeHeight="251685888" behindDoc="0" locked="0" layoutInCell="1" allowOverlap="1" wp14:anchorId="6FA92F4B" wp14:editId="5D29F8F4">
                <wp:simplePos x="0" y="0"/>
                <wp:positionH relativeFrom="column">
                  <wp:posOffset>1920240</wp:posOffset>
                </wp:positionH>
                <wp:positionV relativeFrom="paragraph">
                  <wp:posOffset>1668780</wp:posOffset>
                </wp:positionV>
                <wp:extent cx="253746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537460" cy="635"/>
                        </a:xfrm>
                        <a:prstGeom prst="rect">
                          <a:avLst/>
                        </a:prstGeom>
                        <a:solidFill>
                          <a:prstClr val="white"/>
                        </a:solidFill>
                        <a:ln>
                          <a:noFill/>
                        </a:ln>
                      </wps:spPr>
                      <wps:txbx>
                        <w:txbxContent>
                          <w:p w14:paraId="749FA85A" w14:textId="042DD777" w:rsidR="008D2206" w:rsidRPr="00735862" w:rsidRDefault="008D2206" w:rsidP="008D2206">
                            <w:pPr>
                              <w:pStyle w:val="Caption"/>
                              <w:rPr>
                                <w:noProof/>
                                <w:sz w:val="24"/>
                                <w:szCs w:val="24"/>
                              </w:rPr>
                            </w:pPr>
                            <w:bookmarkStart w:id="7" w:name="_Ref63234453"/>
                            <w:r>
                              <w:t xml:space="preserve">Figure </w:t>
                            </w:r>
                            <w:r>
                              <w:fldChar w:fldCharType="begin"/>
                            </w:r>
                            <w:r>
                              <w:instrText xml:space="preserve"> SEQ Figure \* ARABIC </w:instrText>
                            </w:r>
                            <w:r>
                              <w:fldChar w:fldCharType="separate"/>
                            </w:r>
                            <w:r w:rsidR="00C56523">
                              <w:rPr>
                                <w:noProof/>
                              </w:rPr>
                              <w:t>4</w:t>
                            </w:r>
                            <w:r>
                              <w:fldChar w:fldCharType="end"/>
                            </w:r>
                            <w:bookmarkEnd w:id="7"/>
                            <w:r>
                              <w:t xml:space="preserve"> – Walking the environment array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A92F4B" id="Text Box 21" o:spid="_x0000_s1038" type="#_x0000_t202" style="position:absolute;margin-left:151.2pt;margin-top:131.4pt;width:199.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2gZLwIAAGc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" stroked="f">
                <v:textbox style="mso-fit-shape-to-text:t" inset="0,0,0,0">
                  <w:txbxContent>
                    <w:p w14:paraId="749FA85A" w14:textId="042DD777" w:rsidR="008D2206" w:rsidRPr="00735862" w:rsidRDefault="008D2206" w:rsidP="008D2206">
                      <w:pPr>
                        <w:pStyle w:val="Caption"/>
                        <w:rPr>
                          <w:noProof/>
                          <w:sz w:val="24"/>
                          <w:szCs w:val="24"/>
                        </w:rPr>
                      </w:pPr>
                      <w:bookmarkStart w:id="8" w:name="_Ref63234453"/>
                      <w:r>
                        <w:t xml:space="preserve">Figure </w:t>
                      </w:r>
                      <w:r>
                        <w:fldChar w:fldCharType="begin"/>
                      </w:r>
                      <w:r>
                        <w:instrText xml:space="preserve"> SEQ Figure \* ARABIC </w:instrText>
                      </w:r>
                      <w:r>
                        <w:fldChar w:fldCharType="separate"/>
                      </w:r>
                      <w:r w:rsidR="00C56523">
                        <w:rPr>
                          <w:noProof/>
                        </w:rPr>
                        <w:t>4</w:t>
                      </w:r>
                      <w:r>
                        <w:fldChar w:fldCharType="end"/>
                      </w:r>
                      <w:bookmarkEnd w:id="8"/>
                      <w:r>
                        <w:t xml:space="preserve"> – Walking the environment array</w:t>
                      </w:r>
                    </w:p>
                  </w:txbxContent>
                </v:textbox>
                <w10:wrap type="square"/>
              </v:shape>
            </w:pict>
          </mc:Fallback>
        </mc:AlternateContent>
      </w:r>
      <w:r>
        <w:rPr>
          <w:noProof/>
        </w:rPr>
        <mc:AlternateContent>
          <mc:Choice Requires="wps">
            <w:drawing>
              <wp:anchor distT="45720" distB="45720" distL="114300" distR="114300" simplePos="0" relativeHeight="251683840" behindDoc="0" locked="0" layoutInCell="1" allowOverlap="1" wp14:anchorId="6EB0902A" wp14:editId="0697A0DC">
                <wp:simplePos x="0" y="0"/>
                <wp:positionH relativeFrom="column">
                  <wp:align>center</wp:align>
                </wp:positionH>
                <wp:positionV relativeFrom="paragraph">
                  <wp:posOffset>182880</wp:posOffset>
                </wp:positionV>
                <wp:extent cx="2360930" cy="1404620"/>
                <wp:effectExtent l="0" t="0" r="22860" b="1143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894220D" w14:textId="213727D0" w:rsidR="008D2206" w:rsidRDefault="008D2206" w:rsidP="008D2206">
                            <w:pPr>
                              <w:pStyle w:val="code"/>
                            </w:pPr>
                            <w:r>
                              <w:t xml:space="preserve">void </w:t>
                            </w:r>
                            <w:proofErr w:type="spellStart"/>
                            <w:r>
                              <w:t>show_</w:t>
                            </w:r>
                            <w:proofErr w:type="gramStart"/>
                            <w:r>
                              <w:t>env</w:t>
                            </w:r>
                            <w:proofErr w:type="spellEnd"/>
                            <w:r>
                              <w:t>(</w:t>
                            </w:r>
                            <w:proofErr w:type="gramEnd"/>
                            <w:r>
                              <w:t>char **</w:t>
                            </w:r>
                            <w:proofErr w:type="spellStart"/>
                            <w:r>
                              <w:t>envp</w:t>
                            </w:r>
                            <w:proofErr w:type="spellEnd"/>
                            <w:r>
                              <w:t>)</w:t>
                            </w:r>
                            <w:r>
                              <w:br/>
                              <w:t>{</w:t>
                            </w:r>
                            <w:r>
                              <w:br/>
                              <w:t xml:space="preserve">  int </w:t>
                            </w:r>
                            <w:proofErr w:type="spellStart"/>
                            <w:r>
                              <w:t>i</w:t>
                            </w:r>
                            <w:proofErr w:type="spellEnd"/>
                            <w:r>
                              <w:t xml:space="preserve"> = 0;</w:t>
                            </w:r>
                            <w:r>
                              <w:br/>
                              <w:t xml:space="preserve">  while (</w:t>
                            </w:r>
                            <w:proofErr w:type="spellStart"/>
                            <w:r>
                              <w:t>envp</w:t>
                            </w:r>
                            <w:proofErr w:type="spellEnd"/>
                            <w:r>
                              <w:t>[</w:t>
                            </w:r>
                            <w:proofErr w:type="spellStart"/>
                            <w:r>
                              <w:t>i</w:t>
                            </w:r>
                            <w:proofErr w:type="spellEnd"/>
                            <w:r>
                              <w:t>] != NULL) {</w:t>
                            </w:r>
                            <w:r>
                              <w:br/>
                              <w:t xml:space="preserve">     </w:t>
                            </w:r>
                            <w:proofErr w:type="spellStart"/>
                            <w:r>
                              <w:t>printf</w:t>
                            </w:r>
                            <w:proofErr w:type="spellEnd"/>
                            <w:r>
                              <w:t xml:space="preserve">(“%s\n”, </w:t>
                            </w:r>
                            <w:proofErr w:type="spellStart"/>
                            <w:r>
                              <w:t>envp</w:t>
                            </w:r>
                            <w:proofErr w:type="spellEnd"/>
                            <w:r>
                              <w:t>[</w:t>
                            </w:r>
                            <w:proofErr w:type="spellStart"/>
                            <w:r>
                              <w:t>i</w:t>
                            </w:r>
                            <w:proofErr w:type="spellEnd"/>
                            <w:r>
                              <w:t>]);</w:t>
                            </w:r>
                            <w:r>
                              <w:br/>
                              <w:t xml:space="preserve">     </w:t>
                            </w:r>
                            <w:proofErr w:type="spellStart"/>
                            <w:r>
                              <w:t>i</w:t>
                            </w:r>
                            <w:proofErr w:type="spellEnd"/>
                            <w:r>
                              <w:t>++;</w:t>
                            </w:r>
                            <w:r>
                              <w:br/>
                              <w:t xml:space="preserve">  } </w:t>
                            </w:r>
                            <w:r>
                              <w:br/>
                              <w:t>}</w:t>
                            </w:r>
                            <w:r>
                              <w:br/>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B0902A" id="_x0000_s1039" type="#_x0000_t202" style="position:absolute;margin-left:0;margin-top:14.4pt;width:185.9pt;height:110.6pt;z-index:25168384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MUbIOSYCAABOBAAADgAAAAAAAAAAAAAAAAAuAgAAZHJzL2Uyb0RvYy54&#10;bWxQSwECLQAUAAYACAAAACEASFsnctsAAAAHAQAADwAAAAAAAAAAAAAAAACABAAAZHJzL2Rvd25y&#10;ZXYueG1sUEsFBgAAAAAEAAQA8wAAAIgFAAAAAA==&#10;">
                <v:textbox style="mso-fit-shape-to-text:t">
                  <w:txbxContent>
                    <w:p w14:paraId="2894220D" w14:textId="213727D0" w:rsidR="008D2206" w:rsidRDefault="008D2206" w:rsidP="008D2206">
                      <w:pPr>
                        <w:pStyle w:val="code"/>
                      </w:pPr>
                      <w:r>
                        <w:t xml:space="preserve">void </w:t>
                      </w:r>
                      <w:proofErr w:type="spellStart"/>
                      <w:r>
                        <w:t>show_</w:t>
                      </w:r>
                      <w:proofErr w:type="gramStart"/>
                      <w:r>
                        <w:t>env</w:t>
                      </w:r>
                      <w:proofErr w:type="spellEnd"/>
                      <w:r>
                        <w:t>(</w:t>
                      </w:r>
                      <w:proofErr w:type="gramEnd"/>
                      <w:r>
                        <w:t>char **</w:t>
                      </w:r>
                      <w:proofErr w:type="spellStart"/>
                      <w:r>
                        <w:t>envp</w:t>
                      </w:r>
                      <w:proofErr w:type="spellEnd"/>
                      <w:r>
                        <w:t>)</w:t>
                      </w:r>
                      <w:r>
                        <w:br/>
                        <w:t>{</w:t>
                      </w:r>
                      <w:r>
                        <w:br/>
                        <w:t xml:space="preserve">  int </w:t>
                      </w:r>
                      <w:proofErr w:type="spellStart"/>
                      <w:r>
                        <w:t>i</w:t>
                      </w:r>
                      <w:proofErr w:type="spellEnd"/>
                      <w:r>
                        <w:t xml:space="preserve"> = 0;</w:t>
                      </w:r>
                      <w:r>
                        <w:br/>
                        <w:t xml:space="preserve">  while (</w:t>
                      </w:r>
                      <w:proofErr w:type="spellStart"/>
                      <w:r>
                        <w:t>envp</w:t>
                      </w:r>
                      <w:proofErr w:type="spellEnd"/>
                      <w:r>
                        <w:t>[</w:t>
                      </w:r>
                      <w:proofErr w:type="spellStart"/>
                      <w:r>
                        <w:t>i</w:t>
                      </w:r>
                      <w:proofErr w:type="spellEnd"/>
                      <w:r>
                        <w:t>] != NULL) {</w:t>
                      </w:r>
                      <w:r>
                        <w:br/>
                        <w:t xml:space="preserve">     </w:t>
                      </w:r>
                      <w:proofErr w:type="spellStart"/>
                      <w:r>
                        <w:t>printf</w:t>
                      </w:r>
                      <w:proofErr w:type="spellEnd"/>
                      <w:r>
                        <w:t xml:space="preserve">(“%s\n”, </w:t>
                      </w:r>
                      <w:proofErr w:type="spellStart"/>
                      <w:r>
                        <w:t>envp</w:t>
                      </w:r>
                      <w:proofErr w:type="spellEnd"/>
                      <w:r>
                        <w:t>[</w:t>
                      </w:r>
                      <w:proofErr w:type="spellStart"/>
                      <w:r>
                        <w:t>i</w:t>
                      </w:r>
                      <w:proofErr w:type="spellEnd"/>
                      <w:r>
                        <w:t>]);</w:t>
                      </w:r>
                      <w:r>
                        <w:br/>
                        <w:t xml:space="preserve">     </w:t>
                      </w:r>
                      <w:proofErr w:type="spellStart"/>
                      <w:r>
                        <w:t>i</w:t>
                      </w:r>
                      <w:proofErr w:type="spellEnd"/>
                      <w:r>
                        <w:t>++;</w:t>
                      </w:r>
                      <w:r>
                        <w:br/>
                        <w:t xml:space="preserve">  } </w:t>
                      </w:r>
                      <w:r>
                        <w:br/>
                        <w:t>}</w:t>
                      </w:r>
                      <w:r>
                        <w:br/>
                      </w:r>
                    </w:p>
                  </w:txbxContent>
                </v:textbox>
                <w10:wrap type="square"/>
              </v:shape>
            </w:pict>
          </mc:Fallback>
        </mc:AlternateContent>
      </w:r>
    </w:p>
    <w:p w14:paraId="03804EF7" w14:textId="0AEB328D" w:rsidR="00D873C2" w:rsidRDefault="00D873C2" w:rsidP="00391F24"/>
    <w:p w14:paraId="7BFEF93A" w14:textId="5EACB419" w:rsidR="00C91A59" w:rsidRPr="002B41E4" w:rsidRDefault="00C91A59" w:rsidP="00391F24"/>
    <w:p w14:paraId="4690DC76" w14:textId="31902A1E" w:rsidR="00551DF4" w:rsidRDefault="00551DF4">
      <w:pPr>
        <w:spacing w:after="0"/>
      </w:pPr>
      <w:r>
        <w:br w:type="page"/>
      </w:r>
    </w:p>
    <w:p w14:paraId="1CEC732C" w14:textId="79240CC1" w:rsidR="00603962" w:rsidRDefault="00603962" w:rsidP="00603962">
      <w:pPr>
        <w:pStyle w:val="Heading3"/>
      </w:pPr>
      <w:r>
        <w:lastRenderedPageBreak/>
        <w:t>Saving the Environment for Future Generations</w:t>
      </w:r>
    </w:p>
    <w:p w14:paraId="02AC896F" w14:textId="03380998" w:rsidR="00603962" w:rsidRDefault="00603962" w:rsidP="00603962">
      <w:r>
        <w:t xml:space="preserve">When </w:t>
      </w:r>
      <w:r w:rsidR="00616A82">
        <w:t xml:space="preserve">executing your children, both the </w:t>
      </w:r>
      <w:proofErr w:type="spellStart"/>
      <w:r w:rsidR="00616A82" w:rsidRPr="004909DC">
        <w:rPr>
          <w:rStyle w:val="codeChar"/>
        </w:rPr>
        <w:t>execl</w:t>
      </w:r>
      <w:proofErr w:type="spellEnd"/>
      <w:r w:rsidR="00616A82">
        <w:t xml:space="preserve"> and </w:t>
      </w:r>
      <w:proofErr w:type="spellStart"/>
      <w:r w:rsidR="00616A82" w:rsidRPr="004909DC">
        <w:rPr>
          <w:rStyle w:val="codeChar"/>
        </w:rPr>
        <w:t>execv</w:t>
      </w:r>
      <w:proofErr w:type="spellEnd"/>
      <w:r w:rsidR="00616A82">
        <w:t xml:space="preserve"> functions support a form that passes a </w:t>
      </w:r>
      <w:r w:rsidR="004909DC">
        <w:t xml:space="preserve">pointer to an environment array.  </w:t>
      </w:r>
      <w:r w:rsidR="0011303E">
        <w:t xml:space="preserve">Thus, to make your own environment for an execution, you can use a snippet </w:t>
      </w:r>
      <w:proofErr w:type="gramStart"/>
      <w:r w:rsidR="0011303E">
        <w:t>similar to</w:t>
      </w:r>
      <w:proofErr w:type="gramEnd"/>
      <w:r w:rsidR="00BB75CB">
        <w:t xml:space="preserve"> the code in </w:t>
      </w:r>
      <w:r w:rsidR="00BB75CB">
        <w:fldChar w:fldCharType="begin"/>
      </w:r>
      <w:r w:rsidR="00BB75CB">
        <w:instrText xml:space="preserve"> REF _Ref63234781 \h </w:instrText>
      </w:r>
      <w:r w:rsidR="00BB75CB">
        <w:fldChar w:fldCharType="separate"/>
      </w:r>
      <w:r w:rsidR="00B133DA">
        <w:t xml:space="preserve">Figure </w:t>
      </w:r>
      <w:r w:rsidR="00B133DA">
        <w:rPr>
          <w:noProof/>
        </w:rPr>
        <w:t>5</w:t>
      </w:r>
      <w:r w:rsidR="00BB75CB">
        <w:fldChar w:fldCharType="end"/>
      </w:r>
      <w:r w:rsidR="00BB75CB">
        <w:t>:</w:t>
      </w:r>
    </w:p>
    <w:p w14:paraId="66A6A803" w14:textId="63FCE51D" w:rsidR="00BB75CB" w:rsidRDefault="00BB75CB">
      <w:pPr>
        <w:spacing w:after="0"/>
      </w:pPr>
      <w:r>
        <w:rPr>
          <w:noProof/>
        </w:rPr>
        <mc:AlternateContent>
          <mc:Choice Requires="wps">
            <w:drawing>
              <wp:anchor distT="45720" distB="45720" distL="114300" distR="114300" simplePos="0" relativeHeight="251687936" behindDoc="0" locked="0" layoutInCell="1" allowOverlap="1" wp14:anchorId="7FB2FCCE" wp14:editId="77EE7DBF">
                <wp:simplePos x="0" y="0"/>
                <wp:positionH relativeFrom="margin">
                  <wp:align>center</wp:align>
                </wp:positionH>
                <wp:positionV relativeFrom="paragraph">
                  <wp:posOffset>6007</wp:posOffset>
                </wp:positionV>
                <wp:extent cx="4526915" cy="1404620"/>
                <wp:effectExtent l="0" t="0" r="26035" b="2413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915" cy="1404620"/>
                        </a:xfrm>
                        <a:prstGeom prst="rect">
                          <a:avLst/>
                        </a:prstGeom>
                        <a:solidFill>
                          <a:srgbClr val="FFFFFF"/>
                        </a:solidFill>
                        <a:ln w="9525">
                          <a:solidFill>
                            <a:srgbClr val="000000"/>
                          </a:solidFill>
                          <a:miter lim="800000"/>
                          <a:headEnd/>
                          <a:tailEnd/>
                        </a:ln>
                      </wps:spPr>
                      <wps:txbx>
                        <w:txbxContent>
                          <w:p w14:paraId="196BE64D" w14:textId="7E3C488C" w:rsidR="0011303E" w:rsidRDefault="0011303E" w:rsidP="0011303E">
                            <w:pPr>
                              <w:pStyle w:val="code"/>
                            </w:pPr>
                            <w:r>
                              <w:t>char **</w:t>
                            </w:r>
                            <w:r>
                              <w:t xml:space="preserve"> </w:t>
                            </w:r>
                            <w:proofErr w:type="spellStart"/>
                            <w:r>
                              <w:t>make</w:t>
                            </w:r>
                            <w:r>
                              <w:t>_env</w:t>
                            </w:r>
                            <w:proofErr w:type="spellEnd"/>
                            <w:r>
                              <w:t>(</w:t>
                            </w:r>
                            <w:r>
                              <w:t xml:space="preserve"> </w:t>
                            </w:r>
                            <w:r>
                              <w:t>)</w:t>
                            </w:r>
                            <w:r>
                              <w:br/>
                              <w:t>{</w:t>
                            </w:r>
                            <w:r>
                              <w:br/>
                            </w:r>
                            <w:r>
                              <w:t xml:space="preserve">   char **</w:t>
                            </w:r>
                            <w:proofErr w:type="spellStart"/>
                            <w:r>
                              <w:t>envp</w:t>
                            </w:r>
                            <w:proofErr w:type="spellEnd"/>
                            <w:r>
                              <w:t xml:space="preserve"> = </w:t>
                            </w:r>
                            <w:proofErr w:type="spellStart"/>
                            <w:r w:rsidR="009D7CF1">
                              <w:t>calloc</w:t>
                            </w:r>
                            <w:proofErr w:type="spellEnd"/>
                            <w:r w:rsidR="009D7CF1">
                              <w:t xml:space="preserve">(4, </w:t>
                            </w:r>
                            <w:proofErr w:type="spellStart"/>
                            <w:r w:rsidR="009D7CF1">
                              <w:t>sizeof</w:t>
                            </w:r>
                            <w:proofErr w:type="spellEnd"/>
                            <w:r w:rsidR="009D7CF1">
                              <w:t>(char *));</w:t>
                            </w:r>
                            <w:r w:rsidR="009D7CF1">
                              <w:br/>
                              <w:t xml:space="preserve">   </w:t>
                            </w:r>
                            <w:proofErr w:type="spellStart"/>
                            <w:r w:rsidR="009D7CF1">
                              <w:t>envp</w:t>
                            </w:r>
                            <w:proofErr w:type="spellEnd"/>
                            <w:r w:rsidR="009D7CF1">
                              <w:t>[0] = “HOME=/</w:t>
                            </w:r>
                            <w:proofErr w:type="spellStart"/>
                            <w:r w:rsidR="009D7CF1">
                              <w:t>tmp</w:t>
                            </w:r>
                            <w:proofErr w:type="spellEnd"/>
                            <w:r w:rsidR="009D7CF1">
                              <w:t>/bob”;</w:t>
                            </w:r>
                            <w:r w:rsidR="009D7CF1">
                              <w:br/>
                              <w:t xml:space="preserve">   </w:t>
                            </w:r>
                            <w:proofErr w:type="spellStart"/>
                            <w:r w:rsidR="009D7CF1">
                              <w:t>envp</w:t>
                            </w:r>
                            <w:proofErr w:type="spellEnd"/>
                            <w:r w:rsidR="009D7CF1">
                              <w:t>[1] = “PATH=/</w:t>
                            </w:r>
                            <w:proofErr w:type="spellStart"/>
                            <w:r w:rsidR="009D7CF1">
                              <w:t>usr</w:t>
                            </w:r>
                            <w:proofErr w:type="spellEnd"/>
                            <w:r w:rsidR="009D7CF1">
                              <w:t>/bin:/bin:/</w:t>
                            </w:r>
                            <w:proofErr w:type="spellStart"/>
                            <w:r w:rsidR="009D7CF1">
                              <w:t>sbin</w:t>
                            </w:r>
                            <w:proofErr w:type="spellEnd"/>
                            <w:r w:rsidR="009D7CF1">
                              <w:t>”;</w:t>
                            </w:r>
                            <w:r w:rsidR="009D7CF1">
                              <w:br/>
                              <w:t xml:space="preserve">   </w:t>
                            </w:r>
                            <w:proofErr w:type="spellStart"/>
                            <w:r w:rsidR="009D7CF1">
                              <w:t>envp</w:t>
                            </w:r>
                            <w:proofErr w:type="spellEnd"/>
                            <w:r w:rsidR="009D7CF1">
                              <w:t>[2] = “USER=bob”;</w:t>
                            </w:r>
                            <w:r w:rsidR="009D7CF1">
                              <w:br/>
                              <w:t xml:space="preserve">   </w:t>
                            </w:r>
                            <w:proofErr w:type="spellStart"/>
                            <w:r w:rsidR="009D7CF1">
                              <w:t>envp</w:t>
                            </w:r>
                            <w:proofErr w:type="spellEnd"/>
                            <w:r w:rsidR="009D7CF1">
                              <w:t>[3] = NULL;</w:t>
                            </w:r>
                            <w:r w:rsidR="009D7CF1">
                              <w:br/>
                              <w:t xml:space="preserve">   return </w:t>
                            </w:r>
                            <w:proofErr w:type="spellStart"/>
                            <w:r w:rsidR="009D7CF1">
                              <w:t>envp</w:t>
                            </w:r>
                            <w:proofErr w:type="spellEnd"/>
                            <w:r w:rsidR="009D7CF1">
                              <w:t>;</w:t>
                            </w:r>
                            <w:r>
                              <w:br/>
                              <w:t>}</w:t>
                            </w:r>
                            <w:r>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B2FCCE" id="_x0000_s1040" type="#_x0000_t202" style="position:absolute;margin-left:0;margin-top:.45pt;width:356.45pt;height:110.6pt;z-index:2516879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">
                <v:textbox style="mso-fit-shape-to-text:t">
                  <w:txbxContent>
                    <w:p w14:paraId="196BE64D" w14:textId="7E3C488C" w:rsidR="0011303E" w:rsidRDefault="0011303E" w:rsidP="0011303E">
                      <w:pPr>
                        <w:pStyle w:val="code"/>
                      </w:pPr>
                      <w:r>
                        <w:t>char **</w:t>
                      </w:r>
                      <w:r>
                        <w:t xml:space="preserve"> </w:t>
                      </w:r>
                      <w:proofErr w:type="spellStart"/>
                      <w:r>
                        <w:t>make</w:t>
                      </w:r>
                      <w:r>
                        <w:t>_env</w:t>
                      </w:r>
                      <w:proofErr w:type="spellEnd"/>
                      <w:r>
                        <w:t>(</w:t>
                      </w:r>
                      <w:r>
                        <w:t xml:space="preserve"> </w:t>
                      </w:r>
                      <w:r>
                        <w:t>)</w:t>
                      </w:r>
                      <w:r>
                        <w:br/>
                        <w:t>{</w:t>
                      </w:r>
                      <w:r>
                        <w:br/>
                      </w:r>
                      <w:r>
                        <w:t xml:space="preserve">   char **</w:t>
                      </w:r>
                      <w:proofErr w:type="spellStart"/>
                      <w:r>
                        <w:t>envp</w:t>
                      </w:r>
                      <w:proofErr w:type="spellEnd"/>
                      <w:r>
                        <w:t xml:space="preserve"> = </w:t>
                      </w:r>
                      <w:proofErr w:type="spellStart"/>
                      <w:r w:rsidR="009D7CF1">
                        <w:t>calloc</w:t>
                      </w:r>
                      <w:proofErr w:type="spellEnd"/>
                      <w:r w:rsidR="009D7CF1">
                        <w:t xml:space="preserve">(4, </w:t>
                      </w:r>
                      <w:proofErr w:type="spellStart"/>
                      <w:r w:rsidR="009D7CF1">
                        <w:t>sizeof</w:t>
                      </w:r>
                      <w:proofErr w:type="spellEnd"/>
                      <w:r w:rsidR="009D7CF1">
                        <w:t>(char *));</w:t>
                      </w:r>
                      <w:r w:rsidR="009D7CF1">
                        <w:br/>
                        <w:t xml:space="preserve">   </w:t>
                      </w:r>
                      <w:proofErr w:type="spellStart"/>
                      <w:r w:rsidR="009D7CF1">
                        <w:t>envp</w:t>
                      </w:r>
                      <w:proofErr w:type="spellEnd"/>
                      <w:r w:rsidR="009D7CF1">
                        <w:t>[0] = “HOME=/</w:t>
                      </w:r>
                      <w:proofErr w:type="spellStart"/>
                      <w:r w:rsidR="009D7CF1">
                        <w:t>tmp</w:t>
                      </w:r>
                      <w:proofErr w:type="spellEnd"/>
                      <w:r w:rsidR="009D7CF1">
                        <w:t>/bob”;</w:t>
                      </w:r>
                      <w:r w:rsidR="009D7CF1">
                        <w:br/>
                        <w:t xml:space="preserve">   </w:t>
                      </w:r>
                      <w:proofErr w:type="spellStart"/>
                      <w:r w:rsidR="009D7CF1">
                        <w:t>envp</w:t>
                      </w:r>
                      <w:proofErr w:type="spellEnd"/>
                      <w:r w:rsidR="009D7CF1">
                        <w:t>[1] = “PATH=/</w:t>
                      </w:r>
                      <w:proofErr w:type="spellStart"/>
                      <w:r w:rsidR="009D7CF1">
                        <w:t>usr</w:t>
                      </w:r>
                      <w:proofErr w:type="spellEnd"/>
                      <w:r w:rsidR="009D7CF1">
                        <w:t>/bin:/bin:/</w:t>
                      </w:r>
                      <w:proofErr w:type="spellStart"/>
                      <w:r w:rsidR="009D7CF1">
                        <w:t>sbin</w:t>
                      </w:r>
                      <w:proofErr w:type="spellEnd"/>
                      <w:r w:rsidR="009D7CF1">
                        <w:t>”;</w:t>
                      </w:r>
                      <w:r w:rsidR="009D7CF1">
                        <w:br/>
                        <w:t xml:space="preserve">   </w:t>
                      </w:r>
                      <w:proofErr w:type="spellStart"/>
                      <w:r w:rsidR="009D7CF1">
                        <w:t>envp</w:t>
                      </w:r>
                      <w:proofErr w:type="spellEnd"/>
                      <w:r w:rsidR="009D7CF1">
                        <w:t>[2] = “USER=bob”;</w:t>
                      </w:r>
                      <w:r w:rsidR="009D7CF1">
                        <w:br/>
                        <w:t xml:space="preserve">   </w:t>
                      </w:r>
                      <w:proofErr w:type="spellStart"/>
                      <w:r w:rsidR="009D7CF1">
                        <w:t>envp</w:t>
                      </w:r>
                      <w:proofErr w:type="spellEnd"/>
                      <w:r w:rsidR="009D7CF1">
                        <w:t>[3] = NULL;</w:t>
                      </w:r>
                      <w:r w:rsidR="009D7CF1">
                        <w:br/>
                        <w:t xml:space="preserve">   return </w:t>
                      </w:r>
                      <w:proofErr w:type="spellStart"/>
                      <w:r w:rsidR="009D7CF1">
                        <w:t>envp</w:t>
                      </w:r>
                      <w:proofErr w:type="spellEnd"/>
                      <w:r w:rsidR="009D7CF1">
                        <w:t>;</w:t>
                      </w:r>
                      <w:r>
                        <w:br/>
                        <w:t>}</w:t>
                      </w:r>
                      <w:r>
                        <w:br/>
                      </w:r>
                    </w:p>
                  </w:txbxContent>
                </v:textbox>
                <w10:wrap type="square" anchorx="margin"/>
              </v:shape>
            </w:pict>
          </mc:Fallback>
        </mc:AlternateContent>
      </w:r>
    </w:p>
    <w:p w14:paraId="50A31D10" w14:textId="77777777" w:rsidR="00BB75CB" w:rsidRDefault="00BB75CB">
      <w:pPr>
        <w:spacing w:after="0"/>
      </w:pPr>
    </w:p>
    <w:p w14:paraId="14AF4762" w14:textId="77777777" w:rsidR="00BB75CB" w:rsidRDefault="00BB75CB">
      <w:pPr>
        <w:spacing w:after="0"/>
      </w:pPr>
    </w:p>
    <w:p w14:paraId="243715FF" w14:textId="77777777" w:rsidR="00BB75CB" w:rsidRDefault="00BB75CB">
      <w:pPr>
        <w:spacing w:after="0"/>
      </w:pPr>
    </w:p>
    <w:p w14:paraId="5550CC8D" w14:textId="77777777" w:rsidR="00BB75CB" w:rsidRDefault="00BB75CB">
      <w:pPr>
        <w:spacing w:after="0"/>
      </w:pPr>
    </w:p>
    <w:p w14:paraId="5C366A22" w14:textId="77777777" w:rsidR="00BB75CB" w:rsidRDefault="00BB75CB">
      <w:pPr>
        <w:spacing w:after="0"/>
      </w:pPr>
    </w:p>
    <w:p w14:paraId="42F7FF45" w14:textId="77777777" w:rsidR="00BB75CB" w:rsidRDefault="00BB75CB">
      <w:pPr>
        <w:spacing w:after="0"/>
      </w:pPr>
    </w:p>
    <w:p w14:paraId="4E57B83E" w14:textId="16E3F69C" w:rsidR="00BB75CB" w:rsidRDefault="00BB75CB">
      <w:pPr>
        <w:spacing w:after="0"/>
      </w:pPr>
    </w:p>
    <w:p w14:paraId="47388459" w14:textId="42787D2A" w:rsidR="00BB75CB" w:rsidRDefault="00BB75CB">
      <w:pPr>
        <w:spacing w:after="0"/>
      </w:pPr>
      <w:r>
        <w:rPr>
          <w:noProof/>
        </w:rPr>
        <mc:AlternateContent>
          <mc:Choice Requires="wps">
            <w:drawing>
              <wp:anchor distT="0" distB="0" distL="114300" distR="114300" simplePos="0" relativeHeight="251689984" behindDoc="0" locked="0" layoutInCell="1" allowOverlap="1" wp14:anchorId="1BC8CDE3" wp14:editId="23667A78">
                <wp:simplePos x="0" y="0"/>
                <wp:positionH relativeFrom="margin">
                  <wp:align>center</wp:align>
                </wp:positionH>
                <wp:positionV relativeFrom="paragraph">
                  <wp:posOffset>165349</wp:posOffset>
                </wp:positionV>
                <wp:extent cx="4526915" cy="635"/>
                <wp:effectExtent l="0" t="0" r="6985" b="3810"/>
                <wp:wrapSquare wrapText="bothSides"/>
                <wp:docPr id="23" name="Text Box 23"/>
                <wp:cNvGraphicFramePr/>
                <a:graphic xmlns:a="http://schemas.openxmlformats.org/drawingml/2006/main">
                  <a:graphicData uri="http://schemas.microsoft.com/office/word/2010/wordprocessingShape">
                    <wps:wsp>
                      <wps:cNvSpPr txBox="1"/>
                      <wps:spPr>
                        <a:xfrm>
                          <a:off x="0" y="0"/>
                          <a:ext cx="4526915" cy="635"/>
                        </a:xfrm>
                        <a:prstGeom prst="rect">
                          <a:avLst/>
                        </a:prstGeom>
                        <a:solidFill>
                          <a:prstClr val="white"/>
                        </a:solidFill>
                        <a:ln>
                          <a:noFill/>
                        </a:ln>
                      </wps:spPr>
                      <wps:txbx>
                        <w:txbxContent>
                          <w:p w14:paraId="54B153CA" w14:textId="220DC678" w:rsidR="00BB75CB" w:rsidRPr="0052469E" w:rsidRDefault="00BB75CB" w:rsidP="00BB75CB">
                            <w:pPr>
                              <w:pStyle w:val="Caption"/>
                              <w:rPr>
                                <w:noProof/>
                                <w:sz w:val="24"/>
                                <w:szCs w:val="24"/>
                              </w:rPr>
                            </w:pPr>
                            <w:bookmarkStart w:id="9" w:name="_Ref63234781"/>
                            <w:r>
                              <w:t xml:space="preserve">Figure </w:t>
                            </w:r>
                            <w:r>
                              <w:fldChar w:fldCharType="begin"/>
                            </w:r>
                            <w:r>
                              <w:instrText xml:space="preserve"> SEQ Figure \* ARABIC </w:instrText>
                            </w:r>
                            <w:r>
                              <w:fldChar w:fldCharType="separate"/>
                            </w:r>
                            <w:r w:rsidR="00C56523">
                              <w:rPr>
                                <w:noProof/>
                              </w:rPr>
                              <w:t>5</w:t>
                            </w:r>
                            <w:r>
                              <w:fldChar w:fldCharType="end"/>
                            </w:r>
                            <w:bookmarkEnd w:id="9"/>
                            <w:r>
                              <w:t xml:space="preserve"> Making an Environment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C8CDE3" id="Text Box 23" o:spid="_x0000_s1041" type="#_x0000_t202" style="position:absolute;margin-left:0;margin-top:13pt;width:356.45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" stroked="f">
                <v:textbox style="mso-fit-shape-to-text:t" inset="0,0,0,0">
                  <w:txbxContent>
                    <w:p w14:paraId="54B153CA" w14:textId="220DC678" w:rsidR="00BB75CB" w:rsidRPr="0052469E" w:rsidRDefault="00BB75CB" w:rsidP="00BB75CB">
                      <w:pPr>
                        <w:pStyle w:val="Caption"/>
                        <w:rPr>
                          <w:noProof/>
                          <w:sz w:val="24"/>
                          <w:szCs w:val="24"/>
                        </w:rPr>
                      </w:pPr>
                      <w:bookmarkStart w:id="10" w:name="_Ref63234781"/>
                      <w:r>
                        <w:t xml:space="preserve">Figure </w:t>
                      </w:r>
                      <w:r>
                        <w:fldChar w:fldCharType="begin"/>
                      </w:r>
                      <w:r>
                        <w:instrText xml:space="preserve"> SEQ Figure \* ARABIC </w:instrText>
                      </w:r>
                      <w:r>
                        <w:fldChar w:fldCharType="separate"/>
                      </w:r>
                      <w:r w:rsidR="00C56523">
                        <w:rPr>
                          <w:noProof/>
                        </w:rPr>
                        <w:t>5</w:t>
                      </w:r>
                      <w:r>
                        <w:fldChar w:fldCharType="end"/>
                      </w:r>
                      <w:bookmarkEnd w:id="10"/>
                      <w:r>
                        <w:t xml:space="preserve"> Making an Environment</w:t>
                      </w:r>
                    </w:p>
                  </w:txbxContent>
                </v:textbox>
                <w10:wrap type="square" anchorx="margin"/>
              </v:shape>
            </w:pict>
          </mc:Fallback>
        </mc:AlternateContent>
      </w:r>
    </w:p>
    <w:p w14:paraId="778D5D86" w14:textId="52353158" w:rsidR="00BB75CB" w:rsidRDefault="00BB75CB">
      <w:pPr>
        <w:spacing w:after="0"/>
      </w:pPr>
    </w:p>
    <w:p w14:paraId="7D22A0CF" w14:textId="77777777" w:rsidR="00BB75CB" w:rsidRDefault="00BB75CB">
      <w:pPr>
        <w:spacing w:after="0"/>
      </w:pPr>
    </w:p>
    <w:p w14:paraId="52D008B1" w14:textId="1DB6657E" w:rsidR="009437CC" w:rsidRDefault="009437CC" w:rsidP="009437CC">
      <w:pPr>
        <w:pStyle w:val="Heading3"/>
      </w:pPr>
      <w:r>
        <w:t>Recommendation</w:t>
      </w:r>
    </w:p>
    <w:p w14:paraId="33761E67" w14:textId="662EB58A" w:rsidR="00AC72D2" w:rsidRPr="00AC72D2" w:rsidRDefault="009437CC" w:rsidP="009437CC">
      <w:r>
        <w:t xml:space="preserve">The recommendation is to make a function that reads the environment </w:t>
      </w:r>
      <w:r w:rsidR="00A72183">
        <w:t xml:space="preserve">from the </w:t>
      </w:r>
      <w:proofErr w:type="spellStart"/>
      <w:r w:rsidR="00A72183" w:rsidRPr="00A72183">
        <w:rPr>
          <w:rStyle w:val="codeChar"/>
        </w:rPr>
        <w:t>envp</w:t>
      </w:r>
      <w:proofErr w:type="spellEnd"/>
      <w:r w:rsidR="00A72183">
        <w:t xml:space="preserve"> into a linked list.  Implement the </w:t>
      </w:r>
      <w:proofErr w:type="spellStart"/>
      <w:r w:rsidR="00A72183">
        <w:rPr>
          <w:i/>
          <w:iCs/>
        </w:rPr>
        <w:t>setenv</w:t>
      </w:r>
      <w:proofErr w:type="spellEnd"/>
      <w:r w:rsidR="00A72183">
        <w:t xml:space="preserve">, </w:t>
      </w:r>
      <w:proofErr w:type="spellStart"/>
      <w:r w:rsidR="00A72183">
        <w:rPr>
          <w:i/>
          <w:iCs/>
        </w:rPr>
        <w:t>getenv</w:t>
      </w:r>
      <w:proofErr w:type="spellEnd"/>
      <w:r w:rsidR="00A72183">
        <w:t xml:space="preserve">, and </w:t>
      </w:r>
      <w:proofErr w:type="spellStart"/>
      <w:r w:rsidR="00A72183">
        <w:rPr>
          <w:i/>
          <w:iCs/>
        </w:rPr>
        <w:t>unsetenv</w:t>
      </w:r>
      <w:proofErr w:type="spellEnd"/>
      <w:r w:rsidR="00A72183">
        <w:t xml:space="preserve"> programs to add/modify, retrieve, and delete entries from that linked list.  Finally, make a function that</w:t>
      </w:r>
      <w:r w:rsidR="003968E6">
        <w:t xml:space="preserve"> counts the </w:t>
      </w:r>
      <w:r w:rsidR="003968E6">
        <w:rPr>
          <w:i/>
          <w:iCs/>
        </w:rPr>
        <w:t xml:space="preserve">length </w:t>
      </w:r>
      <w:r w:rsidR="003968E6" w:rsidRPr="003968E6">
        <w:t>members</w:t>
      </w:r>
      <w:r w:rsidR="003968E6">
        <w:t xml:space="preserve"> of the linked list, allocates an array of </w:t>
      </w:r>
      <w:r w:rsidR="003968E6">
        <w:rPr>
          <w:i/>
          <w:iCs/>
        </w:rPr>
        <w:t>length+1</w:t>
      </w:r>
      <w:r w:rsidR="003968E6">
        <w:t xml:space="preserve"> character pointers, </w:t>
      </w:r>
      <w:r w:rsidR="008D7FEE">
        <w:t xml:space="preserve">then walks the linked list and </w:t>
      </w:r>
      <w:proofErr w:type="spellStart"/>
      <w:r w:rsidR="008D7FEE">
        <w:rPr>
          <w:i/>
          <w:iCs/>
        </w:rPr>
        <w:t>strdup</w:t>
      </w:r>
      <w:proofErr w:type="spellEnd"/>
      <w:r w:rsidR="008D7FEE">
        <w:t xml:space="preserve"> or </w:t>
      </w:r>
      <w:r w:rsidR="008D7FEE">
        <w:rPr>
          <w:i/>
          <w:iCs/>
        </w:rPr>
        <w:t>malloc/</w:t>
      </w:r>
      <w:proofErr w:type="spellStart"/>
      <w:r w:rsidR="008D7FEE">
        <w:rPr>
          <w:i/>
          <w:iCs/>
        </w:rPr>
        <w:t>strcpy</w:t>
      </w:r>
      <w:proofErr w:type="spellEnd"/>
      <w:r w:rsidR="008D7FEE">
        <w:t xml:space="preserve"> each string from the linked list into the new arra</w:t>
      </w:r>
      <w:r w:rsidR="00AC72D2">
        <w:t xml:space="preserve">y, and then returns the array.  The child can then </w:t>
      </w:r>
      <w:r w:rsidR="00AC72D2">
        <w:rPr>
          <w:i/>
          <w:iCs/>
        </w:rPr>
        <w:t>exec</w:t>
      </w:r>
      <w:r w:rsidR="00AC72D2">
        <w:t xml:space="preserve"> using that array.  </w:t>
      </w:r>
    </w:p>
    <w:p w14:paraId="5CBCE875" w14:textId="77777777" w:rsidR="00BB75CB" w:rsidRDefault="00BB75CB">
      <w:pPr>
        <w:spacing w:after="0"/>
      </w:pPr>
    </w:p>
    <w:p w14:paraId="64666998" w14:textId="2BB6BF59" w:rsidR="00D27094" w:rsidRDefault="00603962" w:rsidP="00D27094">
      <w:pPr>
        <w:pStyle w:val="Heading2"/>
      </w:pPr>
      <w:r>
        <w:br w:type="page"/>
      </w:r>
      <w:r w:rsidR="00D27094">
        <w:lastRenderedPageBreak/>
        <w:t xml:space="preserve">Requirement </w:t>
      </w:r>
      <w:r w:rsidR="00896457">
        <w:t xml:space="preserve">6 </w:t>
      </w:r>
      <w:r w:rsidR="00D27094">
        <w:t xml:space="preserve">– </w:t>
      </w:r>
      <w:r w:rsidR="00D27094">
        <w:t>The Command Prompt</w:t>
      </w:r>
    </w:p>
    <w:p w14:paraId="1CD78C35" w14:textId="20F09861" w:rsidR="00D72D9A" w:rsidRPr="00D72D9A" w:rsidRDefault="00D72D9A" w:rsidP="00D72D9A">
      <w:r>
        <w:t>5 points</w:t>
      </w:r>
    </w:p>
    <w:p w14:paraId="3469254D" w14:textId="67D895C9" w:rsidR="00D27094" w:rsidRDefault="00D27094" w:rsidP="00D27094">
      <w:r>
        <w:t xml:space="preserve">UNIX shells use the “PS1” environment variable </w:t>
      </w:r>
      <w:r w:rsidR="001064F7">
        <w:t xml:space="preserve">as the prompt that gets displayed to you on the command line.  You’ll need to use the same logic.  You’ll read your shell’s </w:t>
      </w:r>
      <w:r w:rsidR="001064F7">
        <w:rPr>
          <w:i/>
          <w:iCs/>
        </w:rPr>
        <w:t>internal</w:t>
      </w:r>
      <w:r w:rsidR="001064F7">
        <w:t xml:space="preserve"> environment to get the current value of PS1 each time you display a prompt.</w:t>
      </w:r>
    </w:p>
    <w:p w14:paraId="7AF72DC9" w14:textId="19FCABF3" w:rsidR="001064F7" w:rsidRDefault="001064F7" w:rsidP="00D27094">
      <w:r>
        <w:t xml:space="preserve">You’ll observe that most shell prompts don’t include a trailing newline (although they could).  </w:t>
      </w:r>
      <w:r w:rsidR="00313A00">
        <w:t>On the other hand, whenever you use the “</w:t>
      </w:r>
      <w:proofErr w:type="spellStart"/>
      <w:r w:rsidR="00313A00">
        <w:t>printf</w:t>
      </w:r>
      <w:proofErr w:type="spellEnd"/>
      <w:r w:rsidR="00313A00">
        <w:t xml:space="preserve">” function, if you </w:t>
      </w:r>
      <w:r w:rsidR="00313A00">
        <w:rPr>
          <w:i/>
          <w:iCs/>
        </w:rPr>
        <w:t>don’t</w:t>
      </w:r>
      <w:r w:rsidR="00313A00">
        <w:t xml:space="preserve"> have a new line, you may not see the output right away.  This is due to </w:t>
      </w:r>
      <w:r w:rsidR="00313A00">
        <w:rPr>
          <w:i/>
          <w:iCs/>
        </w:rPr>
        <w:t>buffering</w:t>
      </w:r>
      <w:r w:rsidR="00313A00">
        <w:t>.  Its simply not efficient to write individual characters to the output screen.</w:t>
      </w:r>
    </w:p>
    <w:p w14:paraId="4511D76A" w14:textId="6F511CC7" w:rsidR="00313A00" w:rsidRDefault="00313A00" w:rsidP="00313A00">
      <w:r>
        <w:t>So, if you want the output to appear without waiting for the buffer to fill, you can “flush” the buffer.  You’ll need to do this to make your prompt appear:</w:t>
      </w:r>
    </w:p>
    <w:p w14:paraId="006EC8E3" w14:textId="77777777" w:rsidR="00313A00" w:rsidRDefault="00313A00" w:rsidP="00313A00">
      <w:pPr>
        <w:jc w:val="center"/>
      </w:pPr>
    </w:p>
    <w:p w14:paraId="3126660A" w14:textId="52570F46" w:rsidR="00313A00" w:rsidRPr="00313A00" w:rsidRDefault="00313A00" w:rsidP="00313A00">
      <w:pPr>
        <w:pStyle w:val="code"/>
        <w:jc w:val="center"/>
      </w:pPr>
      <w:proofErr w:type="spellStart"/>
      <w:proofErr w:type="gramStart"/>
      <w:r>
        <w:t>printf</w:t>
      </w:r>
      <w:proofErr w:type="spellEnd"/>
      <w:r>
        <w:t>(</w:t>
      </w:r>
      <w:proofErr w:type="gramEnd"/>
      <w:r>
        <w:t xml:space="preserve">“%s”, </w:t>
      </w:r>
      <w:proofErr w:type="spellStart"/>
      <w:r>
        <w:t>env_get</w:t>
      </w:r>
      <w:proofErr w:type="spellEnd"/>
      <w:r>
        <w:t>(“PS1”));</w:t>
      </w:r>
      <w:r>
        <w:br/>
      </w:r>
      <w:proofErr w:type="spellStart"/>
      <w:r w:rsidRPr="00313A00">
        <w:t>fflush</w:t>
      </w:r>
      <w:proofErr w:type="spellEnd"/>
      <w:r w:rsidRPr="00313A00">
        <w:t>(</w:t>
      </w:r>
      <w:proofErr w:type="spellStart"/>
      <w:r w:rsidRPr="00313A00">
        <w:t>stdout</w:t>
      </w:r>
      <w:proofErr w:type="spellEnd"/>
      <w:r w:rsidRPr="00313A00">
        <w:t>)</w:t>
      </w:r>
    </w:p>
    <w:p w14:paraId="00110788" w14:textId="47EDCEF9" w:rsidR="00132B52" w:rsidRDefault="00132B52">
      <w:pPr>
        <w:spacing w:after="0"/>
      </w:pPr>
    </w:p>
    <w:p w14:paraId="55AC6805" w14:textId="77777777" w:rsidR="00D27094" w:rsidRDefault="00D27094">
      <w:pPr>
        <w:spacing w:after="0"/>
        <w:rPr>
          <w:rFonts w:ascii="Arial" w:hAnsi="Arial" w:cs="Arial"/>
          <w:b/>
          <w:bCs/>
          <w:i/>
          <w:iCs/>
          <w:sz w:val="28"/>
          <w:szCs w:val="28"/>
        </w:rPr>
      </w:pPr>
      <w:r>
        <w:br w:type="page"/>
      </w:r>
    </w:p>
    <w:p w14:paraId="0981EB50" w14:textId="491297A1" w:rsidR="00132B52" w:rsidRDefault="00132B52" w:rsidP="00132B52">
      <w:pPr>
        <w:pStyle w:val="Heading2"/>
      </w:pPr>
      <w:r>
        <w:lastRenderedPageBreak/>
        <w:t xml:space="preserve">Requirement </w:t>
      </w:r>
      <w:r w:rsidR="00896457">
        <w:t xml:space="preserve">7 </w:t>
      </w:r>
      <w:r>
        <w:t xml:space="preserve">– </w:t>
      </w:r>
      <w:r>
        <w:t xml:space="preserve">Handling </w:t>
      </w:r>
      <w:r w:rsidR="00BE5ADE">
        <w:t>Startup Run-Commands</w:t>
      </w:r>
    </w:p>
    <w:p w14:paraId="694FE5E2" w14:textId="6BE00AF7" w:rsidR="00D72D9A" w:rsidRPr="00D72D9A" w:rsidRDefault="00385285" w:rsidP="00D72D9A">
      <w:r>
        <w:t>10 points</w:t>
      </w:r>
    </w:p>
    <w:p w14:paraId="794B3F34" w14:textId="688B3331" w:rsidR="00BE5ADE" w:rsidRDefault="00BE5ADE" w:rsidP="00BE5ADE">
      <w:r>
        <w:t xml:space="preserve">All UNIX shells look for a startup script and run the commands contained therein.  For example, the </w:t>
      </w:r>
      <w:proofErr w:type="spellStart"/>
      <w:r>
        <w:rPr>
          <w:i/>
          <w:iCs/>
        </w:rPr>
        <w:t>Bourne</w:t>
      </w:r>
      <w:proofErr w:type="spellEnd"/>
      <w:r>
        <w:rPr>
          <w:i/>
          <w:iCs/>
        </w:rPr>
        <w:t xml:space="preserve"> Again Shell(bash) </w:t>
      </w:r>
      <w:r>
        <w:t xml:space="preserve">looks </w:t>
      </w:r>
      <w:proofErr w:type="gramStart"/>
      <w:r>
        <w:t xml:space="preserve">for </w:t>
      </w:r>
      <w:r w:rsidR="007C3B3D" w:rsidRPr="007C3B3D">
        <w:rPr>
          <w:rStyle w:val="codeChar"/>
        </w:rPr>
        <w:t>.profile</w:t>
      </w:r>
      <w:proofErr w:type="gramEnd"/>
      <w:r w:rsidR="007C3B3D">
        <w:t xml:space="preserve"> and </w:t>
      </w:r>
      <w:r w:rsidR="007C3B3D" w:rsidRPr="007C3B3D">
        <w:rPr>
          <w:rStyle w:val="codeChar"/>
        </w:rPr>
        <w:t>.</w:t>
      </w:r>
      <w:proofErr w:type="spellStart"/>
      <w:r w:rsidR="007C3B3D" w:rsidRPr="007C3B3D">
        <w:rPr>
          <w:rStyle w:val="codeChar"/>
        </w:rPr>
        <w:t>bashrc</w:t>
      </w:r>
      <w:proofErr w:type="spellEnd"/>
      <w:r w:rsidR="007C3B3D">
        <w:t xml:space="preserve"> </w:t>
      </w:r>
      <w:r w:rsidR="00823B3D">
        <w:t xml:space="preserve">files </w:t>
      </w:r>
      <w:r w:rsidR="007C3B3D">
        <w:t xml:space="preserve">on startup.  </w:t>
      </w:r>
      <w:r w:rsidR="004A51EC">
        <w:t xml:space="preserve">Shells look into system </w:t>
      </w:r>
      <w:proofErr w:type="gramStart"/>
      <w:r w:rsidR="004A51EC">
        <w:t>administrator controlled</w:t>
      </w:r>
      <w:proofErr w:type="gramEnd"/>
      <w:r w:rsidR="004A51EC">
        <w:t xml:space="preserve"> locations (e.g. /</w:t>
      </w:r>
      <w:proofErr w:type="spellStart"/>
      <w:r w:rsidR="004A51EC">
        <w:t>etc</w:t>
      </w:r>
      <w:proofErr w:type="spellEnd"/>
      <w:r w:rsidR="004A51EC">
        <w:t xml:space="preserve">), and in your home directory (HOME environment variable).  </w:t>
      </w:r>
      <w:r w:rsidR="007C3B3D">
        <w:t>This allows you to save commands that should be executed every</w:t>
      </w:r>
      <w:r w:rsidR="00906582">
        <w:t xml:space="preserve"> </w:t>
      </w:r>
      <w:r w:rsidR="007C3B3D">
        <w:t xml:space="preserve">time you run the shell (i.e. login).  </w:t>
      </w:r>
    </w:p>
    <w:p w14:paraId="6D44EC97" w14:textId="1FDAFEF6" w:rsidR="00906582" w:rsidRDefault="00906582" w:rsidP="00BE5ADE">
      <w:r>
        <w:t>You will do something similar for the Shippensburg University Shell (</w:t>
      </w:r>
      <w:proofErr w:type="spellStart"/>
      <w:r>
        <w:rPr>
          <w:i/>
          <w:iCs/>
        </w:rPr>
        <w:t>sush</w:t>
      </w:r>
      <w:proofErr w:type="spellEnd"/>
      <w:r>
        <w:t xml:space="preserve">).  </w:t>
      </w:r>
      <w:r w:rsidR="00F063FA">
        <w:t xml:space="preserve">Putting the file in the HOME directory makes it difficult to test.  Instead of using this well-known environment variable, we’ll look for an environment variable </w:t>
      </w:r>
      <w:r w:rsidR="00F063FA" w:rsidRPr="006650C8">
        <w:rPr>
          <w:rStyle w:val="codeChar"/>
        </w:rPr>
        <w:t>SUSHHOME</w:t>
      </w:r>
      <w:r w:rsidR="00F063FA">
        <w:t xml:space="preserve">.  If it is (check with your </w:t>
      </w:r>
      <w:proofErr w:type="spellStart"/>
      <w:r w:rsidR="00F063FA" w:rsidRPr="006650C8">
        <w:rPr>
          <w:rStyle w:val="codeChar"/>
        </w:rPr>
        <w:t>getenv</w:t>
      </w:r>
      <w:proofErr w:type="spellEnd"/>
      <w:r w:rsidR="00F063FA">
        <w:t xml:space="preserve">), then we’ll look in the directory it points for a file </w:t>
      </w:r>
      <w:r w:rsidR="0021430F">
        <w:t xml:space="preserve">named </w:t>
      </w:r>
      <w:proofErr w:type="gramStart"/>
      <w:r w:rsidR="0021430F">
        <w:t>“.</w:t>
      </w:r>
      <w:proofErr w:type="spellStart"/>
      <w:r w:rsidR="0021430F">
        <w:t>sushrc</w:t>
      </w:r>
      <w:proofErr w:type="spellEnd"/>
      <w:proofErr w:type="gramEnd"/>
      <w:r w:rsidR="0021430F">
        <w:t xml:space="preserve">”.  It will check the file’s status (see </w:t>
      </w:r>
      <w:r w:rsidR="0021430F" w:rsidRPr="00F30D8B">
        <w:rPr>
          <w:rStyle w:val="codeChar"/>
        </w:rPr>
        <w:t>stat</w:t>
      </w:r>
      <w:r w:rsidR="0021430F">
        <w:t xml:space="preserve"> system call), and if it is </w:t>
      </w:r>
      <w:r w:rsidR="00F30D8B">
        <w:t xml:space="preserve">not readable and </w:t>
      </w:r>
      <w:r w:rsidR="0021430F">
        <w:t>executable</w:t>
      </w:r>
      <w:r w:rsidR="00F30D8B">
        <w:t xml:space="preserve"> it will ignore it.</w:t>
      </w:r>
    </w:p>
    <w:p w14:paraId="21994351" w14:textId="1B79A0F3" w:rsidR="00F30D8B" w:rsidRDefault="00743614" w:rsidP="00BE5ADE">
      <w:r>
        <w:t>The state system call returns the permissions</w:t>
      </w:r>
      <w:r w:rsidR="004B60F1">
        <w:t xml:space="preserve">, and then you can use </w:t>
      </w:r>
      <w:r w:rsidR="00B22083">
        <w:t>a check like:</w:t>
      </w:r>
    </w:p>
    <w:p w14:paraId="24204194" w14:textId="571A1FF5" w:rsidR="00B22083" w:rsidRDefault="00B22083" w:rsidP="00B22083">
      <w:pPr>
        <w:pStyle w:val="code"/>
        <w:jc w:val="center"/>
      </w:pPr>
      <w:r>
        <w:t>if (</w:t>
      </w:r>
      <w:proofErr w:type="spellStart"/>
      <w:r>
        <w:t>sb.st_mode</w:t>
      </w:r>
      <w:proofErr w:type="spellEnd"/>
      <w:r>
        <w:t xml:space="preserve"> &amp; S_IRUSR) &amp;&amp; (</w:t>
      </w:r>
      <w:proofErr w:type="spellStart"/>
      <w:r>
        <w:t>sb.st_mode</w:t>
      </w:r>
      <w:proofErr w:type="spellEnd"/>
      <w:r>
        <w:t xml:space="preserve"> &amp; S_IXUSR)</w:t>
      </w:r>
    </w:p>
    <w:p w14:paraId="25D724F7" w14:textId="77777777" w:rsidR="00B22083" w:rsidRDefault="00B22083" w:rsidP="00BE5ADE"/>
    <w:p w14:paraId="49EF26D3" w14:textId="06819345" w:rsidR="00B22083" w:rsidRDefault="00B22083" w:rsidP="00BE5ADE">
      <w:r>
        <w:t xml:space="preserve">To decide if the file is readable and executable to the owner.  Then, simply open the file for reading, read the file, line by line, and execute each line – just like you would </w:t>
      </w:r>
      <w:r w:rsidR="00C01332">
        <w:t xml:space="preserve">in part 1 </w:t>
      </w:r>
      <w:r>
        <w:t xml:space="preserve">if you </w:t>
      </w:r>
      <w:r w:rsidR="00C01332">
        <w:t xml:space="preserve">typed them from the keyboard.  In fact, if you’ve done this right, you </w:t>
      </w:r>
      <w:r w:rsidR="00C01332" w:rsidRPr="00C01332">
        <w:rPr>
          <w:i/>
          <w:iCs/>
        </w:rPr>
        <w:t>could</w:t>
      </w:r>
      <w:r w:rsidR="00C01332">
        <w:rPr>
          <w:i/>
          <w:iCs/>
        </w:rPr>
        <w:t xml:space="preserve"> </w:t>
      </w:r>
      <w:r w:rsidR="00C01332">
        <w:t xml:space="preserve">have a “read commands from file” function that goes into a loop to read strings from the file, calls the parser, and executes them; </w:t>
      </w:r>
      <w:r w:rsidR="00D27094">
        <w:t>and closes the file when its finished.  You can have</w:t>
      </w:r>
      <w:r w:rsidR="00C01332">
        <w:t xml:space="preserve"> another </w:t>
      </w:r>
      <w:r w:rsidR="00D27094">
        <w:t xml:space="preserve">function that “reads commands from the user”, that goes into a </w:t>
      </w:r>
      <w:r w:rsidR="00C01332">
        <w:t>loop that “prints a prompt, reads string from stdin, calls the parser, and executes them.</w:t>
      </w:r>
    </w:p>
    <w:p w14:paraId="3E436CF0" w14:textId="77777777" w:rsidR="00C01332" w:rsidRPr="00C01332" w:rsidRDefault="00C01332" w:rsidP="00BE5ADE">
      <w:pPr>
        <w:rPr>
          <w:u w:val="single"/>
        </w:rPr>
      </w:pPr>
    </w:p>
    <w:p w14:paraId="6C7E681F" w14:textId="77777777" w:rsidR="00B22083" w:rsidRPr="00BE5ADE" w:rsidRDefault="00B22083" w:rsidP="00BE5ADE"/>
    <w:p w14:paraId="1FAD1061" w14:textId="77777777" w:rsidR="00132B52" w:rsidRPr="00132B52" w:rsidRDefault="00132B52" w:rsidP="00132B52"/>
    <w:p w14:paraId="0A67D0CA" w14:textId="62C1C0F3" w:rsidR="00132B52" w:rsidRDefault="00132B52">
      <w:pPr>
        <w:spacing w:after="0"/>
        <w:rPr>
          <w:rFonts w:ascii="Arial" w:hAnsi="Arial" w:cs="Arial"/>
          <w:b/>
          <w:bCs/>
          <w:i/>
          <w:iCs/>
          <w:sz w:val="28"/>
          <w:szCs w:val="28"/>
        </w:rPr>
      </w:pPr>
      <w:r>
        <w:rPr>
          <w:rFonts w:ascii="Arial" w:hAnsi="Arial" w:cs="Arial"/>
          <w:b/>
          <w:bCs/>
          <w:i/>
          <w:iCs/>
          <w:sz w:val="28"/>
          <w:szCs w:val="28"/>
        </w:rPr>
        <w:br w:type="page"/>
      </w:r>
    </w:p>
    <w:p w14:paraId="66BA9377" w14:textId="498B1D58" w:rsidR="00786132" w:rsidRDefault="00786132" w:rsidP="00786132">
      <w:pPr>
        <w:pStyle w:val="Heading2"/>
      </w:pPr>
      <w:r>
        <w:lastRenderedPageBreak/>
        <w:t xml:space="preserve">Requirement </w:t>
      </w:r>
      <w:r w:rsidR="004F0D3A">
        <w:t xml:space="preserve">8 </w:t>
      </w:r>
      <w:r>
        <w:t xml:space="preserve">– </w:t>
      </w:r>
      <w:r>
        <w:t>Job Queue</w:t>
      </w:r>
    </w:p>
    <w:p w14:paraId="78F196C7" w14:textId="1F1248BA" w:rsidR="008B6707" w:rsidRPr="008B6707" w:rsidRDefault="008B6707" w:rsidP="008B6707">
      <w:r>
        <w:t>20 points</w:t>
      </w:r>
    </w:p>
    <w:p w14:paraId="54798749" w14:textId="38C4DB18" w:rsidR="00786132" w:rsidRDefault="00786132" w:rsidP="00786132">
      <w:r>
        <w:t xml:space="preserve">One of the unique features of the </w:t>
      </w:r>
      <w:r>
        <w:rPr>
          <w:i/>
          <w:iCs/>
        </w:rPr>
        <w:t>Shippensburg Shell</w:t>
      </w:r>
      <w:r>
        <w:t xml:space="preserve"> is that </w:t>
      </w:r>
      <w:r w:rsidR="008B6C20">
        <w:t>it will support running commands in the background, one at a time like a printer.</w:t>
      </w:r>
    </w:p>
    <w:p w14:paraId="7315EF59" w14:textId="264EF11A" w:rsidR="008B6C20" w:rsidRDefault="008B6C20" w:rsidP="00786132">
      <w:r>
        <w:t xml:space="preserve">To support this, there are several additional </w:t>
      </w:r>
      <w:r>
        <w:rPr>
          <w:i/>
          <w:iCs/>
        </w:rPr>
        <w:t>internal commands</w:t>
      </w:r>
      <w:r>
        <w:t>:</w:t>
      </w:r>
    </w:p>
    <w:tbl>
      <w:tblPr>
        <w:tblStyle w:val="TableGrid"/>
        <w:tblW w:w="0" w:type="auto"/>
        <w:tblLook w:val="04A0" w:firstRow="1" w:lastRow="0" w:firstColumn="1" w:lastColumn="0" w:noHBand="0" w:noVBand="1"/>
      </w:tblPr>
      <w:tblGrid>
        <w:gridCol w:w="5035"/>
        <w:gridCol w:w="5035"/>
      </w:tblGrid>
      <w:tr w:rsidR="008B6C20" w14:paraId="4BCAB77A" w14:textId="77777777" w:rsidTr="007B3EA5">
        <w:tc>
          <w:tcPr>
            <w:tcW w:w="5035" w:type="dxa"/>
          </w:tcPr>
          <w:p w14:paraId="3C6DF5E0" w14:textId="77777777" w:rsidR="008B6C20" w:rsidRDefault="008B6C20" w:rsidP="007B3EA5">
            <w:r>
              <w:t>Command / Format</w:t>
            </w:r>
          </w:p>
        </w:tc>
        <w:tc>
          <w:tcPr>
            <w:tcW w:w="5035" w:type="dxa"/>
          </w:tcPr>
          <w:p w14:paraId="617E77E7" w14:textId="77777777" w:rsidR="008B6C20" w:rsidRDefault="008B6C20" w:rsidP="007B3EA5">
            <w:r>
              <w:t>Purpose</w:t>
            </w:r>
          </w:p>
        </w:tc>
      </w:tr>
      <w:tr w:rsidR="008B6C20" w:rsidRPr="00ED3976" w14:paraId="6A780629" w14:textId="77777777" w:rsidTr="007B3EA5">
        <w:tc>
          <w:tcPr>
            <w:tcW w:w="5035" w:type="dxa"/>
          </w:tcPr>
          <w:p w14:paraId="3AEDA600" w14:textId="2A6D0F00" w:rsidR="008B6C20" w:rsidRPr="00047EF4" w:rsidRDefault="00047EF4" w:rsidP="007B3EA5">
            <w:pPr>
              <w:pStyle w:val="code"/>
            </w:pPr>
            <w:r>
              <w:t xml:space="preserve">queue </w:t>
            </w:r>
            <w:r>
              <w:rPr>
                <w:i/>
                <w:iCs w:val="0"/>
              </w:rPr>
              <w:t>command line</w:t>
            </w:r>
          </w:p>
        </w:tc>
        <w:tc>
          <w:tcPr>
            <w:tcW w:w="5035" w:type="dxa"/>
          </w:tcPr>
          <w:p w14:paraId="4A06304E" w14:textId="1B2F586C" w:rsidR="008B6C20" w:rsidRPr="00ED3976" w:rsidRDefault="00047EF4" w:rsidP="007B3EA5">
            <w:proofErr w:type="spellStart"/>
            <w:r>
              <w:t>Enqueue’s</w:t>
            </w:r>
            <w:proofErr w:type="spellEnd"/>
            <w:r>
              <w:t xml:space="preserve"> the command line for processing</w:t>
            </w:r>
            <w:r w:rsidR="004115C7">
              <w:t>.</w:t>
            </w:r>
          </w:p>
        </w:tc>
      </w:tr>
      <w:tr w:rsidR="008B6C20" w14:paraId="04C166ED" w14:textId="77777777" w:rsidTr="007B3EA5">
        <w:tc>
          <w:tcPr>
            <w:tcW w:w="5035" w:type="dxa"/>
          </w:tcPr>
          <w:p w14:paraId="19914D54" w14:textId="1AC94D96" w:rsidR="008B6C20" w:rsidRDefault="00047EF4" w:rsidP="007B3EA5">
            <w:pPr>
              <w:pStyle w:val="code"/>
            </w:pPr>
            <w:r>
              <w:t>status</w:t>
            </w:r>
          </w:p>
        </w:tc>
        <w:tc>
          <w:tcPr>
            <w:tcW w:w="5035" w:type="dxa"/>
          </w:tcPr>
          <w:p w14:paraId="765061B5" w14:textId="463BC477" w:rsidR="008B6C20" w:rsidRDefault="00047EF4" w:rsidP="007B3EA5">
            <w:r>
              <w:t>Reports the status of jobs in the job queue</w:t>
            </w:r>
          </w:p>
        </w:tc>
      </w:tr>
      <w:tr w:rsidR="00047EF4" w14:paraId="494699E2" w14:textId="77777777" w:rsidTr="007B3EA5">
        <w:tc>
          <w:tcPr>
            <w:tcW w:w="5035" w:type="dxa"/>
          </w:tcPr>
          <w:p w14:paraId="52A7FD0C" w14:textId="1390ED1F" w:rsidR="00047EF4" w:rsidRPr="00047EF4" w:rsidRDefault="00047EF4" w:rsidP="007B3EA5">
            <w:pPr>
              <w:pStyle w:val="code"/>
            </w:pPr>
            <w:r>
              <w:t xml:space="preserve">output </w:t>
            </w:r>
            <w:r>
              <w:rPr>
                <w:i/>
                <w:iCs w:val="0"/>
              </w:rPr>
              <w:t>n</w:t>
            </w:r>
          </w:p>
        </w:tc>
        <w:tc>
          <w:tcPr>
            <w:tcW w:w="5035" w:type="dxa"/>
          </w:tcPr>
          <w:p w14:paraId="11A38589" w14:textId="314F99CA" w:rsidR="00047EF4" w:rsidRPr="00047EF4" w:rsidRDefault="00047EF4" w:rsidP="007B3EA5">
            <w:r>
              <w:t xml:space="preserve">Shows the output of the previously queued, and completed job </w:t>
            </w:r>
            <w:r>
              <w:rPr>
                <w:i/>
                <w:iCs/>
              </w:rPr>
              <w:t>n</w:t>
            </w:r>
          </w:p>
        </w:tc>
      </w:tr>
      <w:tr w:rsidR="00047EF4" w14:paraId="4A996344" w14:textId="77777777" w:rsidTr="007B3EA5">
        <w:tc>
          <w:tcPr>
            <w:tcW w:w="5035" w:type="dxa"/>
          </w:tcPr>
          <w:p w14:paraId="175539FE" w14:textId="6F46C0B9" w:rsidR="00047EF4" w:rsidRPr="00A67D55" w:rsidRDefault="00A67D55" w:rsidP="007B3EA5">
            <w:pPr>
              <w:pStyle w:val="code"/>
            </w:pPr>
            <w:r>
              <w:t xml:space="preserve">cancel </w:t>
            </w:r>
            <w:r>
              <w:rPr>
                <w:i/>
                <w:iCs w:val="0"/>
              </w:rPr>
              <w:t>n</w:t>
            </w:r>
          </w:p>
        </w:tc>
        <w:tc>
          <w:tcPr>
            <w:tcW w:w="5035" w:type="dxa"/>
          </w:tcPr>
          <w:p w14:paraId="3B9E7FCB" w14:textId="08A12293" w:rsidR="00047EF4" w:rsidRPr="00A67D55" w:rsidRDefault="00A67D55" w:rsidP="007B3EA5">
            <w:r>
              <w:t xml:space="preserve">Cancels job </w:t>
            </w:r>
            <w:r>
              <w:rPr>
                <w:i/>
                <w:iCs/>
              </w:rPr>
              <w:t>n</w:t>
            </w:r>
            <w:r>
              <w:t xml:space="preserve"> from the queue.  If it is currently running it sends it a “SIGTERM” signal using the </w:t>
            </w:r>
            <w:proofErr w:type="gramStart"/>
            <w:r>
              <w:t>kill(</w:t>
            </w:r>
            <w:proofErr w:type="gramEnd"/>
            <w:r>
              <w:t>) system call.</w:t>
            </w:r>
          </w:p>
        </w:tc>
      </w:tr>
    </w:tbl>
    <w:p w14:paraId="59377F23" w14:textId="77777777" w:rsidR="00340E23" w:rsidRDefault="00340E23" w:rsidP="00340E23"/>
    <w:p w14:paraId="4F660E8C" w14:textId="7D330B8A" w:rsidR="00340E23" w:rsidRDefault="004115C7" w:rsidP="004115C7">
      <w:pPr>
        <w:pStyle w:val="Heading3"/>
      </w:pPr>
      <w:r>
        <w:t>Details</w:t>
      </w:r>
    </w:p>
    <w:p w14:paraId="2A4EB4AE" w14:textId="2E0A7DC0" w:rsidR="004115C7" w:rsidRDefault="004115C7" w:rsidP="004115C7">
      <w:r>
        <w:t xml:space="preserve">The </w:t>
      </w:r>
      <w:bookmarkEnd w:id="0"/>
      <w:r w:rsidR="003C3A09" w:rsidRPr="003C3A09">
        <w:rPr>
          <w:rStyle w:val="codeChar"/>
        </w:rPr>
        <w:t>queue</w:t>
      </w:r>
      <w:r w:rsidR="003C3A09">
        <w:t xml:space="preserve"> command will </w:t>
      </w:r>
      <w:r w:rsidR="003C3A09">
        <w:rPr>
          <w:i/>
          <w:iCs/>
        </w:rPr>
        <w:t>enqueue</w:t>
      </w:r>
      <w:r w:rsidR="003C3A09">
        <w:t xml:space="preserve"> a job for processing in the background.  The </w:t>
      </w:r>
      <w:r w:rsidR="003C3A09">
        <w:rPr>
          <w:i/>
          <w:iCs/>
        </w:rPr>
        <w:t>standard input</w:t>
      </w:r>
      <w:r w:rsidR="003C3A09">
        <w:t xml:space="preserve"> channel is closed</w:t>
      </w:r>
      <w:r w:rsidR="00867AE6">
        <w:t>.  The job’s standard output is directed to a temporary file created in the “/</w:t>
      </w:r>
      <w:proofErr w:type="spellStart"/>
      <w:r w:rsidR="00867AE6">
        <w:t>tmp</w:t>
      </w:r>
      <w:proofErr w:type="spellEnd"/>
      <w:r w:rsidR="00867AE6">
        <w:t xml:space="preserve">” directory (see the </w:t>
      </w:r>
      <w:proofErr w:type="spellStart"/>
      <w:r w:rsidR="00867AE6">
        <w:rPr>
          <w:i/>
          <w:iCs/>
        </w:rPr>
        <w:t>mkstemp</w:t>
      </w:r>
      <w:proofErr w:type="spellEnd"/>
      <w:r w:rsidR="00867AE6">
        <w:rPr>
          <w:i/>
          <w:iCs/>
        </w:rPr>
        <w:t xml:space="preserve"> </w:t>
      </w:r>
      <w:r w:rsidR="00867AE6">
        <w:t>library function).</w:t>
      </w:r>
      <w:r w:rsidR="00273F45">
        <w:t xml:space="preserve">  No other redirection / pipelining is supported here, but commands can have command line arguments, so “ls -l” is OK, “ls -l &gt; output” is not.</w:t>
      </w:r>
    </w:p>
    <w:p w14:paraId="6386FA5A" w14:textId="71B53970" w:rsidR="00273F45" w:rsidRDefault="004569F2" w:rsidP="004115C7">
      <w:r>
        <w:t>When submitting a job to the job queue, if there is already a job running, then this task will be queued and wait for its turn.  If there is no job running, then this job will be released from the job queue.</w:t>
      </w:r>
    </w:p>
    <w:p w14:paraId="50696D68" w14:textId="47F0A811" w:rsidR="004569F2" w:rsidRDefault="006A05A8" w:rsidP="004115C7">
      <w:r>
        <w:t xml:space="preserve">When the job is finished and exits, the shell will receive a </w:t>
      </w:r>
      <w:r>
        <w:rPr>
          <w:i/>
          <w:iCs/>
        </w:rPr>
        <w:t>SIGCHLD</w:t>
      </w:r>
      <w:r>
        <w:t xml:space="preserve"> signal alerting it that one of its child processes has finished.  Of course, a normal child completion will also trigger SIGCHLD.  </w:t>
      </w:r>
      <w:r w:rsidR="00923632">
        <w:t>To receive these signals, you need to create a signal handler and then invoke the “</w:t>
      </w:r>
      <w:r w:rsidR="00923632" w:rsidRPr="00923632">
        <w:rPr>
          <w:rStyle w:val="codeChar"/>
        </w:rPr>
        <w:t>signal</w:t>
      </w:r>
      <w:r w:rsidR="00923632">
        <w:t>” system call.</w:t>
      </w:r>
    </w:p>
    <w:p w14:paraId="766C61B9" w14:textId="1229FE50" w:rsidR="00923632" w:rsidRDefault="00923632" w:rsidP="004115C7">
      <w:r>
        <w:t xml:space="preserve">Your signal handler should scan through the job </w:t>
      </w:r>
      <w:proofErr w:type="gramStart"/>
      <w:r>
        <w:t>queue</w:t>
      </w:r>
      <w:r w:rsidR="003C2361">
        <w:t>, and</w:t>
      </w:r>
      <w:proofErr w:type="gramEnd"/>
      <w:r w:rsidR="003C2361">
        <w:t xml:space="preserve"> use the “</w:t>
      </w:r>
      <w:proofErr w:type="spellStart"/>
      <w:r w:rsidR="003C2361" w:rsidRPr="004E201A">
        <w:rPr>
          <w:rStyle w:val="codeChar"/>
        </w:rPr>
        <w:t>waitpid</w:t>
      </w:r>
      <w:proofErr w:type="spellEnd"/>
      <w:r w:rsidR="003C2361">
        <w:t xml:space="preserve">” system call with the </w:t>
      </w:r>
      <w:r w:rsidR="003C2361" w:rsidRPr="004E201A">
        <w:rPr>
          <w:rStyle w:val="codeChar"/>
        </w:rPr>
        <w:t>WNOHANG</w:t>
      </w:r>
      <w:r w:rsidR="003C2361">
        <w:t xml:space="preserve"> option to check the status on each task.  Any task that has finished should be marked as completed.  If the job that was running is finished, </w:t>
      </w:r>
      <w:r w:rsidR="004E201A">
        <w:t>the next job in the job queue should be released and executed like other shell commands.</w:t>
      </w:r>
    </w:p>
    <w:p w14:paraId="06F51E3B" w14:textId="7EC8A186" w:rsidR="00A903F9" w:rsidRDefault="00A903F9" w:rsidP="004115C7">
      <w:r>
        <w:t xml:space="preserve">The </w:t>
      </w:r>
      <w:r w:rsidRPr="00A903F9">
        <w:rPr>
          <w:rStyle w:val="codeChar"/>
        </w:rPr>
        <w:t>output</w:t>
      </w:r>
      <w:r>
        <w:t xml:space="preserve"> command will show the contents of the temporary file for a completed job.  For this, just read the contents of the file to the screen.  Then, you can close the file and remove the job from the job queue.</w:t>
      </w:r>
    </w:p>
    <w:p w14:paraId="71E987C4" w14:textId="019067C9" w:rsidR="00A903F9" w:rsidRDefault="00A903F9" w:rsidP="004115C7"/>
    <w:p w14:paraId="1BEA2825" w14:textId="095C1FEB" w:rsidR="009A646A" w:rsidRDefault="009A646A" w:rsidP="009A646A">
      <w:pPr>
        <w:pStyle w:val="Heading3"/>
      </w:pPr>
      <w:r>
        <w:t>Example</w:t>
      </w:r>
    </w:p>
    <w:p w14:paraId="2E412DC6" w14:textId="1502D87C" w:rsidR="009A646A" w:rsidRPr="009A646A" w:rsidRDefault="009A646A" w:rsidP="009A646A">
      <w:r>
        <w:rPr>
          <w:noProof/>
        </w:rPr>
        <mc:AlternateContent>
          <mc:Choice Requires="wps">
            <w:drawing>
              <wp:anchor distT="45720" distB="45720" distL="114300" distR="114300" simplePos="0" relativeHeight="251679744" behindDoc="0" locked="0" layoutInCell="1" allowOverlap="1" wp14:anchorId="2937D667" wp14:editId="30618FDF">
                <wp:simplePos x="0" y="0"/>
                <wp:positionH relativeFrom="column">
                  <wp:posOffset>480695</wp:posOffset>
                </wp:positionH>
                <wp:positionV relativeFrom="paragraph">
                  <wp:posOffset>180975</wp:posOffset>
                </wp:positionV>
                <wp:extent cx="5407660" cy="1404620"/>
                <wp:effectExtent l="0" t="0" r="21590" b="241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7660" cy="1404620"/>
                        </a:xfrm>
                        <a:prstGeom prst="rect">
                          <a:avLst/>
                        </a:prstGeom>
                        <a:solidFill>
                          <a:srgbClr val="FFFFFF"/>
                        </a:solidFill>
                        <a:ln w="9525">
                          <a:solidFill>
                            <a:srgbClr val="000000"/>
                          </a:solidFill>
                          <a:miter lim="800000"/>
                          <a:headEnd/>
                          <a:tailEnd/>
                        </a:ln>
                      </wps:spPr>
                      <wps:txbx>
                        <w:txbxContent>
                          <w:p w14:paraId="1934C4C3" w14:textId="766C3A65" w:rsidR="009A646A" w:rsidRDefault="009A646A" w:rsidP="009A646A">
                            <w:pPr>
                              <w:pStyle w:val="code"/>
                            </w:pPr>
                            <w:r>
                              <w:t>&gt;queue ls -l /</w:t>
                            </w:r>
                            <w:proofErr w:type="spellStart"/>
                            <w:r>
                              <w:t>usr</w:t>
                            </w:r>
                            <w:proofErr w:type="spellEnd"/>
                          </w:p>
                          <w:p w14:paraId="186D239D" w14:textId="77777777" w:rsidR="009A646A" w:rsidRDefault="009A646A" w:rsidP="009A646A">
                            <w:pPr>
                              <w:pStyle w:val="code"/>
                            </w:pPr>
                            <w:r>
                              <w:t xml:space="preserve">&gt;queue </w:t>
                            </w:r>
                            <w:proofErr w:type="spellStart"/>
                            <w:r>
                              <w:t>ps</w:t>
                            </w:r>
                            <w:proofErr w:type="spellEnd"/>
                            <w:r>
                              <w:t xml:space="preserve"> -</w:t>
                            </w:r>
                            <w:proofErr w:type="spellStart"/>
                            <w:r>
                              <w:t>eaf</w:t>
                            </w:r>
                            <w:proofErr w:type="spellEnd"/>
                          </w:p>
                          <w:p w14:paraId="2DFC0F69" w14:textId="1CF8A499" w:rsidR="009A646A" w:rsidRDefault="009A646A" w:rsidP="009A646A">
                            <w:pPr>
                              <w:pStyle w:val="code"/>
                            </w:pPr>
                            <w:r>
                              <w:t>&gt;queue touch /</w:t>
                            </w:r>
                            <w:proofErr w:type="spellStart"/>
                            <w:r>
                              <w:t>tmp</w:t>
                            </w:r>
                            <w:proofErr w:type="spellEnd"/>
                            <w:r>
                              <w:t>/</w:t>
                            </w:r>
                            <w:r>
                              <w:t>bob</w:t>
                            </w:r>
                          </w:p>
                          <w:p w14:paraId="67B14C0F" w14:textId="77777777" w:rsidR="009A646A" w:rsidRDefault="009A646A" w:rsidP="009A646A">
                            <w:pPr>
                              <w:pStyle w:val="code"/>
                            </w:pPr>
                            <w:r>
                              <w:t>&gt;status</w:t>
                            </w:r>
                          </w:p>
                          <w:p w14:paraId="17BFDBE1" w14:textId="77777777" w:rsidR="009A646A" w:rsidRDefault="009A646A" w:rsidP="009A646A">
                            <w:pPr>
                              <w:pStyle w:val="code"/>
                            </w:pPr>
                            <w:r>
                              <w:t>0 is complete</w:t>
                            </w:r>
                          </w:p>
                          <w:p w14:paraId="366306F4" w14:textId="77777777" w:rsidR="009A646A" w:rsidRDefault="009A646A" w:rsidP="009A646A">
                            <w:pPr>
                              <w:pStyle w:val="code"/>
                            </w:pPr>
                            <w:r>
                              <w:t>1 is complete</w:t>
                            </w:r>
                          </w:p>
                          <w:p w14:paraId="100E8BAC" w14:textId="77777777" w:rsidR="009A646A" w:rsidRDefault="009A646A" w:rsidP="009A646A">
                            <w:pPr>
                              <w:pStyle w:val="code"/>
                            </w:pPr>
                            <w:r>
                              <w:t>2 is complete</w:t>
                            </w:r>
                          </w:p>
                          <w:p w14:paraId="4B26A1B6" w14:textId="723545F1" w:rsidR="009A646A" w:rsidRDefault="009A646A" w:rsidP="009A646A">
                            <w:pPr>
                              <w:pStyle w:val="code"/>
                            </w:pPr>
                            <w:r>
                              <w:t>&gt;</w:t>
                            </w:r>
                            <w:r w:rsidR="006A5E79">
                              <w:t>output 0</w:t>
                            </w:r>
                          </w:p>
                          <w:p w14:paraId="00C92996" w14:textId="727BA785" w:rsidR="006A5E79" w:rsidRDefault="006A5E79" w:rsidP="006A5E79">
                            <w:pPr>
                              <w:pStyle w:val="Caption"/>
                            </w:pPr>
                            <w:r>
                              <w:t>… &lt;contents of the ls are snipped&gt;</w:t>
                            </w:r>
                          </w:p>
                          <w:p w14:paraId="4F21BA32" w14:textId="77777777" w:rsidR="006A5E79" w:rsidRDefault="006A5E79" w:rsidP="006A5E79">
                            <w:pPr>
                              <w:pStyle w:val="code"/>
                            </w:pPr>
                            <w:r>
                              <w:t>&gt;status</w:t>
                            </w:r>
                          </w:p>
                          <w:p w14:paraId="46A99EE0" w14:textId="77777777" w:rsidR="006A5E79" w:rsidRDefault="006A5E79" w:rsidP="006A5E79">
                            <w:pPr>
                              <w:pStyle w:val="code"/>
                            </w:pPr>
                            <w:r>
                              <w:t>1 is complete</w:t>
                            </w:r>
                          </w:p>
                          <w:p w14:paraId="7440E1B2" w14:textId="77777777" w:rsidR="006A5E79" w:rsidRDefault="006A5E79" w:rsidP="006A5E79">
                            <w:pPr>
                              <w:pStyle w:val="code"/>
                            </w:pPr>
                            <w:r>
                              <w:t>2 is complete</w:t>
                            </w:r>
                          </w:p>
                          <w:p w14:paraId="0CD69733" w14:textId="77777777" w:rsidR="006A5E79" w:rsidRDefault="006A5E79" w:rsidP="009A646A">
                            <w:pPr>
                              <w:pStyle w:val="code"/>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37D667" id="_x0000_s1042" type="#_x0000_t202" style="position:absolute;margin-left:37.85pt;margin-top:14.25pt;width:425.8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">
                <v:textbox style="mso-fit-shape-to-text:t">
                  <w:txbxContent>
                    <w:p w14:paraId="1934C4C3" w14:textId="766C3A65" w:rsidR="009A646A" w:rsidRDefault="009A646A" w:rsidP="009A646A">
                      <w:pPr>
                        <w:pStyle w:val="code"/>
                      </w:pPr>
                      <w:r>
                        <w:t>&gt;queue ls -l /</w:t>
                      </w:r>
                      <w:proofErr w:type="spellStart"/>
                      <w:r>
                        <w:t>usr</w:t>
                      </w:r>
                      <w:proofErr w:type="spellEnd"/>
                    </w:p>
                    <w:p w14:paraId="186D239D" w14:textId="77777777" w:rsidR="009A646A" w:rsidRDefault="009A646A" w:rsidP="009A646A">
                      <w:pPr>
                        <w:pStyle w:val="code"/>
                      </w:pPr>
                      <w:r>
                        <w:t xml:space="preserve">&gt;queue </w:t>
                      </w:r>
                      <w:proofErr w:type="spellStart"/>
                      <w:r>
                        <w:t>ps</w:t>
                      </w:r>
                      <w:proofErr w:type="spellEnd"/>
                      <w:r>
                        <w:t xml:space="preserve"> -</w:t>
                      </w:r>
                      <w:proofErr w:type="spellStart"/>
                      <w:r>
                        <w:t>eaf</w:t>
                      </w:r>
                      <w:proofErr w:type="spellEnd"/>
                    </w:p>
                    <w:p w14:paraId="2DFC0F69" w14:textId="1CF8A499" w:rsidR="009A646A" w:rsidRDefault="009A646A" w:rsidP="009A646A">
                      <w:pPr>
                        <w:pStyle w:val="code"/>
                      </w:pPr>
                      <w:r>
                        <w:t>&gt;queue touch /</w:t>
                      </w:r>
                      <w:proofErr w:type="spellStart"/>
                      <w:r>
                        <w:t>tmp</w:t>
                      </w:r>
                      <w:proofErr w:type="spellEnd"/>
                      <w:r>
                        <w:t>/</w:t>
                      </w:r>
                      <w:r>
                        <w:t>bob</w:t>
                      </w:r>
                    </w:p>
                    <w:p w14:paraId="67B14C0F" w14:textId="77777777" w:rsidR="009A646A" w:rsidRDefault="009A646A" w:rsidP="009A646A">
                      <w:pPr>
                        <w:pStyle w:val="code"/>
                      </w:pPr>
                      <w:r>
                        <w:t>&gt;status</w:t>
                      </w:r>
                    </w:p>
                    <w:p w14:paraId="17BFDBE1" w14:textId="77777777" w:rsidR="009A646A" w:rsidRDefault="009A646A" w:rsidP="009A646A">
                      <w:pPr>
                        <w:pStyle w:val="code"/>
                      </w:pPr>
                      <w:r>
                        <w:t>0 is complete</w:t>
                      </w:r>
                    </w:p>
                    <w:p w14:paraId="366306F4" w14:textId="77777777" w:rsidR="009A646A" w:rsidRDefault="009A646A" w:rsidP="009A646A">
                      <w:pPr>
                        <w:pStyle w:val="code"/>
                      </w:pPr>
                      <w:r>
                        <w:t>1 is complete</w:t>
                      </w:r>
                    </w:p>
                    <w:p w14:paraId="100E8BAC" w14:textId="77777777" w:rsidR="009A646A" w:rsidRDefault="009A646A" w:rsidP="009A646A">
                      <w:pPr>
                        <w:pStyle w:val="code"/>
                      </w:pPr>
                      <w:r>
                        <w:t>2 is complete</w:t>
                      </w:r>
                    </w:p>
                    <w:p w14:paraId="4B26A1B6" w14:textId="723545F1" w:rsidR="009A646A" w:rsidRDefault="009A646A" w:rsidP="009A646A">
                      <w:pPr>
                        <w:pStyle w:val="code"/>
                      </w:pPr>
                      <w:r>
                        <w:t>&gt;</w:t>
                      </w:r>
                      <w:r w:rsidR="006A5E79">
                        <w:t>output 0</w:t>
                      </w:r>
                    </w:p>
                    <w:p w14:paraId="00C92996" w14:textId="727BA785" w:rsidR="006A5E79" w:rsidRDefault="006A5E79" w:rsidP="006A5E79">
                      <w:pPr>
                        <w:pStyle w:val="Caption"/>
                      </w:pPr>
                      <w:r>
                        <w:t>… &lt;contents of the ls are snipped&gt;</w:t>
                      </w:r>
                    </w:p>
                    <w:p w14:paraId="4F21BA32" w14:textId="77777777" w:rsidR="006A5E79" w:rsidRDefault="006A5E79" w:rsidP="006A5E79">
                      <w:pPr>
                        <w:pStyle w:val="code"/>
                      </w:pPr>
                      <w:r>
                        <w:t>&gt;status</w:t>
                      </w:r>
                    </w:p>
                    <w:p w14:paraId="46A99EE0" w14:textId="77777777" w:rsidR="006A5E79" w:rsidRDefault="006A5E79" w:rsidP="006A5E79">
                      <w:pPr>
                        <w:pStyle w:val="code"/>
                      </w:pPr>
                      <w:r>
                        <w:t>1 is complete</w:t>
                      </w:r>
                    </w:p>
                    <w:p w14:paraId="7440E1B2" w14:textId="77777777" w:rsidR="006A5E79" w:rsidRDefault="006A5E79" w:rsidP="006A5E79">
                      <w:pPr>
                        <w:pStyle w:val="code"/>
                      </w:pPr>
                      <w:r>
                        <w:t>2 is complete</w:t>
                      </w:r>
                    </w:p>
                    <w:p w14:paraId="0CD69733" w14:textId="77777777" w:rsidR="006A5E79" w:rsidRDefault="006A5E79" w:rsidP="009A646A">
                      <w:pPr>
                        <w:pStyle w:val="code"/>
                      </w:pPr>
                    </w:p>
                  </w:txbxContent>
                </v:textbox>
                <w10:wrap type="square"/>
              </v:shape>
            </w:pict>
          </mc:Fallback>
        </mc:AlternateContent>
      </w:r>
    </w:p>
    <w:p w14:paraId="04B440E3" w14:textId="77777777" w:rsidR="004E201A" w:rsidRDefault="004E201A" w:rsidP="004115C7"/>
    <w:p w14:paraId="1B10C6C1" w14:textId="052412D1" w:rsidR="00923632" w:rsidRDefault="00923632" w:rsidP="004115C7"/>
    <w:p w14:paraId="53F29C37" w14:textId="1D5FBDFA" w:rsidR="006A5E79" w:rsidRDefault="006A5E79" w:rsidP="004115C7"/>
    <w:p w14:paraId="7D07EB0B" w14:textId="33D11349" w:rsidR="006A5E79" w:rsidRDefault="006A5E79" w:rsidP="004115C7"/>
    <w:p w14:paraId="76DDAEF5" w14:textId="318DEC3C" w:rsidR="006A5E79" w:rsidRDefault="006A5E79" w:rsidP="004115C7"/>
    <w:p w14:paraId="2CAC7DC2" w14:textId="70614BA6" w:rsidR="006A5E79" w:rsidRDefault="006A5E79" w:rsidP="004115C7"/>
    <w:p w14:paraId="5FA006C7" w14:textId="1930FAA7" w:rsidR="006A5E79" w:rsidRDefault="006A5E79" w:rsidP="004115C7"/>
    <w:p w14:paraId="070CA3E6" w14:textId="0AF8701F" w:rsidR="006A5E79" w:rsidRDefault="006A5E79" w:rsidP="004115C7"/>
    <w:p w14:paraId="77F20643" w14:textId="1AE7309A" w:rsidR="006A5E79" w:rsidRDefault="006A5E79" w:rsidP="004115C7"/>
    <w:p w14:paraId="14F884B7" w14:textId="77777777" w:rsidR="006A5E79" w:rsidRDefault="006A5E79">
      <w:pPr>
        <w:spacing w:after="0"/>
        <w:rPr>
          <w:rFonts w:ascii="Arial" w:hAnsi="Arial" w:cs="Arial"/>
          <w:b/>
          <w:bCs/>
          <w:i/>
          <w:iCs/>
          <w:sz w:val="28"/>
          <w:szCs w:val="28"/>
        </w:rPr>
      </w:pPr>
      <w:r>
        <w:br w:type="page"/>
      </w:r>
    </w:p>
    <w:p w14:paraId="32404BF4" w14:textId="4809D3E4" w:rsidR="006A5E79" w:rsidRDefault="006A5E79" w:rsidP="006A5E79">
      <w:pPr>
        <w:pStyle w:val="Heading2"/>
      </w:pPr>
      <w:r>
        <w:lastRenderedPageBreak/>
        <w:t xml:space="preserve">Requirement </w:t>
      </w:r>
      <w:r w:rsidR="00663A71">
        <w:t>9</w:t>
      </w:r>
      <w:r w:rsidR="004F0D3A">
        <w:t xml:space="preserve"> </w:t>
      </w:r>
      <w:r>
        <w:t xml:space="preserve">– </w:t>
      </w:r>
      <w:r>
        <w:t>Consistent Error Messages</w:t>
      </w:r>
    </w:p>
    <w:p w14:paraId="3DC8164D" w14:textId="7F7DF3F8" w:rsidR="00F87FEC" w:rsidRPr="00F87FEC" w:rsidRDefault="00F87FEC" w:rsidP="00F87FEC">
      <w:r w:rsidRPr="00F87FEC">
        <w:t>10 points</w:t>
      </w:r>
    </w:p>
    <w:p w14:paraId="3F303BB6" w14:textId="77777777" w:rsidR="0024671C" w:rsidRDefault="0024671C">
      <w:pPr>
        <w:spacing w:after="0"/>
      </w:pPr>
      <w:r>
        <w:t xml:space="preserve">Because we will be using the </w:t>
      </w:r>
      <w:proofErr w:type="spellStart"/>
      <w:r>
        <w:t>autograder</w:t>
      </w:r>
      <w:proofErr w:type="spellEnd"/>
      <w:r>
        <w:t>, any error messages must be consistent between projects.  To help you, I went through my solution code and extracted every message and put it into a “.h” file (see next page).</w:t>
      </w:r>
    </w:p>
    <w:p w14:paraId="2950AFC0" w14:textId="77777777" w:rsidR="0024671C" w:rsidRDefault="0024671C">
      <w:pPr>
        <w:spacing w:after="0"/>
      </w:pPr>
    </w:p>
    <w:p w14:paraId="5EB61933" w14:textId="77777777" w:rsidR="0024671C" w:rsidRDefault="0024671C">
      <w:pPr>
        <w:spacing w:after="0"/>
      </w:pPr>
      <w:r>
        <w:t>Any of the “ERROR_” messages shall be printed as an error message:</w:t>
      </w:r>
      <w:r>
        <w:br/>
      </w:r>
    </w:p>
    <w:p w14:paraId="6508C319" w14:textId="77777777" w:rsidR="0024671C" w:rsidRDefault="0024671C" w:rsidP="0024671C">
      <w:pPr>
        <w:spacing w:after="0"/>
        <w:jc w:val="center"/>
        <w:rPr>
          <w:rStyle w:val="codeChar"/>
        </w:rPr>
      </w:pPr>
      <w:proofErr w:type="spellStart"/>
      <w:proofErr w:type="gramStart"/>
      <w:r w:rsidRPr="0024671C">
        <w:rPr>
          <w:rStyle w:val="codeChar"/>
        </w:rPr>
        <w:t>fprintf</w:t>
      </w:r>
      <w:proofErr w:type="spellEnd"/>
      <w:r w:rsidRPr="0024671C">
        <w:rPr>
          <w:rStyle w:val="codeChar"/>
        </w:rPr>
        <w:t>(</w:t>
      </w:r>
      <w:proofErr w:type="gramEnd"/>
      <w:r w:rsidRPr="0024671C">
        <w:rPr>
          <w:rStyle w:val="codeChar"/>
        </w:rPr>
        <w:t xml:space="preserve">stderr, </w:t>
      </w:r>
      <w:r w:rsidRPr="0024671C">
        <w:rPr>
          <w:rStyle w:val="codeChar"/>
        </w:rPr>
        <w:t>ERROR_SETENV_ARG</w:t>
      </w:r>
      <w:r w:rsidRPr="0024671C">
        <w:rPr>
          <w:rStyle w:val="codeChar"/>
        </w:rPr>
        <w:t>);</w:t>
      </w:r>
    </w:p>
    <w:p w14:paraId="34F7C4D9" w14:textId="77777777" w:rsidR="0024671C" w:rsidRDefault="0024671C" w:rsidP="0024671C">
      <w:pPr>
        <w:spacing w:after="0"/>
        <w:jc w:val="center"/>
        <w:rPr>
          <w:rStyle w:val="codeChar"/>
        </w:rPr>
      </w:pPr>
    </w:p>
    <w:p w14:paraId="4BA4343C" w14:textId="77777777" w:rsidR="0024671C" w:rsidRDefault="0024671C" w:rsidP="0024671C">
      <w:pPr>
        <w:spacing w:after="0"/>
        <w:rPr>
          <w:rStyle w:val="codeChar"/>
        </w:rPr>
      </w:pPr>
    </w:p>
    <w:p w14:paraId="149E4BB8" w14:textId="34C5F0D2" w:rsidR="0024671C" w:rsidRDefault="0024671C" w:rsidP="0024671C">
      <w:r>
        <w:t xml:space="preserve">Some of these take arguments, such </w:t>
      </w:r>
      <w:proofErr w:type="gramStart"/>
      <w:r>
        <w:t>as :</w:t>
      </w:r>
      <w:proofErr w:type="gramEnd"/>
      <w:r>
        <w:br/>
      </w:r>
    </w:p>
    <w:p w14:paraId="1DA51CDB" w14:textId="09686892" w:rsidR="0024671C" w:rsidRDefault="0024671C" w:rsidP="0024671C">
      <w:pPr>
        <w:pStyle w:val="code"/>
      </w:pPr>
      <w:r>
        <w:t xml:space="preserve">#define ERROR_INVALID_CMD "Error could not </w:t>
      </w:r>
      <w:proofErr w:type="gramStart"/>
      <w:r>
        <w:t>execute :</w:t>
      </w:r>
      <w:proofErr w:type="gramEnd"/>
      <w:r>
        <w:t xml:space="preserve"> %s\n" </w:t>
      </w:r>
      <w:r>
        <w:t xml:space="preserve"> // </w:t>
      </w:r>
      <w:proofErr w:type="spellStart"/>
      <w:r>
        <w:t>strerror</w:t>
      </w:r>
      <w:proofErr w:type="spellEnd"/>
    </w:p>
    <w:p w14:paraId="502DEF34" w14:textId="77777777" w:rsidR="0024671C" w:rsidRDefault="0024671C" w:rsidP="0024671C">
      <w:pPr>
        <w:pStyle w:val="code"/>
      </w:pPr>
    </w:p>
    <w:p w14:paraId="21E222E0" w14:textId="205FA8E9" w:rsidR="0024671C" w:rsidRDefault="0024671C" w:rsidP="0024671C">
      <w:r>
        <w:t>What is expected is included as a comment.  So, for this type of error message:</w:t>
      </w:r>
    </w:p>
    <w:p w14:paraId="3C92A9FD" w14:textId="31C9BB94" w:rsidR="0029202A" w:rsidRDefault="0029202A" w:rsidP="0029202A">
      <w:pPr>
        <w:pStyle w:val="code"/>
        <w:jc w:val="center"/>
      </w:pPr>
      <w:proofErr w:type="spellStart"/>
      <w:proofErr w:type="gramStart"/>
      <w:r>
        <w:t>fprintf</w:t>
      </w:r>
      <w:proofErr w:type="spellEnd"/>
      <w:r>
        <w:t>(</w:t>
      </w:r>
      <w:proofErr w:type="gramEnd"/>
      <w:r>
        <w:t xml:space="preserve">stderr, ERROR_INVALID_CMD, </w:t>
      </w:r>
      <w:proofErr w:type="spellStart"/>
      <w:r>
        <w:t>strerror</w:t>
      </w:r>
      <w:proofErr w:type="spellEnd"/>
      <w:r>
        <w:t>(</w:t>
      </w:r>
      <w:proofErr w:type="spellStart"/>
      <w:r>
        <w:t>errno</w:t>
      </w:r>
      <w:proofErr w:type="spellEnd"/>
      <w:r>
        <w:t>));</w:t>
      </w:r>
    </w:p>
    <w:p w14:paraId="232DF795" w14:textId="357FC84D" w:rsidR="0029202A" w:rsidRDefault="0029202A" w:rsidP="0029202A">
      <w:pPr>
        <w:pStyle w:val="code"/>
        <w:jc w:val="center"/>
      </w:pPr>
    </w:p>
    <w:p w14:paraId="0233FC28" w14:textId="23EE0E88" w:rsidR="0029202A" w:rsidRDefault="0029202A" w:rsidP="0029202A">
      <w:r>
        <w:t xml:space="preserve">Check out the manual entry for the </w:t>
      </w:r>
      <w:proofErr w:type="spellStart"/>
      <w:r>
        <w:t>strerror</w:t>
      </w:r>
      <w:proofErr w:type="spellEnd"/>
      <w:r>
        <w:t xml:space="preserve"> function</w:t>
      </w:r>
      <w:r w:rsidR="003E6812">
        <w:t xml:space="preserve">, but in short, it will take whatever system generated error number and print it as a string in the current language of the user.  </w:t>
      </w:r>
    </w:p>
    <w:p w14:paraId="7EB03CA3" w14:textId="4A13331F" w:rsidR="003E6812" w:rsidRDefault="003E6812" w:rsidP="0029202A"/>
    <w:p w14:paraId="5D9D1A7B" w14:textId="00B273E0" w:rsidR="003E6812" w:rsidRDefault="007F41D4" w:rsidP="0029202A">
      <w:r>
        <w:t xml:space="preserve">Aside from the printing of the prompts, there are no other strings that my shell, or yours, shall display.  Further, be careful to emit </w:t>
      </w:r>
      <w:r>
        <w:rPr>
          <w:i/>
          <w:iCs/>
        </w:rPr>
        <w:t>messages</w:t>
      </w:r>
      <w:r>
        <w:t xml:space="preserve"> to standard out, and </w:t>
      </w:r>
      <w:r>
        <w:rPr>
          <w:i/>
          <w:iCs/>
        </w:rPr>
        <w:t>errors</w:t>
      </w:r>
      <w:r>
        <w:t xml:space="preserve"> to standard error.</w:t>
      </w:r>
    </w:p>
    <w:p w14:paraId="5913FD9D" w14:textId="77777777" w:rsidR="007F41D4" w:rsidRPr="007F41D4" w:rsidRDefault="007F41D4" w:rsidP="0029202A"/>
    <w:p w14:paraId="79DCBD62" w14:textId="77777777" w:rsidR="0024671C" w:rsidRPr="0024671C" w:rsidRDefault="0024671C" w:rsidP="0024671C"/>
    <w:p w14:paraId="20E4CE68" w14:textId="77777777" w:rsidR="003E6812" w:rsidRDefault="003E6812">
      <w:pPr>
        <w:spacing w:after="0"/>
        <w:rPr>
          <w:rFonts w:ascii="Cascadia Code Light" w:hAnsi="Cascadia Code Light"/>
          <w:bCs/>
          <w:iCs/>
          <w:sz w:val="20"/>
          <w:szCs w:val="22"/>
        </w:rPr>
      </w:pPr>
      <w:r>
        <w:br w:type="page"/>
      </w:r>
    </w:p>
    <w:p w14:paraId="084242B2" w14:textId="4C9C3D34" w:rsidR="0032358A" w:rsidRDefault="0032358A" w:rsidP="0032358A">
      <w:pPr>
        <w:pStyle w:val="code"/>
      </w:pPr>
      <w:r>
        <w:lastRenderedPageBreak/>
        <w:t>#ifndef MSGS_H</w:t>
      </w:r>
    </w:p>
    <w:p w14:paraId="7105605B" w14:textId="77777777" w:rsidR="0032358A" w:rsidRDefault="0032358A" w:rsidP="0032358A">
      <w:pPr>
        <w:pStyle w:val="code"/>
      </w:pPr>
      <w:r>
        <w:t>#define MSGS_H</w:t>
      </w:r>
    </w:p>
    <w:p w14:paraId="764E7E03" w14:textId="77777777" w:rsidR="0032358A" w:rsidRDefault="0032358A" w:rsidP="0032358A">
      <w:pPr>
        <w:pStyle w:val="code"/>
      </w:pPr>
    </w:p>
    <w:p w14:paraId="3C453C24" w14:textId="77777777" w:rsidR="0032358A" w:rsidRDefault="0032358A" w:rsidP="0032358A">
      <w:pPr>
        <w:pStyle w:val="code"/>
      </w:pPr>
      <w:r>
        <w:t xml:space="preserve">// if </w:t>
      </w:r>
      <w:proofErr w:type="spellStart"/>
      <w:r>
        <w:t>its</w:t>
      </w:r>
      <w:proofErr w:type="spellEnd"/>
      <w:r>
        <w:t xml:space="preserve"> an error, then</w:t>
      </w:r>
    </w:p>
    <w:p w14:paraId="4720FF14" w14:textId="77777777" w:rsidR="0032358A" w:rsidRDefault="0032358A" w:rsidP="0032358A">
      <w:pPr>
        <w:pStyle w:val="code"/>
      </w:pPr>
      <w:r>
        <w:t xml:space="preserve">// </w:t>
      </w:r>
      <w:proofErr w:type="spellStart"/>
      <w:proofErr w:type="gramStart"/>
      <w:r>
        <w:t>fprintf</w:t>
      </w:r>
      <w:proofErr w:type="spellEnd"/>
      <w:r>
        <w:t>(</w:t>
      </w:r>
      <w:proofErr w:type="gramEnd"/>
      <w:r>
        <w:t>stderr, ERROR_SETENV_ARG, ... )</w:t>
      </w:r>
    </w:p>
    <w:p w14:paraId="57E67F7A" w14:textId="77777777" w:rsidR="0032358A" w:rsidRDefault="0032358A" w:rsidP="0032358A">
      <w:pPr>
        <w:pStyle w:val="code"/>
      </w:pPr>
      <w:r>
        <w:t xml:space="preserve">// </w:t>
      </w:r>
    </w:p>
    <w:p w14:paraId="40B543A9" w14:textId="77777777" w:rsidR="0032358A" w:rsidRDefault="0032358A" w:rsidP="0032358A">
      <w:pPr>
        <w:pStyle w:val="code"/>
      </w:pPr>
      <w:r>
        <w:t xml:space="preserve">// if </w:t>
      </w:r>
      <w:proofErr w:type="spellStart"/>
      <w:r>
        <w:t>its</w:t>
      </w:r>
      <w:proofErr w:type="spellEnd"/>
      <w:r>
        <w:t xml:space="preserve"> just a message then</w:t>
      </w:r>
    </w:p>
    <w:p w14:paraId="04F18A28" w14:textId="77777777" w:rsidR="0032358A" w:rsidRDefault="0032358A" w:rsidP="0032358A">
      <w:pPr>
        <w:pStyle w:val="code"/>
      </w:pPr>
      <w:r>
        <w:t xml:space="preserve">// </w:t>
      </w:r>
      <w:proofErr w:type="spellStart"/>
      <w:proofErr w:type="gramStart"/>
      <w:r>
        <w:t>printf</w:t>
      </w:r>
      <w:proofErr w:type="spellEnd"/>
      <w:r>
        <w:t>(</w:t>
      </w:r>
      <w:proofErr w:type="gramEnd"/>
      <w:r>
        <w:t>MSG_STATUS,...)</w:t>
      </w:r>
    </w:p>
    <w:p w14:paraId="414DD941" w14:textId="77777777" w:rsidR="0032358A" w:rsidRDefault="0032358A" w:rsidP="0032358A">
      <w:pPr>
        <w:pStyle w:val="code"/>
      </w:pPr>
      <w:r>
        <w:t xml:space="preserve">// </w:t>
      </w:r>
    </w:p>
    <w:p w14:paraId="62945958" w14:textId="77777777" w:rsidR="0032358A" w:rsidRDefault="0032358A" w:rsidP="0032358A">
      <w:pPr>
        <w:pStyle w:val="code"/>
      </w:pPr>
      <w:r>
        <w:t xml:space="preserve">// </w:t>
      </w:r>
      <w:proofErr w:type="spellStart"/>
      <w:r>
        <w:t>whats</w:t>
      </w:r>
      <w:proofErr w:type="spellEnd"/>
      <w:r>
        <w:t xml:space="preserve"> expected is shown after</w:t>
      </w:r>
    </w:p>
    <w:p w14:paraId="703470CA" w14:textId="77777777" w:rsidR="0032358A" w:rsidRDefault="0032358A" w:rsidP="0032358A">
      <w:pPr>
        <w:pStyle w:val="code"/>
      </w:pPr>
    </w:p>
    <w:p w14:paraId="26D7DDD6" w14:textId="77777777" w:rsidR="0032358A" w:rsidRDefault="0032358A" w:rsidP="0032358A">
      <w:pPr>
        <w:pStyle w:val="code"/>
      </w:pPr>
      <w:r>
        <w:t xml:space="preserve">#define ERROR_SETENV_ARG "Error - </w:t>
      </w:r>
      <w:proofErr w:type="spellStart"/>
      <w:r>
        <w:t>setenv</w:t>
      </w:r>
      <w:proofErr w:type="spellEnd"/>
      <w:r>
        <w:t xml:space="preserve"> takes two arguments\n"</w:t>
      </w:r>
    </w:p>
    <w:p w14:paraId="4266164F" w14:textId="77777777" w:rsidR="0032358A" w:rsidRDefault="0032358A" w:rsidP="0032358A">
      <w:pPr>
        <w:pStyle w:val="code"/>
      </w:pPr>
      <w:r>
        <w:t xml:space="preserve">#define ERROR_UNSETENV_ARG "Error - </w:t>
      </w:r>
      <w:proofErr w:type="spellStart"/>
      <w:r>
        <w:t>unsetenv</w:t>
      </w:r>
      <w:proofErr w:type="spellEnd"/>
      <w:r>
        <w:t xml:space="preserve"> takes one argument\n"</w:t>
      </w:r>
    </w:p>
    <w:p w14:paraId="6172BE0C" w14:textId="77777777" w:rsidR="0032358A" w:rsidRDefault="0032358A" w:rsidP="0032358A">
      <w:pPr>
        <w:pStyle w:val="code"/>
      </w:pPr>
      <w:r>
        <w:t xml:space="preserve">#define ERROR_GETENV_ARG "Error - </w:t>
      </w:r>
      <w:proofErr w:type="spellStart"/>
      <w:r>
        <w:t>getenv</w:t>
      </w:r>
      <w:proofErr w:type="spellEnd"/>
      <w:r>
        <w:t xml:space="preserve"> takes 0 or 1 arguments\n"</w:t>
      </w:r>
    </w:p>
    <w:p w14:paraId="09F1BB0A" w14:textId="7EB38626" w:rsidR="0032358A" w:rsidRDefault="0032358A" w:rsidP="0032358A">
      <w:pPr>
        <w:pStyle w:val="code"/>
      </w:pPr>
      <w:r>
        <w:t>#define ERROR_CD_ARG "Error - cd takes one argument\n"</w:t>
      </w:r>
      <w:r w:rsidR="00941AD4">
        <w:br/>
      </w:r>
      <w:r w:rsidR="00941AD4" w:rsidRPr="00941AD4">
        <w:t>#define ERROR_CD_NOHOME "Error - cd no home directory\n"</w:t>
      </w:r>
    </w:p>
    <w:p w14:paraId="19A11898" w14:textId="77777777" w:rsidR="0032358A" w:rsidRDefault="0032358A" w:rsidP="0032358A">
      <w:pPr>
        <w:pStyle w:val="code"/>
      </w:pPr>
      <w:r>
        <w:t xml:space="preserve">#define ERROR_PWD_ARG "Error - </w:t>
      </w:r>
      <w:proofErr w:type="spellStart"/>
      <w:r>
        <w:t>pwd</w:t>
      </w:r>
      <w:proofErr w:type="spellEnd"/>
      <w:r>
        <w:t xml:space="preserve"> takes no arguments\n"</w:t>
      </w:r>
    </w:p>
    <w:p w14:paraId="54394E44" w14:textId="77777777" w:rsidR="0032358A" w:rsidRDefault="0032358A" w:rsidP="0032358A">
      <w:pPr>
        <w:pStyle w:val="code"/>
      </w:pPr>
      <w:r>
        <w:t>#define ERROR_EXIT_ARG "</w:t>
      </w:r>
      <w:proofErr w:type="spellStart"/>
      <w:r>
        <w:t>Rrror</w:t>
      </w:r>
      <w:proofErr w:type="spellEnd"/>
      <w:r>
        <w:t xml:space="preserve"> - exit takes no arguments\n"</w:t>
      </w:r>
    </w:p>
    <w:p w14:paraId="357C78BF" w14:textId="77777777" w:rsidR="0032358A" w:rsidRDefault="0032358A" w:rsidP="0032358A">
      <w:pPr>
        <w:pStyle w:val="code"/>
      </w:pPr>
      <w:r>
        <w:t xml:space="preserve">#define ERROR_GETENV_INVALID "Error - </w:t>
      </w:r>
      <w:proofErr w:type="spellStart"/>
      <w:r>
        <w:t>getenv</w:t>
      </w:r>
      <w:proofErr w:type="spellEnd"/>
      <w:r>
        <w:t xml:space="preserve"> unknown variable %s\n" // variable name</w:t>
      </w:r>
    </w:p>
    <w:p w14:paraId="0330FC66" w14:textId="77777777" w:rsidR="0032358A" w:rsidRDefault="0032358A" w:rsidP="0032358A">
      <w:pPr>
        <w:pStyle w:val="code"/>
      </w:pPr>
      <w:r>
        <w:t>#define ERROR_QUEUE_</w:t>
      </w:r>
      <w:proofErr w:type="gramStart"/>
      <w:r>
        <w:t>ARG  "</w:t>
      </w:r>
      <w:proofErr w:type="gramEnd"/>
      <w:r>
        <w:t>Error - queue requires at least two arguments\n"</w:t>
      </w:r>
    </w:p>
    <w:p w14:paraId="4CE1E7CF" w14:textId="46104385" w:rsidR="0032358A" w:rsidRDefault="0032358A" w:rsidP="0032358A">
      <w:pPr>
        <w:pStyle w:val="code"/>
      </w:pPr>
      <w:r>
        <w:t>#define ERROR_OUTPUT_ARG "Error - output takes one argument\n"</w:t>
      </w:r>
    </w:p>
    <w:p w14:paraId="1186E05C" w14:textId="77777777" w:rsidR="0032358A" w:rsidRDefault="0032358A" w:rsidP="0032358A">
      <w:pPr>
        <w:pStyle w:val="code"/>
      </w:pPr>
      <w:r>
        <w:t>#define ERROR_OUTPUT_QUEUED   "Error - task %d is still queued." // task # 0, 1, ...</w:t>
      </w:r>
    </w:p>
    <w:p w14:paraId="5B75F2F4" w14:textId="1E8A7D7E" w:rsidR="0032358A" w:rsidRDefault="0032358A" w:rsidP="0032358A">
      <w:pPr>
        <w:pStyle w:val="code"/>
      </w:pPr>
      <w:r>
        <w:t xml:space="preserve">#define ERROR_OUTPUT_RUNNING "Error - task %d is still running\n" // task # </w:t>
      </w:r>
    </w:p>
    <w:p w14:paraId="56F6688F" w14:textId="77777777" w:rsidR="0032358A" w:rsidRDefault="0032358A" w:rsidP="0032358A">
      <w:pPr>
        <w:pStyle w:val="code"/>
      </w:pPr>
      <w:r>
        <w:t>#define ERROR_STATUS_ARG "Error - status takes 0 arguments\n"</w:t>
      </w:r>
    </w:p>
    <w:p w14:paraId="461621B2" w14:textId="77777777" w:rsidR="0032358A" w:rsidRDefault="0032358A" w:rsidP="0032358A">
      <w:pPr>
        <w:pStyle w:val="code"/>
      </w:pPr>
      <w:r>
        <w:t>#define MSG_STATUS_QUEUED "%d - is queued\n" // task #</w:t>
      </w:r>
    </w:p>
    <w:p w14:paraId="5A178B25" w14:textId="77777777" w:rsidR="0032358A" w:rsidRDefault="0032358A" w:rsidP="0032358A">
      <w:pPr>
        <w:pStyle w:val="code"/>
      </w:pPr>
      <w:r>
        <w:t xml:space="preserve">#define MSG_STATUS_RUNNING "%d is running as </w:t>
      </w:r>
      <w:proofErr w:type="spellStart"/>
      <w:r>
        <w:t>pid</w:t>
      </w:r>
      <w:proofErr w:type="spellEnd"/>
      <w:r>
        <w:t xml:space="preserve"> %d\n" // task #</w:t>
      </w:r>
    </w:p>
    <w:p w14:paraId="5441F058" w14:textId="77777777" w:rsidR="0032358A" w:rsidRDefault="0032358A" w:rsidP="0032358A">
      <w:pPr>
        <w:pStyle w:val="code"/>
      </w:pPr>
      <w:r>
        <w:t>#define MSG_STATUS_COMPLETE "%d is complete\n" // task #</w:t>
      </w:r>
    </w:p>
    <w:p w14:paraId="00AE3B03" w14:textId="77777777" w:rsidR="0032358A" w:rsidRDefault="0032358A" w:rsidP="0032358A">
      <w:pPr>
        <w:pStyle w:val="code"/>
      </w:pPr>
      <w:r>
        <w:t>#define ERROR_CANCEL_ARG "Error - cancel takes one argument\n"</w:t>
      </w:r>
    </w:p>
    <w:p w14:paraId="371A89CD" w14:textId="77777777" w:rsidR="0032358A" w:rsidRDefault="0032358A" w:rsidP="0032358A">
      <w:pPr>
        <w:pStyle w:val="code"/>
      </w:pPr>
      <w:r>
        <w:t>#define MSG_CANCEL_OK "%d is canceled\n" // task #</w:t>
      </w:r>
    </w:p>
    <w:p w14:paraId="102561A8" w14:textId="77777777" w:rsidR="0032358A" w:rsidRDefault="0032358A" w:rsidP="0032358A">
      <w:pPr>
        <w:pStyle w:val="code"/>
      </w:pPr>
      <w:r>
        <w:t xml:space="preserve">#define MSG_CANCEL_KILL "%d sending kill signal to </w:t>
      </w:r>
      <w:proofErr w:type="spellStart"/>
      <w:r>
        <w:t>pid</w:t>
      </w:r>
      <w:proofErr w:type="spellEnd"/>
      <w:r>
        <w:t xml:space="preserve"> %d\n" // task #, </w:t>
      </w:r>
      <w:proofErr w:type="spellStart"/>
      <w:r>
        <w:t>pid_t</w:t>
      </w:r>
      <w:proofErr w:type="spellEnd"/>
    </w:p>
    <w:p w14:paraId="0520235B" w14:textId="090F8083" w:rsidR="0032358A" w:rsidRDefault="0032358A" w:rsidP="0032358A">
      <w:pPr>
        <w:pStyle w:val="code"/>
      </w:pPr>
      <w:r>
        <w:t xml:space="preserve">#define ERROR_CANCEL_DONE "%d is already finished, use output %d to show results\n" </w:t>
      </w:r>
      <w:r w:rsidR="0024671C">
        <w:br/>
      </w:r>
      <w:r>
        <w:t>// task #, task #</w:t>
      </w:r>
    </w:p>
    <w:p w14:paraId="7241CEF4" w14:textId="55724D92" w:rsidR="0032358A" w:rsidRDefault="0032358A" w:rsidP="0032358A">
      <w:pPr>
        <w:pStyle w:val="code"/>
      </w:pPr>
      <w:r>
        <w:t xml:space="preserve">#define ERROR_EXEC_INFILE "Error - could not open input </w:t>
      </w:r>
      <w:proofErr w:type="gramStart"/>
      <w:r>
        <w:t>file :</w:t>
      </w:r>
      <w:proofErr w:type="gramEnd"/>
      <w:r>
        <w:t xml:space="preserve"> %s\n" </w:t>
      </w:r>
      <w:r w:rsidR="0024671C">
        <w:br/>
      </w:r>
      <w:r>
        <w:t xml:space="preserve">// </w:t>
      </w:r>
      <w:proofErr w:type="spellStart"/>
      <w:r>
        <w:t>strerror</w:t>
      </w:r>
      <w:proofErr w:type="spellEnd"/>
      <w:r>
        <w:t>(</w:t>
      </w:r>
      <w:proofErr w:type="spellStart"/>
      <w:r>
        <w:t>errno</w:t>
      </w:r>
      <w:proofErr w:type="spellEnd"/>
      <w:r>
        <w:t>)</w:t>
      </w:r>
    </w:p>
    <w:p w14:paraId="30CEF5DC" w14:textId="49089CF4" w:rsidR="0032358A" w:rsidRDefault="0032358A" w:rsidP="0032358A">
      <w:pPr>
        <w:pStyle w:val="code"/>
      </w:pPr>
      <w:r>
        <w:t xml:space="preserve">#define ERROR_EXEC_OUTFILE "Error - could not open output file : %s\n" </w:t>
      </w:r>
      <w:r w:rsidR="0024671C">
        <w:br/>
      </w:r>
      <w:r>
        <w:t xml:space="preserve">// </w:t>
      </w:r>
      <w:proofErr w:type="spellStart"/>
      <w:r>
        <w:t>strerror</w:t>
      </w:r>
      <w:proofErr w:type="spellEnd"/>
      <w:r>
        <w:t>(</w:t>
      </w:r>
      <w:proofErr w:type="spellStart"/>
      <w:r>
        <w:t>errno</w:t>
      </w:r>
      <w:proofErr w:type="spellEnd"/>
      <w:r>
        <w:t>)</w:t>
      </w:r>
      <w:r w:rsidR="0024671C">
        <w:br/>
      </w:r>
      <w:r>
        <w:t xml:space="preserve">#define ERROR_EXEC_APPEND "Error - could not open output file : %s\n" </w:t>
      </w:r>
      <w:r w:rsidR="0024671C">
        <w:br/>
      </w:r>
      <w:r>
        <w:t xml:space="preserve">// </w:t>
      </w:r>
      <w:proofErr w:type="spellStart"/>
      <w:r>
        <w:t>strerror</w:t>
      </w:r>
      <w:proofErr w:type="spellEnd"/>
      <w:r>
        <w:t>(</w:t>
      </w:r>
      <w:proofErr w:type="spellStart"/>
      <w:r>
        <w:t>errno</w:t>
      </w:r>
      <w:proofErr w:type="spellEnd"/>
      <w:r>
        <w:t>)</w:t>
      </w:r>
      <w:r w:rsidR="0024671C">
        <w:br/>
      </w:r>
      <w:r>
        <w:t xml:space="preserve">#define ERROR_EXEC_FAILED "Error - could not execute : %s\n" </w:t>
      </w:r>
      <w:r w:rsidR="0024671C">
        <w:br/>
      </w:r>
      <w:r>
        <w:t xml:space="preserve">// </w:t>
      </w:r>
      <w:proofErr w:type="spellStart"/>
      <w:r>
        <w:t>strerror</w:t>
      </w:r>
      <w:proofErr w:type="spellEnd"/>
      <w:r>
        <w:t>(</w:t>
      </w:r>
      <w:proofErr w:type="spellStart"/>
      <w:r>
        <w:t>errno</w:t>
      </w:r>
      <w:proofErr w:type="spellEnd"/>
      <w:r>
        <w:t>)</w:t>
      </w:r>
    </w:p>
    <w:p w14:paraId="1DF33254" w14:textId="4C630F07" w:rsidR="0024671C" w:rsidRDefault="0032358A" w:rsidP="0032358A">
      <w:pPr>
        <w:pStyle w:val="code"/>
      </w:pPr>
      <w:r>
        <w:t xml:space="preserve">#define ERROR_INVALID_CMD "Error could not </w:t>
      </w:r>
      <w:proofErr w:type="gramStart"/>
      <w:r>
        <w:t>execute :</w:t>
      </w:r>
      <w:proofErr w:type="gramEnd"/>
      <w:r>
        <w:t xml:space="preserve"> %s\n" </w:t>
      </w:r>
      <w:r w:rsidR="0024671C">
        <w:br/>
      </w:r>
      <w:r>
        <w:t xml:space="preserve">// </w:t>
      </w:r>
      <w:proofErr w:type="spellStart"/>
      <w:r>
        <w:t>strerror</w:t>
      </w:r>
      <w:proofErr w:type="spellEnd"/>
      <w:r>
        <w:t>(</w:t>
      </w:r>
      <w:proofErr w:type="spellStart"/>
      <w:r>
        <w:t>errno</w:t>
      </w:r>
      <w:proofErr w:type="spellEnd"/>
      <w:r>
        <w:t>)</w:t>
      </w:r>
      <w:r w:rsidR="002E357C">
        <w:br/>
      </w:r>
      <w:r w:rsidR="002E357C" w:rsidRPr="002E357C">
        <w:t>#define ERROR_INVALID_CMDLINE "Error - malformed command line.\n"</w:t>
      </w:r>
    </w:p>
    <w:p w14:paraId="3D7631E2" w14:textId="0C3DF26B" w:rsidR="006A5E79" w:rsidRDefault="0032358A" w:rsidP="0032358A">
      <w:pPr>
        <w:pStyle w:val="code"/>
      </w:pPr>
      <w:r>
        <w:t>#endif</w:t>
      </w:r>
    </w:p>
    <w:p w14:paraId="4AD58567" w14:textId="77777777" w:rsidR="002E357C" w:rsidRDefault="002E357C">
      <w:pPr>
        <w:spacing w:after="0"/>
        <w:rPr>
          <w:rFonts w:ascii="Arial" w:hAnsi="Arial" w:cs="Arial"/>
          <w:b/>
          <w:bCs/>
          <w:i/>
          <w:iCs/>
          <w:sz w:val="28"/>
          <w:szCs w:val="28"/>
        </w:rPr>
      </w:pPr>
      <w:r>
        <w:br w:type="page"/>
      </w:r>
    </w:p>
    <w:p w14:paraId="1EE7B432" w14:textId="0F44509E" w:rsidR="00CC5F0F" w:rsidRDefault="00CC5F0F" w:rsidP="00CC5F0F">
      <w:pPr>
        <w:pStyle w:val="Heading2"/>
      </w:pPr>
      <w:r>
        <w:lastRenderedPageBreak/>
        <w:t xml:space="preserve">Requirement </w:t>
      </w:r>
      <w:r w:rsidR="004F0D3A">
        <w:t xml:space="preserve">9 </w:t>
      </w:r>
      <w:r>
        <w:t xml:space="preserve">– </w:t>
      </w:r>
      <w:r>
        <w:t>Building Your Project &amp; Deliverables</w:t>
      </w:r>
    </w:p>
    <w:p w14:paraId="160291EB" w14:textId="24A81DEB" w:rsidR="002E2EAF" w:rsidRPr="002E2EAF" w:rsidRDefault="002E2EAF" w:rsidP="002E2EAF">
      <w:r>
        <w:t>10 points</w:t>
      </w:r>
    </w:p>
    <w:p w14:paraId="3F89A765" w14:textId="05DB2D23" w:rsidR="00CC5F0F" w:rsidRPr="002E2EAF" w:rsidRDefault="00CC5F0F" w:rsidP="00CC5F0F">
      <w:r>
        <w:t xml:space="preserve">When you submit your project, you shall submit </w:t>
      </w:r>
      <w:proofErr w:type="gramStart"/>
      <w:r>
        <w:t>all of</w:t>
      </w:r>
      <w:proofErr w:type="gramEnd"/>
      <w:r>
        <w:t xml:space="preserve"> your “.c” and “.h” files, and a </w:t>
      </w:r>
      <w:proofErr w:type="spellStart"/>
      <w:r>
        <w:t>Makefile</w:t>
      </w:r>
      <w:proofErr w:type="spellEnd"/>
      <w:r>
        <w:t xml:space="preserve">.  The </w:t>
      </w:r>
      <w:proofErr w:type="spellStart"/>
      <w:r>
        <w:t>autograder</w:t>
      </w:r>
      <w:proofErr w:type="spellEnd"/>
      <w:r>
        <w:t xml:space="preserve"> will </w:t>
      </w:r>
      <w:r w:rsidR="00C829E7">
        <w:t xml:space="preserve">scourge away any extra files and report that as a failure. </w:t>
      </w:r>
      <w:r w:rsidR="002E2EAF">
        <w:t xml:space="preserve">The </w:t>
      </w:r>
      <w:proofErr w:type="spellStart"/>
      <w:r w:rsidR="002E2EAF">
        <w:t>autograder</w:t>
      </w:r>
      <w:proofErr w:type="spellEnd"/>
      <w:r w:rsidR="002E2EAF">
        <w:t xml:space="preserve"> will attempt to build your project and </w:t>
      </w:r>
      <w:r w:rsidR="002E2EAF">
        <w:rPr>
          <w:i/>
          <w:iCs/>
        </w:rPr>
        <w:t>it must be a clean build with no errors or warnings</w:t>
      </w:r>
      <w:r w:rsidR="002E2EAF">
        <w:t>.</w:t>
      </w:r>
    </w:p>
    <w:p w14:paraId="0DBF1848" w14:textId="479579C4" w:rsidR="00C829E7" w:rsidRDefault="00C829E7" w:rsidP="00CC5F0F"/>
    <w:p w14:paraId="4C6D2D4B" w14:textId="600A720E" w:rsidR="001C1055" w:rsidRDefault="001C1055" w:rsidP="00CC5F0F">
      <w:r>
        <w:t xml:space="preserve">A sample </w:t>
      </w:r>
      <w:proofErr w:type="spellStart"/>
      <w:r>
        <w:t>makefile</w:t>
      </w:r>
      <w:proofErr w:type="spellEnd"/>
      <w:r>
        <w:t xml:space="preserve"> is given below.  The </w:t>
      </w:r>
      <w:proofErr w:type="spellStart"/>
      <w:r>
        <w:t>autograder</w:t>
      </w:r>
      <w:proofErr w:type="spellEnd"/>
      <w:r>
        <w:t xml:space="preserve"> will attempt a “make all”, and then it will try to run </w:t>
      </w:r>
      <w:proofErr w:type="gramStart"/>
      <w:r>
        <w:t>“./</w:t>
      </w:r>
      <w:proofErr w:type="spellStart"/>
      <w:proofErr w:type="gramEnd"/>
      <w:r>
        <w:t>sush</w:t>
      </w:r>
      <w:proofErr w:type="spellEnd"/>
      <w:r>
        <w:t xml:space="preserve">”.  </w:t>
      </w:r>
      <w:r w:rsidR="004E1463">
        <w:t xml:space="preserve">If that </w:t>
      </w:r>
      <w:proofErr w:type="gramStart"/>
      <w:r w:rsidR="004E1463">
        <w:t>fails</w:t>
      </w:r>
      <w:proofErr w:type="gramEnd"/>
      <w:r w:rsidR="004E1463">
        <w:t xml:space="preserve"> you will receive 0 points from the </w:t>
      </w:r>
      <w:proofErr w:type="spellStart"/>
      <w:r w:rsidR="004E1463">
        <w:t>autograder</w:t>
      </w:r>
      <w:proofErr w:type="spellEnd"/>
      <w:r w:rsidR="004E1463">
        <w:t xml:space="preserve">.  </w:t>
      </w:r>
    </w:p>
    <w:p w14:paraId="0BC6688B" w14:textId="55A54DB9" w:rsidR="004E1463" w:rsidRDefault="004E1463" w:rsidP="00CC5F0F"/>
    <w:p w14:paraId="41A39902" w14:textId="1BF43B99" w:rsidR="004E1463" w:rsidRDefault="004E1463" w:rsidP="00CC5F0F">
      <w:r>
        <w:t xml:space="preserve">I will take responsibility to fix actual errors with the </w:t>
      </w:r>
      <w:proofErr w:type="spellStart"/>
      <w:r>
        <w:t>autograder</w:t>
      </w:r>
      <w:proofErr w:type="spellEnd"/>
      <w:r>
        <w:t xml:space="preserve">, but I will not give any points for failure to follow the instructions in this assignment.  You can check your results against the </w:t>
      </w:r>
      <w:proofErr w:type="spellStart"/>
      <w:r>
        <w:t>autograder</w:t>
      </w:r>
      <w:proofErr w:type="spellEnd"/>
      <w:r>
        <w:t>, so there is no reason to give me any excuses here.</w:t>
      </w:r>
    </w:p>
    <w:p w14:paraId="09C76F26" w14:textId="77777777" w:rsidR="004E1463" w:rsidRDefault="004E1463" w:rsidP="00CC5F0F"/>
    <w:p w14:paraId="67A0D013" w14:textId="36EC0357" w:rsidR="004E1463" w:rsidRDefault="004E1463" w:rsidP="00CC5F0F">
      <w:r>
        <w:rPr>
          <w:noProof/>
        </w:rPr>
        <mc:AlternateContent>
          <mc:Choice Requires="wps">
            <w:drawing>
              <wp:anchor distT="45720" distB="45720" distL="114300" distR="114300" simplePos="0" relativeHeight="251681792" behindDoc="0" locked="0" layoutInCell="1" allowOverlap="1" wp14:anchorId="4EAA6173" wp14:editId="1748FE6B">
                <wp:simplePos x="0" y="0"/>
                <wp:positionH relativeFrom="margin">
                  <wp:align>center</wp:align>
                </wp:positionH>
                <wp:positionV relativeFrom="paragraph">
                  <wp:posOffset>7348</wp:posOffset>
                </wp:positionV>
                <wp:extent cx="5199380" cy="1404620"/>
                <wp:effectExtent l="0" t="0" r="20320" b="279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9380" cy="1404620"/>
                        </a:xfrm>
                        <a:prstGeom prst="rect">
                          <a:avLst/>
                        </a:prstGeom>
                        <a:solidFill>
                          <a:srgbClr val="FFFFFF"/>
                        </a:solidFill>
                        <a:ln w="9525">
                          <a:solidFill>
                            <a:srgbClr val="000000"/>
                          </a:solidFill>
                          <a:miter lim="800000"/>
                          <a:headEnd/>
                          <a:tailEnd/>
                        </a:ln>
                      </wps:spPr>
                      <wps:txbx>
                        <w:txbxContent>
                          <w:p w14:paraId="2912E8D5" w14:textId="7BD50B62" w:rsidR="00093506" w:rsidRDefault="00093506" w:rsidP="00CD0748">
                            <w:pPr>
                              <w:pStyle w:val="code"/>
                            </w:pPr>
                            <w:r>
                              <w:t>OBJS=</w:t>
                            </w:r>
                            <w:proofErr w:type="spellStart"/>
                            <w:r>
                              <w:t>sush.o</w:t>
                            </w:r>
                            <w:proofErr w:type="spellEnd"/>
                            <w:r>
                              <w:t xml:space="preserve"> </w:t>
                            </w:r>
                            <w:proofErr w:type="spellStart"/>
                            <w:proofErr w:type="gramStart"/>
                            <w:r>
                              <w:t>tokenizer.o</w:t>
                            </w:r>
                            <w:proofErr w:type="spellEnd"/>
                            <w:proofErr w:type="gramEnd"/>
                            <w:r>
                              <w:t xml:space="preserve"> </w:t>
                            </w:r>
                            <w:proofErr w:type="spellStart"/>
                            <w:r>
                              <w:t>list.o</w:t>
                            </w:r>
                            <w:proofErr w:type="spellEnd"/>
                            <w:r>
                              <w:t xml:space="preserve"> </w:t>
                            </w:r>
                            <w:proofErr w:type="spellStart"/>
                            <w:r>
                              <w:t>commands.o</w:t>
                            </w:r>
                            <w:proofErr w:type="spellEnd"/>
                            <w:r>
                              <w:br/>
                            </w:r>
                            <w:r>
                              <w:br/>
                              <w:t xml:space="preserve">all: </w:t>
                            </w:r>
                            <w:proofErr w:type="spellStart"/>
                            <w:r>
                              <w:t>sush</w:t>
                            </w:r>
                            <w:proofErr w:type="spellEnd"/>
                            <w:r>
                              <w:t xml:space="preserve"> </w:t>
                            </w:r>
                          </w:p>
                          <w:p w14:paraId="557B01FA" w14:textId="77777777" w:rsidR="00093506" w:rsidRDefault="00093506" w:rsidP="00CD0748">
                            <w:pPr>
                              <w:pStyle w:val="code"/>
                            </w:pPr>
                            <w:r>
                              <w:t>clean:</w:t>
                            </w:r>
                          </w:p>
                          <w:p w14:paraId="6B07C26A" w14:textId="1755D52C" w:rsidR="00093506" w:rsidRDefault="00093506" w:rsidP="00CD0748">
                            <w:pPr>
                              <w:pStyle w:val="code"/>
                            </w:pPr>
                            <w:r>
                              <w:t xml:space="preserve">     rm –f </w:t>
                            </w:r>
                            <w:proofErr w:type="gramStart"/>
                            <w:r>
                              <w:t>*.o</w:t>
                            </w:r>
                            <w:proofErr w:type="gramEnd"/>
                            <w:r>
                              <w:t xml:space="preserve"> </w:t>
                            </w:r>
                            <w:proofErr w:type="spellStart"/>
                            <w:r>
                              <w:t>sush</w:t>
                            </w:r>
                            <w:proofErr w:type="spellEnd"/>
                            <w:r>
                              <w:t xml:space="preserve"> </w:t>
                            </w:r>
                            <w:proofErr w:type="spellStart"/>
                            <w:r>
                              <w:t>sush</w:t>
                            </w:r>
                            <w:proofErr w:type="spellEnd"/>
                            <w:r>
                              <w:t>-debug</w:t>
                            </w:r>
                            <w:r w:rsidR="00CD0748">
                              <w:br/>
                            </w:r>
                          </w:p>
                          <w:p w14:paraId="52DFB35A" w14:textId="21ECBE22" w:rsidR="00CD0748" w:rsidRDefault="00CD0748" w:rsidP="00CD0748">
                            <w:pPr>
                              <w:pStyle w:val="code"/>
                            </w:pPr>
                            <w:r>
                              <w:t>.</w:t>
                            </w:r>
                            <w:proofErr w:type="spellStart"/>
                            <w:proofErr w:type="gramStart"/>
                            <w:r>
                              <w:t>c.o</w:t>
                            </w:r>
                            <w:proofErr w:type="spellEnd"/>
                            <w:proofErr w:type="gramEnd"/>
                            <w:r>
                              <w:t>:</w:t>
                            </w:r>
                          </w:p>
                          <w:p w14:paraId="1246D906" w14:textId="48253217" w:rsidR="00CD0748" w:rsidRDefault="00CD0748" w:rsidP="00CD0748">
                            <w:pPr>
                              <w:pStyle w:val="code"/>
                            </w:pPr>
                            <w:r>
                              <w:tab/>
                              <w:t>$(CC) $(CFLAGS) -c $&lt;</w:t>
                            </w:r>
                          </w:p>
                          <w:p w14:paraId="251E2177" w14:textId="77777777" w:rsidR="00CD0748" w:rsidRDefault="00CD0748" w:rsidP="00CD0748">
                            <w:pPr>
                              <w:pStyle w:val="code"/>
                            </w:pPr>
                          </w:p>
                          <w:p w14:paraId="23BA3A3F" w14:textId="1B40A925" w:rsidR="00093506" w:rsidRDefault="00093506" w:rsidP="00CD0748">
                            <w:pPr>
                              <w:pStyle w:val="code"/>
                            </w:pPr>
                            <w:proofErr w:type="spellStart"/>
                            <w:r>
                              <w:t>sush</w:t>
                            </w:r>
                            <w:proofErr w:type="spellEnd"/>
                            <w:r>
                              <w:t>: $(OBJS)</w:t>
                            </w:r>
                            <w:r>
                              <w:br/>
                            </w:r>
                            <w:r>
                              <w:tab/>
                              <w:t xml:space="preserve">$(CC) -o </w:t>
                            </w:r>
                            <w:proofErr w:type="spellStart"/>
                            <w:r>
                              <w:t>sush</w:t>
                            </w:r>
                            <w:proofErr w:type="spellEnd"/>
                            <w:r>
                              <w:t xml:space="preserve"> $(OBJS) </w:t>
                            </w:r>
                            <w:r w:rsidR="00CD0748">
                              <w:br/>
                            </w:r>
                          </w:p>
                          <w:p w14:paraId="3A593F5B" w14:textId="2F923707" w:rsidR="00093506" w:rsidRDefault="00093506" w:rsidP="00CD0748">
                            <w:pPr>
                              <w:pStyle w:val="code"/>
                            </w:pPr>
                            <w:proofErr w:type="spellStart"/>
                            <w:r>
                              <w:t>sush</w:t>
                            </w:r>
                            <w:proofErr w:type="spellEnd"/>
                            <w:r>
                              <w:t>-debug: $(OBJS)</w:t>
                            </w:r>
                            <w:r>
                              <w:br/>
                              <w:t xml:space="preserve">      $(CC) –g </w:t>
                            </w:r>
                            <w:proofErr w:type="spellStart"/>
                            <w:r>
                              <w:t>sush</w:t>
                            </w:r>
                            <w:proofErr w:type="spellEnd"/>
                            <w:r>
                              <w:t>-debug $(OBJS)</w:t>
                            </w:r>
                          </w:p>
                          <w:p w14:paraId="17650ED2" w14:textId="04104988" w:rsidR="00093506" w:rsidRDefault="00093506" w:rsidP="00CD0748">
                            <w:pPr>
                              <w:pStyle w:val="code"/>
                            </w:pPr>
                          </w:p>
                          <w:p w14:paraId="0D438639" w14:textId="77777777" w:rsidR="00CD0748" w:rsidRDefault="00CD074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AA6173" id="_x0000_s1043" type="#_x0000_t202" style="position:absolute;margin-left:0;margin-top:.6pt;width:409.4pt;height:110.6pt;z-index:25168179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">
                <v:textbox style="mso-fit-shape-to-text:t">
                  <w:txbxContent>
                    <w:p w14:paraId="2912E8D5" w14:textId="7BD50B62" w:rsidR="00093506" w:rsidRDefault="00093506" w:rsidP="00CD0748">
                      <w:pPr>
                        <w:pStyle w:val="code"/>
                      </w:pPr>
                      <w:r>
                        <w:t>OBJS=</w:t>
                      </w:r>
                      <w:proofErr w:type="spellStart"/>
                      <w:r>
                        <w:t>sush.o</w:t>
                      </w:r>
                      <w:proofErr w:type="spellEnd"/>
                      <w:r>
                        <w:t xml:space="preserve"> </w:t>
                      </w:r>
                      <w:proofErr w:type="spellStart"/>
                      <w:proofErr w:type="gramStart"/>
                      <w:r>
                        <w:t>tokenizer.o</w:t>
                      </w:r>
                      <w:proofErr w:type="spellEnd"/>
                      <w:proofErr w:type="gramEnd"/>
                      <w:r>
                        <w:t xml:space="preserve"> </w:t>
                      </w:r>
                      <w:proofErr w:type="spellStart"/>
                      <w:r>
                        <w:t>list.o</w:t>
                      </w:r>
                      <w:proofErr w:type="spellEnd"/>
                      <w:r>
                        <w:t xml:space="preserve"> </w:t>
                      </w:r>
                      <w:proofErr w:type="spellStart"/>
                      <w:r>
                        <w:t>commands.o</w:t>
                      </w:r>
                      <w:proofErr w:type="spellEnd"/>
                      <w:r>
                        <w:br/>
                      </w:r>
                      <w:r>
                        <w:br/>
                        <w:t xml:space="preserve">all: </w:t>
                      </w:r>
                      <w:proofErr w:type="spellStart"/>
                      <w:r>
                        <w:t>sush</w:t>
                      </w:r>
                      <w:proofErr w:type="spellEnd"/>
                      <w:r>
                        <w:t xml:space="preserve"> </w:t>
                      </w:r>
                    </w:p>
                    <w:p w14:paraId="557B01FA" w14:textId="77777777" w:rsidR="00093506" w:rsidRDefault="00093506" w:rsidP="00CD0748">
                      <w:pPr>
                        <w:pStyle w:val="code"/>
                      </w:pPr>
                      <w:r>
                        <w:t>clean:</w:t>
                      </w:r>
                    </w:p>
                    <w:p w14:paraId="6B07C26A" w14:textId="1755D52C" w:rsidR="00093506" w:rsidRDefault="00093506" w:rsidP="00CD0748">
                      <w:pPr>
                        <w:pStyle w:val="code"/>
                      </w:pPr>
                      <w:r>
                        <w:t xml:space="preserve">     rm –f </w:t>
                      </w:r>
                      <w:proofErr w:type="gramStart"/>
                      <w:r>
                        <w:t>*.o</w:t>
                      </w:r>
                      <w:proofErr w:type="gramEnd"/>
                      <w:r>
                        <w:t xml:space="preserve"> </w:t>
                      </w:r>
                      <w:proofErr w:type="spellStart"/>
                      <w:r>
                        <w:t>sush</w:t>
                      </w:r>
                      <w:proofErr w:type="spellEnd"/>
                      <w:r>
                        <w:t xml:space="preserve"> </w:t>
                      </w:r>
                      <w:proofErr w:type="spellStart"/>
                      <w:r>
                        <w:t>sush</w:t>
                      </w:r>
                      <w:proofErr w:type="spellEnd"/>
                      <w:r>
                        <w:t>-debug</w:t>
                      </w:r>
                      <w:r w:rsidR="00CD0748">
                        <w:br/>
                      </w:r>
                    </w:p>
                    <w:p w14:paraId="52DFB35A" w14:textId="21ECBE22" w:rsidR="00CD0748" w:rsidRDefault="00CD0748" w:rsidP="00CD0748">
                      <w:pPr>
                        <w:pStyle w:val="code"/>
                      </w:pPr>
                      <w:r>
                        <w:t>.</w:t>
                      </w:r>
                      <w:proofErr w:type="spellStart"/>
                      <w:proofErr w:type="gramStart"/>
                      <w:r>
                        <w:t>c.o</w:t>
                      </w:r>
                      <w:proofErr w:type="spellEnd"/>
                      <w:proofErr w:type="gramEnd"/>
                      <w:r>
                        <w:t>:</w:t>
                      </w:r>
                    </w:p>
                    <w:p w14:paraId="1246D906" w14:textId="48253217" w:rsidR="00CD0748" w:rsidRDefault="00CD0748" w:rsidP="00CD0748">
                      <w:pPr>
                        <w:pStyle w:val="code"/>
                      </w:pPr>
                      <w:r>
                        <w:tab/>
                        <w:t>$(CC) $(CFLAGS) -c $&lt;</w:t>
                      </w:r>
                    </w:p>
                    <w:p w14:paraId="251E2177" w14:textId="77777777" w:rsidR="00CD0748" w:rsidRDefault="00CD0748" w:rsidP="00CD0748">
                      <w:pPr>
                        <w:pStyle w:val="code"/>
                      </w:pPr>
                    </w:p>
                    <w:p w14:paraId="23BA3A3F" w14:textId="1B40A925" w:rsidR="00093506" w:rsidRDefault="00093506" w:rsidP="00CD0748">
                      <w:pPr>
                        <w:pStyle w:val="code"/>
                      </w:pPr>
                      <w:proofErr w:type="spellStart"/>
                      <w:r>
                        <w:t>sush</w:t>
                      </w:r>
                      <w:proofErr w:type="spellEnd"/>
                      <w:r>
                        <w:t>: $(OBJS)</w:t>
                      </w:r>
                      <w:r>
                        <w:br/>
                      </w:r>
                      <w:r>
                        <w:tab/>
                        <w:t xml:space="preserve">$(CC) -o </w:t>
                      </w:r>
                      <w:proofErr w:type="spellStart"/>
                      <w:r>
                        <w:t>sush</w:t>
                      </w:r>
                      <w:proofErr w:type="spellEnd"/>
                      <w:r>
                        <w:t xml:space="preserve"> $(OBJS) </w:t>
                      </w:r>
                      <w:r w:rsidR="00CD0748">
                        <w:br/>
                      </w:r>
                    </w:p>
                    <w:p w14:paraId="3A593F5B" w14:textId="2F923707" w:rsidR="00093506" w:rsidRDefault="00093506" w:rsidP="00CD0748">
                      <w:pPr>
                        <w:pStyle w:val="code"/>
                      </w:pPr>
                      <w:proofErr w:type="spellStart"/>
                      <w:r>
                        <w:t>sush</w:t>
                      </w:r>
                      <w:proofErr w:type="spellEnd"/>
                      <w:r>
                        <w:t>-debug: $(OBJS)</w:t>
                      </w:r>
                      <w:r>
                        <w:br/>
                        <w:t xml:space="preserve">      $(CC) –g </w:t>
                      </w:r>
                      <w:proofErr w:type="spellStart"/>
                      <w:r>
                        <w:t>sush</w:t>
                      </w:r>
                      <w:proofErr w:type="spellEnd"/>
                      <w:r>
                        <w:t>-debug $(OBJS)</w:t>
                      </w:r>
                    </w:p>
                    <w:p w14:paraId="17650ED2" w14:textId="04104988" w:rsidR="00093506" w:rsidRDefault="00093506" w:rsidP="00CD0748">
                      <w:pPr>
                        <w:pStyle w:val="code"/>
                      </w:pPr>
                    </w:p>
                    <w:p w14:paraId="0D438639" w14:textId="77777777" w:rsidR="00CD0748" w:rsidRDefault="00CD0748"/>
                  </w:txbxContent>
                </v:textbox>
                <w10:wrap type="square" anchorx="margin"/>
              </v:shape>
            </w:pict>
          </mc:Fallback>
        </mc:AlternateContent>
      </w:r>
    </w:p>
    <w:p w14:paraId="359609B1" w14:textId="6655123B" w:rsidR="00C829E7" w:rsidRDefault="00C829E7" w:rsidP="00CC5F0F"/>
    <w:p w14:paraId="68A94696" w14:textId="2DF5E591" w:rsidR="004E1463" w:rsidRDefault="004E1463" w:rsidP="00CC5F0F"/>
    <w:p w14:paraId="4D74B3AE" w14:textId="111E0968" w:rsidR="004E1463" w:rsidRDefault="004E1463" w:rsidP="00CC5F0F"/>
    <w:p w14:paraId="485BA389" w14:textId="7E9DA6EB" w:rsidR="004E1463" w:rsidRDefault="004E1463" w:rsidP="00CC5F0F"/>
    <w:p w14:paraId="011971A6" w14:textId="48298C8D" w:rsidR="004E1463" w:rsidRDefault="004E1463" w:rsidP="00CC5F0F"/>
    <w:p w14:paraId="7D01CD3E" w14:textId="492BCEE4" w:rsidR="004E1463" w:rsidRDefault="004E1463" w:rsidP="00CC5F0F"/>
    <w:p w14:paraId="30ACD4F9" w14:textId="71732D9E" w:rsidR="004E1463" w:rsidRDefault="004E1463" w:rsidP="00CC5F0F"/>
    <w:p w14:paraId="6AAA0C71" w14:textId="18AC499B" w:rsidR="004E1463" w:rsidRDefault="004E1463" w:rsidP="00CC5F0F"/>
    <w:p w14:paraId="24909122" w14:textId="591C8650" w:rsidR="004E1463" w:rsidRDefault="004E1463" w:rsidP="00CC5F0F"/>
    <w:p w14:paraId="36599769" w14:textId="27BA959E" w:rsidR="004E1463" w:rsidRDefault="004E1463" w:rsidP="00CC5F0F">
      <w:r>
        <w:t xml:space="preserve">Also, I will be manually grading these projects as well.  The </w:t>
      </w:r>
      <w:proofErr w:type="spellStart"/>
      <w:r>
        <w:t>autograder</w:t>
      </w:r>
      <w:proofErr w:type="spellEnd"/>
      <w:r>
        <w:t xml:space="preserve"> will perform basic tests.  I will be manually running your shell, and I will be evaluating your code.  The rubric will be available on </w:t>
      </w:r>
      <w:proofErr w:type="spellStart"/>
      <w:r>
        <w:t>Gradescope</w:t>
      </w:r>
      <w:proofErr w:type="spellEnd"/>
      <w:r>
        <w:t xml:space="preserve"> prior to the deadline.</w:t>
      </w:r>
    </w:p>
    <w:p w14:paraId="780D3A19" w14:textId="2E7AC3A6" w:rsidR="004E1463" w:rsidRDefault="004E1463">
      <w:pPr>
        <w:spacing w:after="0"/>
      </w:pPr>
      <w:r>
        <w:br w:type="page"/>
      </w:r>
    </w:p>
    <w:p w14:paraId="7FC52E7D" w14:textId="56940081" w:rsidR="00941E44" w:rsidRDefault="004E1463" w:rsidP="00941E44">
      <w:pPr>
        <w:pStyle w:val="Heading2"/>
      </w:pPr>
      <w:r>
        <w:lastRenderedPageBreak/>
        <w:t>Requirement</w:t>
      </w:r>
      <w:r w:rsidR="004F0D3A">
        <w:t xml:space="preserve"> 10</w:t>
      </w:r>
      <w:r>
        <w:t xml:space="preserve"> – Cannot use “</w:t>
      </w:r>
      <w:proofErr w:type="gramStart"/>
      <w:r>
        <w:t>system(</w:t>
      </w:r>
      <w:proofErr w:type="gramEnd"/>
      <w:r>
        <w:t>)” or any such tools</w:t>
      </w:r>
    </w:p>
    <w:p w14:paraId="06E430E1" w14:textId="5317C1AC" w:rsidR="00941E44" w:rsidRPr="00941E44" w:rsidRDefault="00941E44" w:rsidP="00941E44">
      <w:pPr>
        <w:rPr>
          <w:i/>
          <w:iCs/>
        </w:rPr>
      </w:pPr>
      <w:r>
        <w:rPr>
          <w:i/>
          <w:iCs/>
        </w:rPr>
        <w:t>Checked during code review</w:t>
      </w:r>
    </w:p>
    <w:p w14:paraId="2A859C3E" w14:textId="29F866BE" w:rsidR="004E1463" w:rsidRDefault="009E7716" w:rsidP="00CC5F0F">
      <w:r>
        <w:t>You may not use the “</w:t>
      </w:r>
      <w:proofErr w:type="gramStart"/>
      <w:r w:rsidRPr="00941E44">
        <w:rPr>
          <w:rStyle w:val="codeChar"/>
        </w:rPr>
        <w:t>system(</w:t>
      </w:r>
      <w:proofErr w:type="gramEnd"/>
      <w:r w:rsidRPr="00941E44">
        <w:rPr>
          <w:rStyle w:val="codeChar"/>
        </w:rPr>
        <w:t>)</w:t>
      </w:r>
      <w:r>
        <w:t xml:space="preserve">” system call or anything like this.  This runs a command in a sub-shell, so in effect, you’re circumventing the whole </w:t>
      </w:r>
      <w:r w:rsidR="0039110D">
        <w:t>learning process this way.</w:t>
      </w:r>
    </w:p>
    <w:p w14:paraId="398A50E7" w14:textId="3F2AC159" w:rsidR="0039110D" w:rsidRDefault="0039110D" w:rsidP="00CC5F0F">
      <w:r>
        <w:t>Doing this will result in a zero for the project.</w:t>
      </w:r>
    </w:p>
    <w:p w14:paraId="66485BB5" w14:textId="00F30992" w:rsidR="0039110D" w:rsidRDefault="0039110D" w:rsidP="00CC5F0F"/>
    <w:p w14:paraId="06C2DF37" w14:textId="7CF9E4CB" w:rsidR="0039110D" w:rsidRDefault="0039110D">
      <w:pPr>
        <w:spacing w:after="0"/>
      </w:pPr>
      <w:r>
        <w:br w:type="page"/>
      </w:r>
    </w:p>
    <w:p w14:paraId="6E2F0ABE" w14:textId="4991477B" w:rsidR="00B71579" w:rsidRDefault="00B71579" w:rsidP="00B71579">
      <w:pPr>
        <w:pStyle w:val="Heading2"/>
      </w:pPr>
      <w:r>
        <w:lastRenderedPageBreak/>
        <w:t xml:space="preserve">Requirement </w:t>
      </w:r>
      <w:r w:rsidR="004F0D3A">
        <w:t xml:space="preserve">11 </w:t>
      </w:r>
      <w:r>
        <w:t xml:space="preserve">– </w:t>
      </w:r>
      <w:r>
        <w:t>Use Gitlab</w:t>
      </w:r>
    </w:p>
    <w:p w14:paraId="657016AB" w14:textId="79D54894" w:rsidR="00941E44" w:rsidRPr="00941E44" w:rsidRDefault="00941E44" w:rsidP="00941E44">
      <w:pPr>
        <w:rPr>
          <w:i/>
          <w:iCs/>
        </w:rPr>
      </w:pPr>
      <w:r>
        <w:rPr>
          <w:i/>
          <w:iCs/>
        </w:rPr>
        <w:t>Checked during code review</w:t>
      </w:r>
    </w:p>
    <w:p w14:paraId="5DB6E0EF" w14:textId="2FCC4BCC" w:rsidR="00B71579" w:rsidRDefault="00B71579" w:rsidP="00B71579">
      <w:r>
        <w:t xml:space="preserve">Your project must be stored in </w:t>
      </w:r>
      <w:r w:rsidR="00BF7544">
        <w:t xml:space="preserve">a </w:t>
      </w:r>
      <w:proofErr w:type="spellStart"/>
      <w:r>
        <w:t>gitlab</w:t>
      </w:r>
      <w:proofErr w:type="spellEnd"/>
      <w:r>
        <w:t xml:space="preserve"> repository</w:t>
      </w:r>
      <w:r w:rsidR="00BF7544">
        <w:t xml:space="preserve"> that is shared with me</w:t>
      </w:r>
      <w:r>
        <w:t xml:space="preserve">.  </w:t>
      </w:r>
      <w:r w:rsidR="00BF7544">
        <w:t xml:space="preserve">At the conclusion of the project I will be reviewing your branch and commit log.  Part of your grade will be for effective use of the repository.  The other thing I will be looking for is evidence that your teammates all contributed to different parts of this project.  </w:t>
      </w:r>
    </w:p>
    <w:p w14:paraId="4B848DF3" w14:textId="1FECB4CA" w:rsidR="00DA0861" w:rsidRDefault="00DA0861" w:rsidP="00B71579">
      <w:r>
        <w:t xml:space="preserve">Yes, we encourage paired programming, but that does not mean one person doing all the work and the other making “helpful suggestions.”  That means people working together on </w:t>
      </w:r>
      <w:proofErr w:type="gramStart"/>
      <w:r>
        <w:t>one part</w:t>
      </w:r>
      <w:proofErr w:type="gramEnd"/>
      <w:r>
        <w:t xml:space="preserve">, different people working together on other parts.  That means everyone should be driving the keyboard, committing code, and contributing. </w:t>
      </w:r>
    </w:p>
    <w:p w14:paraId="56E06373" w14:textId="2511E2EA" w:rsidR="009C6292" w:rsidRDefault="009C6292" w:rsidP="00B71579">
      <w:r>
        <w:t xml:space="preserve">Another advantage to using Gitlab for this project is that you can take advantage of the </w:t>
      </w:r>
      <w:r>
        <w:rPr>
          <w:i/>
          <w:iCs/>
        </w:rPr>
        <w:t>issue tracker</w:t>
      </w:r>
      <w:r>
        <w:t xml:space="preserve">, </w:t>
      </w:r>
      <w:r>
        <w:rPr>
          <w:i/>
          <w:iCs/>
        </w:rPr>
        <w:t>wiki</w:t>
      </w:r>
      <w:r>
        <w:t xml:space="preserve">, </w:t>
      </w:r>
      <w:r>
        <w:rPr>
          <w:i/>
          <w:iCs/>
        </w:rPr>
        <w:t>continuous integration pipeline</w:t>
      </w:r>
      <w:r>
        <w:t xml:space="preserve">, etc.  For example, you can set up the </w:t>
      </w:r>
      <w:proofErr w:type="spellStart"/>
      <w:r>
        <w:t>gitlab</w:t>
      </w:r>
      <w:proofErr w:type="spellEnd"/>
      <w:r>
        <w:t xml:space="preserve"> repository that </w:t>
      </w:r>
      <w:proofErr w:type="spellStart"/>
      <w:r>
        <w:t>everytime</w:t>
      </w:r>
      <w:proofErr w:type="spellEnd"/>
      <w:r>
        <w:t xml:space="preserve"> you push code to it </w:t>
      </w:r>
      <w:r w:rsidR="005C5737">
        <w:t xml:space="preserve">automatically does a </w:t>
      </w:r>
      <w:r w:rsidR="005C5737">
        <w:rPr>
          <w:i/>
          <w:iCs/>
        </w:rPr>
        <w:t>make</w:t>
      </w:r>
      <w:r w:rsidR="005C5737">
        <w:t xml:space="preserve"> and runs your test code.  Its cool, but don’t get lost in the weeds there.</w:t>
      </w:r>
    </w:p>
    <w:p w14:paraId="1F9630E7" w14:textId="26F1DD11" w:rsidR="005C5737" w:rsidRPr="005C5737" w:rsidRDefault="005C5737" w:rsidP="00B71579">
      <w:r>
        <w:t>The real advantage is the issue tracker and planning tools.  This will help you stay on track throughout the project.</w:t>
      </w:r>
    </w:p>
    <w:p w14:paraId="5B76F2E1" w14:textId="77777777" w:rsidR="00625D40" w:rsidRDefault="00625D40">
      <w:pPr>
        <w:spacing w:after="0"/>
      </w:pPr>
      <w:r>
        <w:br w:type="page"/>
      </w:r>
    </w:p>
    <w:p w14:paraId="7D508191" w14:textId="33F2E5A9" w:rsidR="00625D40" w:rsidRDefault="00625D40" w:rsidP="00625D40">
      <w:pPr>
        <w:pStyle w:val="Heading2"/>
      </w:pPr>
      <w:r>
        <w:lastRenderedPageBreak/>
        <w:t>Requirement 1</w:t>
      </w:r>
      <w:r>
        <w:t>2</w:t>
      </w:r>
      <w:r>
        <w:t xml:space="preserve"> – </w:t>
      </w:r>
      <w:r>
        <w:t>Code Review</w:t>
      </w:r>
    </w:p>
    <w:p w14:paraId="0861588B" w14:textId="04392F81" w:rsidR="00625D40" w:rsidRDefault="00625D40" w:rsidP="00625D40">
      <w:r>
        <w:t>50 points</w:t>
      </w:r>
    </w:p>
    <w:p w14:paraId="447CB82F" w14:textId="234CD656" w:rsidR="00AC0AF0" w:rsidRDefault="00AC0AF0" w:rsidP="00625D40">
      <w:r>
        <w:t xml:space="preserve">Follows the coding standard at: </w:t>
      </w:r>
      <w:hyperlink r:id="rId12" w:history="1">
        <w:r w:rsidRPr="009A4280">
          <w:rPr>
            <w:rStyle w:val="Hyperlink"/>
          </w:rPr>
          <w:t>https://users.ece.cmu.edu/~eno/coding/CCodingStandard.html</w:t>
        </w:r>
      </w:hyperlink>
    </w:p>
    <w:tbl>
      <w:tblPr>
        <w:tblStyle w:val="TableGrid"/>
        <w:tblW w:w="0" w:type="auto"/>
        <w:tblLook w:val="04A0" w:firstRow="1" w:lastRow="0" w:firstColumn="1" w:lastColumn="0" w:noHBand="0" w:noVBand="1"/>
      </w:tblPr>
      <w:tblGrid>
        <w:gridCol w:w="895"/>
        <w:gridCol w:w="7110"/>
        <w:gridCol w:w="2065"/>
      </w:tblGrid>
      <w:tr w:rsidR="00277D28" w14:paraId="0A5B7D03" w14:textId="77777777" w:rsidTr="003644A9">
        <w:tc>
          <w:tcPr>
            <w:tcW w:w="895" w:type="dxa"/>
          </w:tcPr>
          <w:p w14:paraId="6402A01E" w14:textId="06495C27" w:rsidR="00277D28" w:rsidRDefault="003644A9" w:rsidP="00625D40">
            <w:r>
              <w:t>Item</w:t>
            </w:r>
          </w:p>
        </w:tc>
        <w:tc>
          <w:tcPr>
            <w:tcW w:w="7110" w:type="dxa"/>
          </w:tcPr>
          <w:p w14:paraId="53C58074" w14:textId="06C84933" w:rsidR="00277D28" w:rsidRDefault="003644A9" w:rsidP="00625D40">
            <w:r>
              <w:t>Description</w:t>
            </w:r>
          </w:p>
        </w:tc>
        <w:tc>
          <w:tcPr>
            <w:tcW w:w="2065" w:type="dxa"/>
          </w:tcPr>
          <w:p w14:paraId="5ADDCF03" w14:textId="7B766CC4" w:rsidR="00277D28" w:rsidRDefault="003644A9" w:rsidP="00625D40">
            <w:r>
              <w:t>Importance</w:t>
            </w:r>
          </w:p>
        </w:tc>
      </w:tr>
      <w:tr w:rsidR="00277D28" w14:paraId="27C5725B" w14:textId="77777777" w:rsidTr="003644A9">
        <w:tc>
          <w:tcPr>
            <w:tcW w:w="895" w:type="dxa"/>
          </w:tcPr>
          <w:p w14:paraId="72D7842C" w14:textId="093797E3" w:rsidR="00277D28" w:rsidRDefault="003644A9" w:rsidP="00625D40">
            <w:r>
              <w:t>1</w:t>
            </w:r>
          </w:p>
        </w:tc>
        <w:tc>
          <w:tcPr>
            <w:tcW w:w="7110" w:type="dxa"/>
          </w:tcPr>
          <w:p w14:paraId="50F69301" w14:textId="668AFBB3" w:rsidR="00277D28" w:rsidRDefault="003644A9" w:rsidP="00625D40">
            <w:r>
              <w:t>Code follow</w:t>
            </w:r>
            <w:r w:rsidR="00D5505F">
              <w:t>s</w:t>
            </w:r>
            <w:r>
              <w:t xml:space="preserve"> </w:t>
            </w:r>
            <w:r w:rsidR="00B547F7">
              <w:t>consistent style</w:t>
            </w:r>
          </w:p>
        </w:tc>
        <w:tc>
          <w:tcPr>
            <w:tcW w:w="2065" w:type="dxa"/>
          </w:tcPr>
          <w:p w14:paraId="1E72737E" w14:textId="2A2597CF" w:rsidR="00277D28" w:rsidRDefault="00AC0AF0" w:rsidP="00625D40">
            <w:r>
              <w:t>HIGH</w:t>
            </w:r>
          </w:p>
        </w:tc>
      </w:tr>
      <w:tr w:rsidR="00277D28" w14:paraId="4BEA8CE0" w14:textId="77777777" w:rsidTr="003644A9">
        <w:tc>
          <w:tcPr>
            <w:tcW w:w="895" w:type="dxa"/>
          </w:tcPr>
          <w:p w14:paraId="5CC0CEC5" w14:textId="1FCF15FB" w:rsidR="00277D28" w:rsidRDefault="00D5505F" w:rsidP="00625D40">
            <w:r>
              <w:t>2</w:t>
            </w:r>
          </w:p>
        </w:tc>
        <w:tc>
          <w:tcPr>
            <w:tcW w:w="7110" w:type="dxa"/>
          </w:tcPr>
          <w:p w14:paraId="6BC940DE" w14:textId="28A7F5F8" w:rsidR="00277D28" w:rsidRDefault="00D5505F" w:rsidP="00625D40">
            <w:r>
              <w:t>Are variable declarations commented with meaningful names?</w:t>
            </w:r>
          </w:p>
        </w:tc>
        <w:tc>
          <w:tcPr>
            <w:tcW w:w="2065" w:type="dxa"/>
          </w:tcPr>
          <w:p w14:paraId="22CA74AB" w14:textId="5DBECDDF" w:rsidR="00277D28" w:rsidRDefault="00D5505F" w:rsidP="00625D40">
            <w:r>
              <w:t>HIGH</w:t>
            </w:r>
          </w:p>
        </w:tc>
      </w:tr>
      <w:tr w:rsidR="00277D28" w14:paraId="62ED7CC5" w14:textId="77777777" w:rsidTr="003644A9">
        <w:tc>
          <w:tcPr>
            <w:tcW w:w="895" w:type="dxa"/>
          </w:tcPr>
          <w:p w14:paraId="002B5588" w14:textId="7BECC39E" w:rsidR="00277D28" w:rsidRDefault="00D5505F" w:rsidP="00625D40">
            <w:r>
              <w:t>3</w:t>
            </w:r>
          </w:p>
        </w:tc>
        <w:tc>
          <w:tcPr>
            <w:tcW w:w="7110" w:type="dxa"/>
          </w:tcPr>
          <w:p w14:paraId="197CE1F4" w14:textId="65AFDFD7" w:rsidR="00277D28" w:rsidRPr="00FB0074" w:rsidRDefault="00D5505F" w:rsidP="00625D40">
            <w:pPr>
              <w:rPr>
                <w:i/>
                <w:iCs/>
              </w:rPr>
            </w:pPr>
            <w:r>
              <w:t xml:space="preserve">Are variables declared with </w:t>
            </w:r>
            <w:r>
              <w:rPr>
                <w:i/>
                <w:iCs/>
              </w:rPr>
              <w:t>minimal scope</w:t>
            </w:r>
            <w:r>
              <w:rPr>
                <w:i/>
                <w:iCs/>
              </w:rPr>
              <w:br/>
              <w:t xml:space="preserve">e.g. </w:t>
            </w:r>
            <w:r w:rsidR="00FB0074">
              <w:rPr>
                <w:i/>
                <w:iCs/>
              </w:rPr>
              <w:t>there should be zero global variables in this project, but can use</w:t>
            </w:r>
            <w:r w:rsidR="00FB0074">
              <w:rPr>
                <w:i/>
                <w:iCs/>
              </w:rPr>
              <w:br/>
            </w:r>
            <w:r w:rsidR="00FB0074">
              <w:t xml:space="preserve">static </w:t>
            </w:r>
            <w:r w:rsidR="00FB0074">
              <w:rPr>
                <w:i/>
                <w:iCs/>
              </w:rPr>
              <w:t>keyword to limit scope to single compilation units</w:t>
            </w:r>
          </w:p>
        </w:tc>
        <w:tc>
          <w:tcPr>
            <w:tcW w:w="2065" w:type="dxa"/>
          </w:tcPr>
          <w:p w14:paraId="66F5132C" w14:textId="47FDDAE1" w:rsidR="00277D28" w:rsidRDefault="00D5505F" w:rsidP="00625D40">
            <w:r>
              <w:t>MEDIUM</w:t>
            </w:r>
          </w:p>
        </w:tc>
      </w:tr>
      <w:tr w:rsidR="00FB0074" w14:paraId="2C6AA88D" w14:textId="77777777" w:rsidTr="003644A9">
        <w:tc>
          <w:tcPr>
            <w:tcW w:w="895" w:type="dxa"/>
          </w:tcPr>
          <w:p w14:paraId="427E8978" w14:textId="12D0EA0A" w:rsidR="00FB0074" w:rsidRDefault="00FB0074" w:rsidP="00625D40">
            <w:r>
              <w:t>4</w:t>
            </w:r>
          </w:p>
        </w:tc>
        <w:tc>
          <w:tcPr>
            <w:tcW w:w="7110" w:type="dxa"/>
          </w:tcPr>
          <w:p w14:paraId="0B6CA719" w14:textId="12B9E6FD" w:rsidR="00FB0074" w:rsidRDefault="00FB0074" w:rsidP="00625D40">
            <w:r>
              <w:t>Are functions / procedures commented with meaningful names?</w:t>
            </w:r>
          </w:p>
        </w:tc>
        <w:tc>
          <w:tcPr>
            <w:tcW w:w="2065" w:type="dxa"/>
          </w:tcPr>
          <w:p w14:paraId="62533023" w14:textId="72A84507" w:rsidR="00FB0074" w:rsidRDefault="00FB0074" w:rsidP="00625D40">
            <w:r>
              <w:t>HIGH</w:t>
            </w:r>
          </w:p>
        </w:tc>
      </w:tr>
      <w:tr w:rsidR="00FB0074" w14:paraId="5034623B" w14:textId="77777777" w:rsidTr="003644A9">
        <w:tc>
          <w:tcPr>
            <w:tcW w:w="895" w:type="dxa"/>
          </w:tcPr>
          <w:p w14:paraId="7578399D" w14:textId="04A9522C" w:rsidR="00FB0074" w:rsidRDefault="00FB0074" w:rsidP="00625D40">
            <w:r>
              <w:t>5</w:t>
            </w:r>
          </w:p>
        </w:tc>
        <w:tc>
          <w:tcPr>
            <w:tcW w:w="7110" w:type="dxa"/>
          </w:tcPr>
          <w:p w14:paraId="20473918" w14:textId="5BA96762" w:rsidR="00FB0074" w:rsidRDefault="00FB0074" w:rsidP="00625D40">
            <w:r>
              <w:t>Are functions / procedures doing what the comments say they do?</w:t>
            </w:r>
          </w:p>
        </w:tc>
        <w:tc>
          <w:tcPr>
            <w:tcW w:w="2065" w:type="dxa"/>
          </w:tcPr>
          <w:p w14:paraId="67660756" w14:textId="124275A5" w:rsidR="00FB0074" w:rsidRDefault="00FB0074" w:rsidP="00625D40">
            <w:r>
              <w:t>HIGH</w:t>
            </w:r>
          </w:p>
        </w:tc>
      </w:tr>
      <w:tr w:rsidR="00FB0074" w14:paraId="06DFA78B" w14:textId="77777777" w:rsidTr="003644A9">
        <w:tc>
          <w:tcPr>
            <w:tcW w:w="895" w:type="dxa"/>
          </w:tcPr>
          <w:p w14:paraId="4FBC1E95" w14:textId="75541273" w:rsidR="00FB0074" w:rsidRDefault="00FB0074" w:rsidP="00625D40">
            <w:r>
              <w:t>6</w:t>
            </w:r>
          </w:p>
        </w:tc>
        <w:tc>
          <w:tcPr>
            <w:tcW w:w="7110" w:type="dxa"/>
          </w:tcPr>
          <w:p w14:paraId="7EEE2AAB" w14:textId="3F0AEF20" w:rsidR="00FB0074" w:rsidRDefault="00FB0074" w:rsidP="00625D40">
            <w:r>
              <w:t>Are</w:t>
            </w:r>
            <w:r w:rsidR="00647304">
              <w:t xml:space="preserve"> complex tasks broken down into simpler functions?</w:t>
            </w:r>
          </w:p>
        </w:tc>
        <w:tc>
          <w:tcPr>
            <w:tcW w:w="2065" w:type="dxa"/>
          </w:tcPr>
          <w:p w14:paraId="11E7DB95" w14:textId="05DABA11" w:rsidR="00FB0074" w:rsidRDefault="00647304" w:rsidP="00625D40">
            <w:r>
              <w:t>HIGH</w:t>
            </w:r>
          </w:p>
        </w:tc>
      </w:tr>
      <w:tr w:rsidR="00647304" w14:paraId="3B1BE243" w14:textId="77777777" w:rsidTr="003644A9">
        <w:tc>
          <w:tcPr>
            <w:tcW w:w="895" w:type="dxa"/>
          </w:tcPr>
          <w:p w14:paraId="53BDC7C9" w14:textId="37C409B8" w:rsidR="00647304" w:rsidRDefault="00647304" w:rsidP="00625D40">
            <w:r>
              <w:t>7</w:t>
            </w:r>
          </w:p>
        </w:tc>
        <w:tc>
          <w:tcPr>
            <w:tcW w:w="7110" w:type="dxa"/>
          </w:tcPr>
          <w:p w14:paraId="32A65F82" w14:textId="3DA087AD" w:rsidR="00647304" w:rsidRPr="000D034F" w:rsidRDefault="00023CF7" w:rsidP="00625D40">
            <w:pPr>
              <w:rPr>
                <w:i/>
                <w:iCs/>
              </w:rPr>
            </w:pPr>
            <w:r>
              <w:t xml:space="preserve">Are functions declared with </w:t>
            </w:r>
            <w:r>
              <w:rPr>
                <w:i/>
                <w:iCs/>
              </w:rPr>
              <w:t>minimal scope</w:t>
            </w:r>
            <w:r>
              <w:br/>
            </w:r>
            <w:r w:rsidR="000D034F">
              <w:rPr>
                <w:i/>
                <w:iCs/>
              </w:rPr>
              <w:t>e.g. functions used through the project are in .h files, helper functions</w:t>
            </w:r>
            <w:r w:rsidR="000D034F">
              <w:rPr>
                <w:i/>
                <w:iCs/>
              </w:rPr>
              <w:br/>
              <w:t xml:space="preserve">that should not be used elsewhere are </w:t>
            </w:r>
            <w:r w:rsidR="000D034F">
              <w:t>static</w:t>
            </w:r>
            <w:r w:rsidR="000D034F">
              <w:rPr>
                <w:i/>
                <w:iCs/>
              </w:rPr>
              <w:t xml:space="preserve"> to limit scope to single compilation units</w:t>
            </w:r>
          </w:p>
        </w:tc>
        <w:tc>
          <w:tcPr>
            <w:tcW w:w="2065" w:type="dxa"/>
          </w:tcPr>
          <w:p w14:paraId="33AAD0E0" w14:textId="4620873A" w:rsidR="00647304" w:rsidRDefault="000D034F" w:rsidP="00625D40">
            <w:r>
              <w:t>MEDIUM</w:t>
            </w:r>
          </w:p>
        </w:tc>
      </w:tr>
      <w:tr w:rsidR="000D034F" w14:paraId="74A25486" w14:textId="77777777" w:rsidTr="003644A9">
        <w:tc>
          <w:tcPr>
            <w:tcW w:w="895" w:type="dxa"/>
          </w:tcPr>
          <w:p w14:paraId="2AD536F6" w14:textId="12919C2F" w:rsidR="000D034F" w:rsidRDefault="000D034F" w:rsidP="00625D40">
            <w:r>
              <w:t>8</w:t>
            </w:r>
          </w:p>
        </w:tc>
        <w:tc>
          <w:tcPr>
            <w:tcW w:w="7110" w:type="dxa"/>
          </w:tcPr>
          <w:p w14:paraId="50AA48D8" w14:textId="0AAAA12F" w:rsidR="000D034F" w:rsidRDefault="000D034F" w:rsidP="00625D40">
            <w:r>
              <w:t xml:space="preserve">Is the project broken down in </w:t>
            </w:r>
            <w:r w:rsidR="00EB22EB">
              <w:t>appropriate compilation units?</w:t>
            </w:r>
            <w:r w:rsidR="00EB22EB">
              <w:br/>
              <w:t>Aptly named “.c” files with only public/shared things appearing in “.h” files.</w:t>
            </w:r>
          </w:p>
        </w:tc>
        <w:tc>
          <w:tcPr>
            <w:tcW w:w="2065" w:type="dxa"/>
          </w:tcPr>
          <w:p w14:paraId="2FB95944" w14:textId="4DB4E1FA" w:rsidR="000D034F" w:rsidRDefault="00EB22EB" w:rsidP="00625D40">
            <w:r>
              <w:t>HIGH</w:t>
            </w:r>
          </w:p>
        </w:tc>
      </w:tr>
      <w:tr w:rsidR="00EB22EB" w14:paraId="7F19BF19" w14:textId="77777777" w:rsidTr="003644A9">
        <w:tc>
          <w:tcPr>
            <w:tcW w:w="895" w:type="dxa"/>
          </w:tcPr>
          <w:p w14:paraId="485A5A59" w14:textId="61D7E604" w:rsidR="00EB22EB" w:rsidRDefault="00B02FAE" w:rsidP="00625D40">
            <w:r>
              <w:t>9</w:t>
            </w:r>
          </w:p>
        </w:tc>
        <w:tc>
          <w:tcPr>
            <w:tcW w:w="7110" w:type="dxa"/>
          </w:tcPr>
          <w:p w14:paraId="4D48F594" w14:textId="7D840EC0" w:rsidR="00EB22EB" w:rsidRDefault="00B02FAE" w:rsidP="00625D40">
            <w:r>
              <w:t>Are complex algorithms and code optimizations documented</w:t>
            </w:r>
          </w:p>
        </w:tc>
        <w:tc>
          <w:tcPr>
            <w:tcW w:w="2065" w:type="dxa"/>
          </w:tcPr>
          <w:p w14:paraId="0302022A" w14:textId="59A3EBC1" w:rsidR="00EB22EB" w:rsidRDefault="00B02FAE" w:rsidP="00625D40">
            <w:r>
              <w:t>HIGH</w:t>
            </w:r>
          </w:p>
        </w:tc>
      </w:tr>
      <w:tr w:rsidR="00B02FAE" w14:paraId="3EB9B0E8" w14:textId="77777777" w:rsidTr="003644A9">
        <w:tc>
          <w:tcPr>
            <w:tcW w:w="895" w:type="dxa"/>
          </w:tcPr>
          <w:p w14:paraId="17A916F7" w14:textId="34E31D8B" w:rsidR="00B02FAE" w:rsidRDefault="00B02FAE" w:rsidP="00625D40">
            <w:r>
              <w:t>10</w:t>
            </w:r>
          </w:p>
        </w:tc>
        <w:tc>
          <w:tcPr>
            <w:tcW w:w="7110" w:type="dxa"/>
          </w:tcPr>
          <w:p w14:paraId="4CE2D054" w14:textId="279D0FDE" w:rsidR="00B02FAE" w:rsidRDefault="00B02FAE" w:rsidP="00625D40">
            <w:r>
              <w:t>Are modification logs, authorship attributions kept up to date</w:t>
            </w:r>
          </w:p>
        </w:tc>
        <w:tc>
          <w:tcPr>
            <w:tcW w:w="2065" w:type="dxa"/>
          </w:tcPr>
          <w:p w14:paraId="345F151C" w14:textId="13CF8838" w:rsidR="00B02FAE" w:rsidRDefault="00B02FAE" w:rsidP="00625D40">
            <w:r>
              <w:t>LOW</w:t>
            </w:r>
          </w:p>
        </w:tc>
      </w:tr>
      <w:tr w:rsidR="00B02FAE" w14:paraId="60F49B69" w14:textId="77777777" w:rsidTr="003644A9">
        <w:tc>
          <w:tcPr>
            <w:tcW w:w="895" w:type="dxa"/>
          </w:tcPr>
          <w:p w14:paraId="4C55DFC0" w14:textId="11E6DE6A" w:rsidR="00B02FAE" w:rsidRDefault="00B02FAE" w:rsidP="00625D40">
            <w:r>
              <w:t>11</w:t>
            </w:r>
          </w:p>
        </w:tc>
        <w:tc>
          <w:tcPr>
            <w:tcW w:w="7110" w:type="dxa"/>
          </w:tcPr>
          <w:p w14:paraId="1575B938" w14:textId="041B044C" w:rsidR="00B02FAE" w:rsidRDefault="00B22013" w:rsidP="00625D40">
            <w:r>
              <w:t xml:space="preserve">Do comment blocks include appropriate </w:t>
            </w:r>
            <w:proofErr w:type="spellStart"/>
            <w:r>
              <w:t>doxygen</w:t>
            </w:r>
            <w:proofErr w:type="spellEnd"/>
            <w:r>
              <w:t xml:space="preserve"> tags? See coding style.</w:t>
            </w:r>
          </w:p>
        </w:tc>
        <w:tc>
          <w:tcPr>
            <w:tcW w:w="2065" w:type="dxa"/>
          </w:tcPr>
          <w:p w14:paraId="604F6578" w14:textId="2D7C6126" w:rsidR="00B02FAE" w:rsidRDefault="00B22013" w:rsidP="00625D40">
            <w:r>
              <w:t>MEDIUM</w:t>
            </w:r>
          </w:p>
        </w:tc>
      </w:tr>
      <w:tr w:rsidR="00B22013" w14:paraId="1804C113" w14:textId="77777777" w:rsidTr="003644A9">
        <w:tc>
          <w:tcPr>
            <w:tcW w:w="895" w:type="dxa"/>
          </w:tcPr>
          <w:p w14:paraId="639CFDC5" w14:textId="1FB2B285" w:rsidR="00B22013" w:rsidRDefault="00B22013" w:rsidP="00625D40">
            <w:r>
              <w:t>12</w:t>
            </w:r>
          </w:p>
        </w:tc>
        <w:tc>
          <w:tcPr>
            <w:tcW w:w="7110" w:type="dxa"/>
          </w:tcPr>
          <w:p w14:paraId="18C05F56" w14:textId="60A2BCB6" w:rsidR="00B22013" w:rsidRDefault="00B22013" w:rsidP="00625D40">
            <w:r>
              <w:t>Overall, subjective evaluation on the quality of the code</w:t>
            </w:r>
          </w:p>
        </w:tc>
        <w:tc>
          <w:tcPr>
            <w:tcW w:w="2065" w:type="dxa"/>
          </w:tcPr>
          <w:p w14:paraId="271627E2" w14:textId="552CA5C4" w:rsidR="00B22013" w:rsidRDefault="00B22013" w:rsidP="00625D40">
            <w:r>
              <w:t>MEDIUM</w:t>
            </w:r>
          </w:p>
        </w:tc>
      </w:tr>
    </w:tbl>
    <w:p w14:paraId="734EE2B5" w14:textId="77777777" w:rsidR="00625D40" w:rsidRPr="00625D40" w:rsidRDefault="00625D40" w:rsidP="00625D40"/>
    <w:p w14:paraId="27AB3578" w14:textId="72E87900" w:rsidR="00B71579" w:rsidRDefault="00B71579">
      <w:pPr>
        <w:spacing w:after="0"/>
        <w:rPr>
          <w:rFonts w:ascii="Arial" w:hAnsi="Arial" w:cs="Arial"/>
          <w:b/>
          <w:bCs/>
          <w:i/>
          <w:iCs/>
          <w:sz w:val="28"/>
          <w:szCs w:val="28"/>
        </w:rPr>
      </w:pPr>
      <w:r>
        <w:br w:type="page"/>
      </w:r>
    </w:p>
    <w:p w14:paraId="3686DEEF" w14:textId="2A03BC98" w:rsidR="00721DE0" w:rsidRDefault="00721DE0" w:rsidP="00721DE0">
      <w:pPr>
        <w:pStyle w:val="Heading2"/>
      </w:pPr>
      <w:r>
        <w:lastRenderedPageBreak/>
        <w:t xml:space="preserve">Requirement </w:t>
      </w:r>
      <w:r w:rsidR="004F0D3A">
        <w:t>1</w:t>
      </w:r>
      <w:r w:rsidR="00625D40">
        <w:t>3</w:t>
      </w:r>
      <w:r w:rsidR="004F0D3A">
        <w:t xml:space="preserve"> </w:t>
      </w:r>
      <w:r>
        <w:t xml:space="preserve">– </w:t>
      </w:r>
      <w:r>
        <w:t>Final Project Presentation</w:t>
      </w:r>
    </w:p>
    <w:p w14:paraId="7BB8961E" w14:textId="311480F6" w:rsidR="00F12D26" w:rsidRPr="00F12D26" w:rsidRDefault="00F12D26" w:rsidP="00F12D26">
      <w:r>
        <w:rPr>
          <w:i/>
          <w:iCs/>
        </w:rPr>
        <w:t>50 points</w:t>
      </w:r>
    </w:p>
    <w:p w14:paraId="08632C6A" w14:textId="58A1DB11" w:rsidR="000268A9" w:rsidRPr="000268A9" w:rsidRDefault="00941E44">
      <w:pPr>
        <w:spacing w:after="0"/>
      </w:pPr>
      <w:r>
        <w:t xml:space="preserve">Your group will need to </w:t>
      </w:r>
      <w:r w:rsidR="008C1A33">
        <w:t xml:space="preserve">record a video demonstration of your project.  Your video should be a mixture of a showing your shell working through each of the different requirements, as well as talking about who worked on the different requirements, and walk me through how you implemented the code for that section.  </w:t>
      </w:r>
      <w:r w:rsidR="00F12D26">
        <w:t xml:space="preserve"> </w:t>
      </w:r>
      <w:r w:rsidR="00C72A66">
        <w:t xml:space="preserve">Talk about things you’re proud of, things you wish you knew how to do better, things you’ve learned trying to do that section.  </w:t>
      </w:r>
      <w:r w:rsidR="000268A9">
        <w:t xml:space="preserve">Things that you think are fragile and if you had more time would like to go back and redo.  This is usually called a </w:t>
      </w:r>
      <w:proofErr w:type="gramStart"/>
      <w:r w:rsidR="000268A9">
        <w:rPr>
          <w:i/>
          <w:iCs/>
        </w:rPr>
        <w:t>post mortem</w:t>
      </w:r>
      <w:proofErr w:type="gramEnd"/>
      <w:r w:rsidR="000268A9">
        <w:rPr>
          <w:i/>
          <w:iCs/>
        </w:rPr>
        <w:t xml:space="preserve"> retrospective</w:t>
      </w:r>
      <w:r w:rsidR="000268A9">
        <w:t>, and is an important part of the software development process.</w:t>
      </w:r>
    </w:p>
    <w:p w14:paraId="04495315" w14:textId="0C050581" w:rsidR="00F12D26" w:rsidRDefault="00F12D26">
      <w:pPr>
        <w:spacing w:after="0"/>
      </w:pPr>
    </w:p>
    <w:p w14:paraId="37B0D42B" w14:textId="6E742AAD" w:rsidR="00F12D26" w:rsidRDefault="00F12D26" w:rsidP="00F0516D">
      <w:pPr>
        <w:pStyle w:val="ListParagraph"/>
        <w:numPr>
          <w:ilvl w:val="0"/>
          <w:numId w:val="48"/>
        </w:numPr>
        <w:spacing w:after="0"/>
      </w:pPr>
      <w:r>
        <w:t>Your video will be uploaded to D2L</w:t>
      </w:r>
      <w:r w:rsidR="00F0516D">
        <w:t xml:space="preserve"> and needs to be playable through the D2L viewer.</w:t>
      </w:r>
    </w:p>
    <w:p w14:paraId="79963172" w14:textId="3C4F5C8D" w:rsidR="00F0516D" w:rsidRDefault="00F0516D" w:rsidP="00F0516D">
      <w:pPr>
        <w:pStyle w:val="ListParagraph"/>
        <w:numPr>
          <w:ilvl w:val="0"/>
          <w:numId w:val="48"/>
        </w:numPr>
        <w:spacing w:after="0"/>
      </w:pPr>
      <w:r>
        <w:t>You can use free screen recording utilities or record a zoom meeting that your group hosts</w:t>
      </w:r>
    </w:p>
    <w:p w14:paraId="4B9E6078" w14:textId="3B6A37A9" w:rsidR="00F0516D" w:rsidRDefault="00F0516D" w:rsidP="00F0516D">
      <w:pPr>
        <w:pStyle w:val="ListParagraph"/>
        <w:numPr>
          <w:ilvl w:val="0"/>
          <w:numId w:val="48"/>
        </w:numPr>
        <w:spacing w:after="0"/>
      </w:pPr>
      <w:r>
        <w:t>Your video must be between 5 and 15 minutes.  Any videos outside this range will get 0 points.</w:t>
      </w:r>
    </w:p>
    <w:p w14:paraId="2E7F7888" w14:textId="77777777" w:rsidR="00F0516D" w:rsidRDefault="00F0516D">
      <w:pPr>
        <w:spacing w:after="0"/>
        <w:rPr>
          <w:rFonts w:ascii="Arial" w:hAnsi="Arial" w:cs="Arial"/>
          <w:b/>
          <w:bCs/>
          <w:i/>
          <w:iCs/>
          <w:sz w:val="28"/>
          <w:szCs w:val="28"/>
        </w:rPr>
      </w:pPr>
    </w:p>
    <w:p w14:paraId="340066F4" w14:textId="77777777" w:rsidR="000268A9" w:rsidRDefault="000268A9">
      <w:pPr>
        <w:spacing w:after="0"/>
        <w:rPr>
          <w:rFonts w:ascii="Arial" w:hAnsi="Arial" w:cs="Arial"/>
          <w:b/>
          <w:bCs/>
          <w:i/>
          <w:iCs/>
          <w:sz w:val="28"/>
          <w:szCs w:val="28"/>
        </w:rPr>
      </w:pPr>
      <w:r>
        <w:br w:type="page"/>
      </w:r>
    </w:p>
    <w:p w14:paraId="2617A6DA" w14:textId="0E7A6CA5" w:rsidR="0039110D" w:rsidRDefault="0039110D" w:rsidP="0039110D">
      <w:pPr>
        <w:pStyle w:val="Heading2"/>
      </w:pPr>
      <w:r>
        <w:lastRenderedPageBreak/>
        <w:t xml:space="preserve">Requirement </w:t>
      </w:r>
      <w:r w:rsidR="004F0D3A">
        <w:t xml:space="preserve">13 </w:t>
      </w:r>
      <w:r>
        <w:t xml:space="preserve">– </w:t>
      </w:r>
      <w:r>
        <w:t>Team Participation</w:t>
      </w:r>
    </w:p>
    <w:p w14:paraId="75036CA0" w14:textId="14E1AEAD" w:rsidR="00501AD7" w:rsidRPr="000268A9" w:rsidRDefault="00072B2B" w:rsidP="000268A9">
      <w:pPr>
        <w:rPr>
          <w:i/>
          <w:iCs/>
        </w:rPr>
      </w:pPr>
      <w:r>
        <w:rPr>
          <w:i/>
          <w:iCs/>
        </w:rPr>
        <w:t xml:space="preserve">Assessed through CATME.  Up to 20 points individually for the quality of </w:t>
      </w:r>
      <w:r w:rsidR="00501AD7">
        <w:rPr>
          <w:i/>
          <w:iCs/>
        </w:rPr>
        <w:t>the reviews you give others.</w:t>
      </w:r>
      <w:r w:rsidR="00501AD7">
        <w:rPr>
          <w:i/>
          <w:iCs/>
        </w:rPr>
        <w:br/>
        <w:t>Based on the CATME results, individual grades for the project can be adjusted or even zeroed out or more severe.  Read the rest of this section.</w:t>
      </w:r>
    </w:p>
    <w:p w14:paraId="3BC08B36" w14:textId="3CEFD070" w:rsidR="0039110D" w:rsidRDefault="0039110D" w:rsidP="0039110D">
      <w:r>
        <w:t>This is a group project, and I expect everyone to fully participate.</w:t>
      </w:r>
    </w:p>
    <w:p w14:paraId="571C2AF5" w14:textId="589AA7C3" w:rsidR="0039110D" w:rsidRDefault="0039110D" w:rsidP="0039110D">
      <w:r>
        <w:t>This is a 300</w:t>
      </w:r>
      <w:r w:rsidR="00811DCD">
        <w:t>-</w:t>
      </w:r>
      <w:r>
        <w:t xml:space="preserve">level course.  If you’ve gotten this far and cannot </w:t>
      </w:r>
      <w:r w:rsidR="004037A6">
        <w:t xml:space="preserve">participate in a group coding </w:t>
      </w:r>
      <w:proofErr w:type="gramStart"/>
      <w:r w:rsidR="004037A6">
        <w:t>project</w:t>
      </w:r>
      <w:proofErr w:type="gramEnd"/>
      <w:r w:rsidR="00CE0484">
        <w:t xml:space="preserve"> </w:t>
      </w:r>
      <w:r w:rsidR="00811DCD">
        <w:t>then</w:t>
      </w:r>
      <w:r>
        <w:t xml:space="preserve"> you’ve got more problems ahead of you </w:t>
      </w:r>
      <w:r w:rsidR="004037A6">
        <w:t xml:space="preserve">in your career and future studies </w:t>
      </w:r>
      <w:r>
        <w:t>than getting a bad grade in this course.</w:t>
      </w:r>
      <w:r w:rsidR="00F54F63">
        <w:t xml:space="preserve">  </w:t>
      </w:r>
      <w:r w:rsidR="00FA72D6">
        <w:t>If that is the case, then i</w:t>
      </w:r>
      <w:r w:rsidR="00F54F63">
        <w:t>t</w:t>
      </w:r>
      <w:r w:rsidR="00FA72D6">
        <w:t xml:space="preserve"> i</w:t>
      </w:r>
      <w:r w:rsidR="00F54F63">
        <w:t>s time to perform an auto</w:t>
      </w:r>
      <w:r w:rsidR="00FA72D6">
        <w:t>-</w:t>
      </w:r>
      <w:r w:rsidR="00F54F63">
        <w:t>rectal</w:t>
      </w:r>
      <w:r w:rsidR="00FA72D6">
        <w:t>-</w:t>
      </w:r>
      <w:r w:rsidR="00F54F63">
        <w:t xml:space="preserve">cranial </w:t>
      </w:r>
      <w:r w:rsidR="00E3137D">
        <w:t>extraction and step it up, or at least take the burden off your team, admit that you are a failure and step aside.</w:t>
      </w:r>
    </w:p>
    <w:p w14:paraId="04537CB1" w14:textId="06441217" w:rsidR="0039110D" w:rsidRDefault="0039110D" w:rsidP="0039110D">
      <w:r>
        <w:t xml:space="preserve">Further, when I say “participate” I don’t mean bringing your group members coffee and washing their cars while they do the actual work of the project.  </w:t>
      </w:r>
      <w:r w:rsidR="00CE0484">
        <w:t xml:space="preserve">If that is your level </w:t>
      </w:r>
      <w:r w:rsidR="00DF1802">
        <w:t xml:space="preserve">of </w:t>
      </w:r>
      <w:proofErr w:type="gramStart"/>
      <w:r w:rsidR="00CE0484">
        <w:t>contribution</w:t>
      </w:r>
      <w:proofErr w:type="gramEnd"/>
      <w:r w:rsidR="00CE0484">
        <w:t xml:space="preserve"> then as soon as you put your name on the project you’ve committed academic dishonesty</w:t>
      </w:r>
      <w:r w:rsidR="00893D45">
        <w:t xml:space="preserve"> and I reserve the right to follow through putative actions laid out in the syllabus</w:t>
      </w:r>
      <w:r w:rsidR="00CE0484">
        <w:t xml:space="preserve">.  If your team members cover up your laziness or </w:t>
      </w:r>
      <w:proofErr w:type="gramStart"/>
      <w:r w:rsidR="00CE0484">
        <w:t>incompetence</w:t>
      </w:r>
      <w:proofErr w:type="gramEnd"/>
      <w:r w:rsidR="00DF1802">
        <w:t xml:space="preserve"> then they’ve joined you in the academic dishonesty.  Given that they risk the same penalties don’t be angry at them when they narc you out.  </w:t>
      </w:r>
    </w:p>
    <w:p w14:paraId="7C76BFA3" w14:textId="1BB49623" w:rsidR="00291833" w:rsidRDefault="00291833" w:rsidP="0039110D">
      <w:r>
        <w:t>I guess the strategy here is – fail fast.  If you aren’t going to put your effort into this required course in your major then step aside right away, take the F for the project, and do some soul searching.  If you tried to play games with your team then expect the F for the course plus any additional penalties the judicial board may apply.</w:t>
      </w:r>
    </w:p>
    <w:p w14:paraId="4DE09CE5" w14:textId="77777777" w:rsidR="0039110D" w:rsidRPr="0039110D" w:rsidRDefault="0039110D" w:rsidP="0039110D"/>
    <w:p w14:paraId="19CB44B6" w14:textId="77777777" w:rsidR="0039110D" w:rsidRPr="006A5E79" w:rsidRDefault="0039110D" w:rsidP="00CC5F0F"/>
    <w:sectPr w:rsidR="0039110D" w:rsidRPr="006A5E79" w:rsidSect="00BD3A2E">
      <w:headerReference w:type="default" r:id="rId13"/>
      <w:footerReference w:type="even" r:id="rId14"/>
      <w:footerReference w:type="default" r:id="rId15"/>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223BF" w14:textId="77777777" w:rsidR="005A265D" w:rsidRDefault="005A265D">
      <w:r>
        <w:separator/>
      </w:r>
    </w:p>
  </w:endnote>
  <w:endnote w:type="continuationSeparator" w:id="0">
    <w:p w14:paraId="6BB0DC09" w14:textId="77777777" w:rsidR="005A265D" w:rsidRDefault="005A2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AFF" w:usb1="C000605B" w:usb2="00000029" w:usb3="00000000" w:csb0="000101FF" w:csb1="00000000"/>
  </w:font>
  <w:font w:name="Cascadia Code Light">
    <w:panose1 w:val="020B0609020000020004"/>
    <w:charset w:val="00"/>
    <w:family w:val="modern"/>
    <w:pitch w:val="fixed"/>
    <w:sig w:usb0="A10002FF" w:usb1="4000F8FB" w:usb2="00040000" w:usb3="00000000" w:csb0="000001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CA9C" w14:textId="77777777" w:rsidR="00B532B8" w:rsidRDefault="00B532B8" w:rsidP="00BD3A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BC9A58" w14:textId="77777777" w:rsidR="00B532B8" w:rsidRDefault="00B532B8" w:rsidP="00BD3A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ook w:val="01E0" w:firstRow="1" w:lastRow="1" w:firstColumn="1" w:lastColumn="1" w:noHBand="0" w:noVBand="0"/>
    </w:tblPr>
    <w:tblGrid>
      <w:gridCol w:w="4696"/>
      <w:gridCol w:w="534"/>
      <w:gridCol w:w="4850"/>
    </w:tblGrid>
    <w:tr w:rsidR="00B532B8" w14:paraId="2ACE7681" w14:textId="77777777" w:rsidTr="00166B0B">
      <w:tc>
        <w:tcPr>
          <w:tcW w:w="4788" w:type="dxa"/>
          <w:shd w:val="clear" w:color="auto" w:fill="auto"/>
        </w:tcPr>
        <w:p w14:paraId="493B27E7" w14:textId="7799BEA3" w:rsidR="00B532B8" w:rsidRDefault="00B36893" w:rsidP="00316482">
          <w:pPr>
            <w:pStyle w:val="Footer"/>
            <w:ind w:right="360"/>
          </w:pPr>
          <w:r>
            <w:t>CMPE</w:t>
          </w:r>
          <w:r w:rsidR="009949FF">
            <w:t>320</w:t>
          </w:r>
          <w:r>
            <w:t xml:space="preserve"> – </w:t>
          </w:r>
          <w:r w:rsidR="009949FF">
            <w:t>Operating Systems</w:t>
          </w:r>
        </w:p>
      </w:tc>
      <w:tc>
        <w:tcPr>
          <w:tcW w:w="540" w:type="dxa"/>
          <w:shd w:val="clear" w:color="auto" w:fill="auto"/>
        </w:tcPr>
        <w:p w14:paraId="7D76A347" w14:textId="77777777" w:rsidR="00B532B8" w:rsidRDefault="00B532B8" w:rsidP="00BD3A2E">
          <w:pPr>
            <w:pStyle w:val="Foote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c>
      <w:tc>
        <w:tcPr>
          <w:tcW w:w="4968" w:type="dxa"/>
          <w:shd w:val="clear" w:color="auto" w:fill="auto"/>
        </w:tcPr>
        <w:p w14:paraId="4B62DD3E" w14:textId="1AC12298" w:rsidR="00B532B8" w:rsidRDefault="00B532B8" w:rsidP="00316482">
          <w:pPr>
            <w:pStyle w:val="Footer"/>
            <w:jc w:val="right"/>
          </w:pPr>
          <w:r>
            <w:t>Spring 20</w:t>
          </w:r>
          <w:r w:rsidR="00B36893">
            <w:t>2</w:t>
          </w:r>
          <w:r w:rsidR="009949FF">
            <w:t>1</w:t>
          </w:r>
        </w:p>
      </w:tc>
    </w:tr>
  </w:tbl>
  <w:p w14:paraId="4DA50AAE" w14:textId="77777777" w:rsidR="00B532B8" w:rsidRDefault="00B532B8" w:rsidP="00BD3A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FA41F1" w14:textId="77777777" w:rsidR="005A265D" w:rsidRDefault="005A265D">
      <w:r>
        <w:separator/>
      </w:r>
    </w:p>
  </w:footnote>
  <w:footnote w:type="continuationSeparator" w:id="0">
    <w:p w14:paraId="6F09667D" w14:textId="77777777" w:rsidR="005A265D" w:rsidRDefault="005A265D">
      <w:r>
        <w:continuationSeparator/>
      </w:r>
    </w:p>
  </w:footnote>
  <w:footnote w:id="1">
    <w:p w14:paraId="66CB969A" w14:textId="22816478" w:rsidR="00537261" w:rsidRDefault="00537261">
      <w:pPr>
        <w:pStyle w:val="FootnoteText"/>
      </w:pPr>
      <w:r>
        <w:rPr>
          <w:rStyle w:val="FootnoteReference"/>
        </w:rPr>
        <w:footnoteRef/>
      </w:r>
      <w:r>
        <w:t xml:space="preserve"> </w:t>
      </w:r>
      <w:r w:rsidR="00DA1898">
        <w:t xml:space="preserve">It could be </w:t>
      </w:r>
      <w:proofErr w:type="gramStart"/>
      <w:r w:rsidR="00DA1898">
        <w:t>worse,</w:t>
      </w:r>
      <w:proofErr w:type="gramEnd"/>
      <w:r w:rsidR="00DA1898">
        <w:t xml:space="preserve"> we could have been playing </w:t>
      </w:r>
      <w:r w:rsidR="00DA1898">
        <w:rPr>
          <w:i/>
          <w:iCs/>
        </w:rPr>
        <w:t>Dumb and Dumber</w:t>
      </w:r>
      <w:r w:rsidR="00DA1898">
        <w:t xml:space="preserve"> on you.</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auto"/>
      </w:tblBorders>
      <w:tblLook w:val="01E0" w:firstRow="1" w:lastRow="1" w:firstColumn="1" w:lastColumn="1" w:noHBand="0" w:noVBand="0"/>
    </w:tblPr>
    <w:tblGrid>
      <w:gridCol w:w="10080"/>
    </w:tblGrid>
    <w:tr w:rsidR="00B532B8" w14:paraId="727B09E3" w14:textId="77777777" w:rsidTr="00166B0B">
      <w:tc>
        <w:tcPr>
          <w:tcW w:w="10296" w:type="dxa"/>
          <w:shd w:val="clear" w:color="auto" w:fill="auto"/>
        </w:tcPr>
        <w:p w14:paraId="61CC3786" w14:textId="6C8A612E" w:rsidR="00B532B8" w:rsidRPr="00166B0B" w:rsidRDefault="00F14A8B" w:rsidP="00BD3A2E">
          <w:pPr>
            <w:pStyle w:val="Header"/>
            <w:rPr>
              <w:rFonts w:ascii="Arial Black" w:hAnsi="Arial Black"/>
            </w:rPr>
          </w:pPr>
          <w:r>
            <w:rPr>
              <w:rFonts w:ascii="Arial Black" w:hAnsi="Arial Black"/>
            </w:rPr>
            <w:t>UNIX SHELL PROJECT</w:t>
          </w:r>
        </w:p>
      </w:tc>
    </w:tr>
  </w:tbl>
  <w:p w14:paraId="75372D1E" w14:textId="77777777" w:rsidR="00B532B8" w:rsidRPr="005631C1" w:rsidRDefault="00B532B8" w:rsidP="00BD3A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1DE9C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2BC4C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2864A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B5AFA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8A60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4E8E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29EA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4C11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C85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E1D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26EB4"/>
    <w:multiLevelType w:val="hybridMultilevel"/>
    <w:tmpl w:val="239A1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45075F"/>
    <w:multiLevelType w:val="hybridMultilevel"/>
    <w:tmpl w:val="E506B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122449"/>
    <w:multiLevelType w:val="hybridMultilevel"/>
    <w:tmpl w:val="6BE49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BC1E8A"/>
    <w:multiLevelType w:val="hybridMultilevel"/>
    <w:tmpl w:val="8C12004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1A88165C"/>
    <w:multiLevelType w:val="hybridMultilevel"/>
    <w:tmpl w:val="B1F6CDE8"/>
    <w:lvl w:ilvl="0" w:tplc="6AFCD55C">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E331C5"/>
    <w:multiLevelType w:val="hybridMultilevel"/>
    <w:tmpl w:val="39BC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DE2FB0"/>
    <w:multiLevelType w:val="hybridMultilevel"/>
    <w:tmpl w:val="44DAC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6956D7F"/>
    <w:multiLevelType w:val="hybridMultilevel"/>
    <w:tmpl w:val="25EC5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6680F"/>
    <w:multiLevelType w:val="hybridMultilevel"/>
    <w:tmpl w:val="603A2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EF7D2B"/>
    <w:multiLevelType w:val="hybridMultilevel"/>
    <w:tmpl w:val="520C10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35216003"/>
    <w:multiLevelType w:val="hybridMultilevel"/>
    <w:tmpl w:val="0EFAF31A"/>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37212E8D"/>
    <w:multiLevelType w:val="hybridMultilevel"/>
    <w:tmpl w:val="421ED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39487F"/>
    <w:multiLevelType w:val="hybridMultilevel"/>
    <w:tmpl w:val="04687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4E71CD"/>
    <w:multiLevelType w:val="hybridMultilevel"/>
    <w:tmpl w:val="4F607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C84830"/>
    <w:multiLevelType w:val="hybridMultilevel"/>
    <w:tmpl w:val="4490DF24"/>
    <w:lvl w:ilvl="0" w:tplc="E478526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F6323E"/>
    <w:multiLevelType w:val="hybridMultilevel"/>
    <w:tmpl w:val="2856C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91D87"/>
    <w:multiLevelType w:val="hybridMultilevel"/>
    <w:tmpl w:val="EE523D80"/>
    <w:lvl w:ilvl="0" w:tplc="0409000F">
      <w:start w:val="2"/>
      <w:numFmt w:val="decimal"/>
      <w:lvlText w:val="%1."/>
      <w:lvlJc w:val="left"/>
      <w:pPr>
        <w:tabs>
          <w:tab w:val="num" w:pos="720"/>
        </w:tabs>
        <w:ind w:left="720" w:hanging="360"/>
      </w:pPr>
      <w:rPr>
        <w:rFonts w:hint="default"/>
      </w:rPr>
    </w:lvl>
    <w:lvl w:ilvl="1" w:tplc="E49015F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D21430C"/>
    <w:multiLevelType w:val="hybridMultilevel"/>
    <w:tmpl w:val="5BB0E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655ACA"/>
    <w:multiLevelType w:val="hybridMultilevel"/>
    <w:tmpl w:val="6F1E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134062"/>
    <w:multiLevelType w:val="hybridMultilevel"/>
    <w:tmpl w:val="69E25E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28B5FC4"/>
    <w:multiLevelType w:val="hybridMultilevel"/>
    <w:tmpl w:val="4AB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3D43D34"/>
    <w:multiLevelType w:val="hybridMultilevel"/>
    <w:tmpl w:val="3D3220E4"/>
    <w:lvl w:ilvl="0" w:tplc="0EF08B08">
      <w:numFmt w:val="bullet"/>
      <w:lvlText w:val="-"/>
      <w:lvlJc w:val="left"/>
      <w:pPr>
        <w:tabs>
          <w:tab w:val="num" w:pos="5688"/>
        </w:tabs>
        <w:ind w:left="5688" w:hanging="360"/>
      </w:pPr>
      <w:rPr>
        <w:rFonts w:ascii="Palatino Linotype" w:eastAsia="Times New Roman" w:hAnsi="Palatino Linotype" w:cs="Times New Roman" w:hint="default"/>
      </w:rPr>
    </w:lvl>
    <w:lvl w:ilvl="1" w:tplc="04090003" w:tentative="1">
      <w:start w:val="1"/>
      <w:numFmt w:val="bullet"/>
      <w:lvlText w:val="o"/>
      <w:lvlJc w:val="left"/>
      <w:pPr>
        <w:tabs>
          <w:tab w:val="num" w:pos="6408"/>
        </w:tabs>
        <w:ind w:left="6408" w:hanging="360"/>
      </w:pPr>
      <w:rPr>
        <w:rFonts w:ascii="Courier New" w:hAnsi="Courier New" w:cs="Arial" w:hint="default"/>
      </w:rPr>
    </w:lvl>
    <w:lvl w:ilvl="2" w:tplc="04090005" w:tentative="1">
      <w:start w:val="1"/>
      <w:numFmt w:val="bullet"/>
      <w:lvlText w:val=""/>
      <w:lvlJc w:val="left"/>
      <w:pPr>
        <w:tabs>
          <w:tab w:val="num" w:pos="7128"/>
        </w:tabs>
        <w:ind w:left="7128" w:hanging="360"/>
      </w:pPr>
      <w:rPr>
        <w:rFonts w:ascii="Wingdings" w:hAnsi="Wingdings" w:hint="default"/>
      </w:rPr>
    </w:lvl>
    <w:lvl w:ilvl="3" w:tplc="04090001" w:tentative="1">
      <w:start w:val="1"/>
      <w:numFmt w:val="bullet"/>
      <w:lvlText w:val=""/>
      <w:lvlJc w:val="left"/>
      <w:pPr>
        <w:tabs>
          <w:tab w:val="num" w:pos="7848"/>
        </w:tabs>
        <w:ind w:left="7848" w:hanging="360"/>
      </w:pPr>
      <w:rPr>
        <w:rFonts w:ascii="Symbol" w:hAnsi="Symbol" w:hint="default"/>
      </w:rPr>
    </w:lvl>
    <w:lvl w:ilvl="4" w:tplc="04090003" w:tentative="1">
      <w:start w:val="1"/>
      <w:numFmt w:val="bullet"/>
      <w:lvlText w:val="o"/>
      <w:lvlJc w:val="left"/>
      <w:pPr>
        <w:tabs>
          <w:tab w:val="num" w:pos="8568"/>
        </w:tabs>
        <w:ind w:left="8568" w:hanging="360"/>
      </w:pPr>
      <w:rPr>
        <w:rFonts w:ascii="Courier New" w:hAnsi="Courier New" w:cs="Arial" w:hint="default"/>
      </w:rPr>
    </w:lvl>
    <w:lvl w:ilvl="5" w:tplc="04090005" w:tentative="1">
      <w:start w:val="1"/>
      <w:numFmt w:val="bullet"/>
      <w:lvlText w:val=""/>
      <w:lvlJc w:val="left"/>
      <w:pPr>
        <w:tabs>
          <w:tab w:val="num" w:pos="9288"/>
        </w:tabs>
        <w:ind w:left="9288" w:hanging="360"/>
      </w:pPr>
      <w:rPr>
        <w:rFonts w:ascii="Wingdings" w:hAnsi="Wingdings" w:hint="default"/>
      </w:rPr>
    </w:lvl>
    <w:lvl w:ilvl="6" w:tplc="04090001" w:tentative="1">
      <w:start w:val="1"/>
      <w:numFmt w:val="bullet"/>
      <w:lvlText w:val=""/>
      <w:lvlJc w:val="left"/>
      <w:pPr>
        <w:tabs>
          <w:tab w:val="num" w:pos="10008"/>
        </w:tabs>
        <w:ind w:left="10008" w:hanging="360"/>
      </w:pPr>
      <w:rPr>
        <w:rFonts w:ascii="Symbol" w:hAnsi="Symbol" w:hint="default"/>
      </w:rPr>
    </w:lvl>
    <w:lvl w:ilvl="7" w:tplc="04090003" w:tentative="1">
      <w:start w:val="1"/>
      <w:numFmt w:val="bullet"/>
      <w:lvlText w:val="o"/>
      <w:lvlJc w:val="left"/>
      <w:pPr>
        <w:tabs>
          <w:tab w:val="num" w:pos="10728"/>
        </w:tabs>
        <w:ind w:left="10728" w:hanging="360"/>
      </w:pPr>
      <w:rPr>
        <w:rFonts w:ascii="Courier New" w:hAnsi="Courier New" w:cs="Arial" w:hint="default"/>
      </w:rPr>
    </w:lvl>
    <w:lvl w:ilvl="8" w:tplc="04090005" w:tentative="1">
      <w:start w:val="1"/>
      <w:numFmt w:val="bullet"/>
      <w:lvlText w:val=""/>
      <w:lvlJc w:val="left"/>
      <w:pPr>
        <w:tabs>
          <w:tab w:val="num" w:pos="11448"/>
        </w:tabs>
        <w:ind w:left="11448" w:hanging="360"/>
      </w:pPr>
      <w:rPr>
        <w:rFonts w:ascii="Wingdings" w:hAnsi="Wingdings" w:hint="default"/>
      </w:rPr>
    </w:lvl>
  </w:abstractNum>
  <w:abstractNum w:abstractNumId="32" w15:restartNumberingAfterBreak="0">
    <w:nsid w:val="5B936CB3"/>
    <w:multiLevelType w:val="hybridMultilevel"/>
    <w:tmpl w:val="C2222CE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BA33EE8"/>
    <w:multiLevelType w:val="hybridMultilevel"/>
    <w:tmpl w:val="000C3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E65ACE"/>
    <w:multiLevelType w:val="hybridMultilevel"/>
    <w:tmpl w:val="D3448A24"/>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15:restartNumberingAfterBreak="0">
    <w:nsid w:val="63213FED"/>
    <w:multiLevelType w:val="hybridMultilevel"/>
    <w:tmpl w:val="68C82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F16F9D"/>
    <w:multiLevelType w:val="hybridMultilevel"/>
    <w:tmpl w:val="4AC24E8A"/>
    <w:lvl w:ilvl="0" w:tplc="04090017">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65CC1B1A"/>
    <w:multiLevelType w:val="hybridMultilevel"/>
    <w:tmpl w:val="D1F09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4225E3"/>
    <w:multiLevelType w:val="hybridMultilevel"/>
    <w:tmpl w:val="3E92F9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AFA4CC8"/>
    <w:multiLevelType w:val="hybridMultilevel"/>
    <w:tmpl w:val="B2CA7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B63E7A"/>
    <w:multiLevelType w:val="hybridMultilevel"/>
    <w:tmpl w:val="DBE46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6463B2"/>
    <w:multiLevelType w:val="hybridMultilevel"/>
    <w:tmpl w:val="FF167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18498D"/>
    <w:multiLevelType w:val="hybridMultilevel"/>
    <w:tmpl w:val="E9B08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63665C"/>
    <w:multiLevelType w:val="hybridMultilevel"/>
    <w:tmpl w:val="302EC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F71D9C"/>
    <w:multiLevelType w:val="multilevel"/>
    <w:tmpl w:val="657E1B9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5" w15:restartNumberingAfterBreak="0">
    <w:nsid w:val="7BBE01F4"/>
    <w:multiLevelType w:val="hybridMultilevel"/>
    <w:tmpl w:val="52621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196C37"/>
    <w:multiLevelType w:val="hybridMultilevel"/>
    <w:tmpl w:val="45B00316"/>
    <w:lvl w:ilvl="0" w:tplc="EE40C1D2">
      <w:start w:val="1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FA11E32"/>
    <w:multiLevelType w:val="hybridMultilevel"/>
    <w:tmpl w:val="4A0C11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16"/>
  </w:num>
  <w:num w:numId="13">
    <w:abstractNumId w:val="32"/>
  </w:num>
  <w:num w:numId="14">
    <w:abstractNumId w:val="34"/>
  </w:num>
  <w:num w:numId="15">
    <w:abstractNumId w:val="13"/>
  </w:num>
  <w:num w:numId="16">
    <w:abstractNumId w:val="36"/>
  </w:num>
  <w:num w:numId="17">
    <w:abstractNumId w:val="44"/>
  </w:num>
  <w:num w:numId="18">
    <w:abstractNumId w:val="26"/>
  </w:num>
  <w:num w:numId="19">
    <w:abstractNumId w:val="20"/>
  </w:num>
  <w:num w:numId="20">
    <w:abstractNumId w:val="38"/>
  </w:num>
  <w:num w:numId="21">
    <w:abstractNumId w:val="29"/>
  </w:num>
  <w:num w:numId="22">
    <w:abstractNumId w:val="30"/>
  </w:num>
  <w:num w:numId="23">
    <w:abstractNumId w:val="19"/>
  </w:num>
  <w:num w:numId="24">
    <w:abstractNumId w:val="12"/>
  </w:num>
  <w:num w:numId="25">
    <w:abstractNumId w:val="28"/>
  </w:num>
  <w:num w:numId="26">
    <w:abstractNumId w:val="39"/>
  </w:num>
  <w:num w:numId="27">
    <w:abstractNumId w:val="15"/>
  </w:num>
  <w:num w:numId="28">
    <w:abstractNumId w:val="37"/>
  </w:num>
  <w:num w:numId="29">
    <w:abstractNumId w:val="10"/>
  </w:num>
  <w:num w:numId="30">
    <w:abstractNumId w:val="43"/>
  </w:num>
  <w:num w:numId="31">
    <w:abstractNumId w:val="25"/>
  </w:num>
  <w:num w:numId="32">
    <w:abstractNumId w:val="22"/>
  </w:num>
  <w:num w:numId="33">
    <w:abstractNumId w:val="47"/>
  </w:num>
  <w:num w:numId="34">
    <w:abstractNumId w:val="27"/>
  </w:num>
  <w:num w:numId="35">
    <w:abstractNumId w:val="21"/>
  </w:num>
  <w:num w:numId="36">
    <w:abstractNumId w:val="11"/>
  </w:num>
  <w:num w:numId="37">
    <w:abstractNumId w:val="33"/>
  </w:num>
  <w:num w:numId="38">
    <w:abstractNumId w:val="46"/>
  </w:num>
  <w:num w:numId="39">
    <w:abstractNumId w:val="17"/>
  </w:num>
  <w:num w:numId="40">
    <w:abstractNumId w:val="18"/>
  </w:num>
  <w:num w:numId="41">
    <w:abstractNumId w:val="23"/>
  </w:num>
  <w:num w:numId="42">
    <w:abstractNumId w:val="41"/>
  </w:num>
  <w:num w:numId="43">
    <w:abstractNumId w:val="42"/>
  </w:num>
  <w:num w:numId="44">
    <w:abstractNumId w:val="45"/>
  </w:num>
  <w:num w:numId="45">
    <w:abstractNumId w:val="24"/>
  </w:num>
  <w:num w:numId="46">
    <w:abstractNumId w:val="40"/>
  </w:num>
  <w:num w:numId="47">
    <w:abstractNumId w:val="35"/>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3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A8B"/>
    <w:rsid w:val="00001A5A"/>
    <w:rsid w:val="00007672"/>
    <w:rsid w:val="000148FF"/>
    <w:rsid w:val="000166FA"/>
    <w:rsid w:val="00022197"/>
    <w:rsid w:val="00022C3F"/>
    <w:rsid w:val="00023CF7"/>
    <w:rsid w:val="000268A9"/>
    <w:rsid w:val="000274C9"/>
    <w:rsid w:val="00040C26"/>
    <w:rsid w:val="000426CF"/>
    <w:rsid w:val="00047EF4"/>
    <w:rsid w:val="000537FF"/>
    <w:rsid w:val="0005526F"/>
    <w:rsid w:val="0006308A"/>
    <w:rsid w:val="000702F5"/>
    <w:rsid w:val="00071F13"/>
    <w:rsid w:val="00072B2B"/>
    <w:rsid w:val="00074A30"/>
    <w:rsid w:val="00075813"/>
    <w:rsid w:val="000768EE"/>
    <w:rsid w:val="00085E75"/>
    <w:rsid w:val="00092F7F"/>
    <w:rsid w:val="00093506"/>
    <w:rsid w:val="000A3E36"/>
    <w:rsid w:val="000B1CF9"/>
    <w:rsid w:val="000D034F"/>
    <w:rsid w:val="000D3AF0"/>
    <w:rsid w:val="000E6802"/>
    <w:rsid w:val="000F6D25"/>
    <w:rsid w:val="00103C1C"/>
    <w:rsid w:val="001064F7"/>
    <w:rsid w:val="00107BF5"/>
    <w:rsid w:val="0011303E"/>
    <w:rsid w:val="0013061D"/>
    <w:rsid w:val="00132B52"/>
    <w:rsid w:val="00147EC6"/>
    <w:rsid w:val="00166B0B"/>
    <w:rsid w:val="00176051"/>
    <w:rsid w:val="00184DA1"/>
    <w:rsid w:val="001A0CC9"/>
    <w:rsid w:val="001C1055"/>
    <w:rsid w:val="0021430F"/>
    <w:rsid w:val="00217E8B"/>
    <w:rsid w:val="00227E49"/>
    <w:rsid w:val="0023578D"/>
    <w:rsid w:val="0024289D"/>
    <w:rsid w:val="0024671C"/>
    <w:rsid w:val="00246C4E"/>
    <w:rsid w:val="002565EB"/>
    <w:rsid w:val="00273F45"/>
    <w:rsid w:val="00277D28"/>
    <w:rsid w:val="00291833"/>
    <w:rsid w:val="0029202A"/>
    <w:rsid w:val="0029486E"/>
    <w:rsid w:val="00297F90"/>
    <w:rsid w:val="002A2B6D"/>
    <w:rsid w:val="002A5364"/>
    <w:rsid w:val="002B41E4"/>
    <w:rsid w:val="002C656B"/>
    <w:rsid w:val="002C6760"/>
    <w:rsid w:val="002D02BD"/>
    <w:rsid w:val="002D559F"/>
    <w:rsid w:val="002E2EAF"/>
    <w:rsid w:val="002E357C"/>
    <w:rsid w:val="002F0449"/>
    <w:rsid w:val="00307FD4"/>
    <w:rsid w:val="00312ACE"/>
    <w:rsid w:val="00312C5C"/>
    <w:rsid w:val="00313A00"/>
    <w:rsid w:val="00316482"/>
    <w:rsid w:val="003202DB"/>
    <w:rsid w:val="00320386"/>
    <w:rsid w:val="0032358A"/>
    <w:rsid w:val="00333E21"/>
    <w:rsid w:val="00340E23"/>
    <w:rsid w:val="00346037"/>
    <w:rsid w:val="003644A9"/>
    <w:rsid w:val="00364741"/>
    <w:rsid w:val="00370188"/>
    <w:rsid w:val="00377524"/>
    <w:rsid w:val="00385285"/>
    <w:rsid w:val="0039110D"/>
    <w:rsid w:val="00391F24"/>
    <w:rsid w:val="00396561"/>
    <w:rsid w:val="003968E6"/>
    <w:rsid w:val="003B325B"/>
    <w:rsid w:val="003C2361"/>
    <w:rsid w:val="003C3A09"/>
    <w:rsid w:val="003D468B"/>
    <w:rsid w:val="003E6812"/>
    <w:rsid w:val="004037A6"/>
    <w:rsid w:val="00405758"/>
    <w:rsid w:val="004115C7"/>
    <w:rsid w:val="00421126"/>
    <w:rsid w:val="00427B7F"/>
    <w:rsid w:val="00431D6F"/>
    <w:rsid w:val="00443507"/>
    <w:rsid w:val="00443885"/>
    <w:rsid w:val="004569F2"/>
    <w:rsid w:val="0047765D"/>
    <w:rsid w:val="00485C5C"/>
    <w:rsid w:val="004909DC"/>
    <w:rsid w:val="00491885"/>
    <w:rsid w:val="004A51EC"/>
    <w:rsid w:val="004B09D7"/>
    <w:rsid w:val="004B60F1"/>
    <w:rsid w:val="004C7A95"/>
    <w:rsid w:val="004D5113"/>
    <w:rsid w:val="004D56C7"/>
    <w:rsid w:val="004D7D0A"/>
    <w:rsid w:val="004E1463"/>
    <w:rsid w:val="004E201A"/>
    <w:rsid w:val="004E5FFD"/>
    <w:rsid w:val="004F0D3A"/>
    <w:rsid w:val="00501AD7"/>
    <w:rsid w:val="005028E6"/>
    <w:rsid w:val="00513888"/>
    <w:rsid w:val="00537261"/>
    <w:rsid w:val="00537B14"/>
    <w:rsid w:val="00546B52"/>
    <w:rsid w:val="00551DF4"/>
    <w:rsid w:val="00555781"/>
    <w:rsid w:val="0057191C"/>
    <w:rsid w:val="005741D5"/>
    <w:rsid w:val="00577F83"/>
    <w:rsid w:val="00593C63"/>
    <w:rsid w:val="005A265D"/>
    <w:rsid w:val="005B2B85"/>
    <w:rsid w:val="005C5737"/>
    <w:rsid w:val="005C741A"/>
    <w:rsid w:val="005D5178"/>
    <w:rsid w:val="005E3DC0"/>
    <w:rsid w:val="005E5591"/>
    <w:rsid w:val="005F5CD8"/>
    <w:rsid w:val="00601A25"/>
    <w:rsid w:val="00603962"/>
    <w:rsid w:val="00611346"/>
    <w:rsid w:val="00614AB4"/>
    <w:rsid w:val="00616A82"/>
    <w:rsid w:val="00622316"/>
    <w:rsid w:val="00625D40"/>
    <w:rsid w:val="006278FB"/>
    <w:rsid w:val="00642310"/>
    <w:rsid w:val="00643633"/>
    <w:rsid w:val="00647304"/>
    <w:rsid w:val="00650BD7"/>
    <w:rsid w:val="0065172E"/>
    <w:rsid w:val="00656829"/>
    <w:rsid w:val="00663003"/>
    <w:rsid w:val="00663A71"/>
    <w:rsid w:val="00663D6C"/>
    <w:rsid w:val="006650C8"/>
    <w:rsid w:val="00670C34"/>
    <w:rsid w:val="0067699A"/>
    <w:rsid w:val="00684398"/>
    <w:rsid w:val="00686173"/>
    <w:rsid w:val="00697159"/>
    <w:rsid w:val="006A05A8"/>
    <w:rsid w:val="006A288B"/>
    <w:rsid w:val="006A5E79"/>
    <w:rsid w:val="006C1D9C"/>
    <w:rsid w:val="006C321C"/>
    <w:rsid w:val="006F2B4E"/>
    <w:rsid w:val="007003F5"/>
    <w:rsid w:val="00702A75"/>
    <w:rsid w:val="00721D3E"/>
    <w:rsid w:val="00721DE0"/>
    <w:rsid w:val="00743614"/>
    <w:rsid w:val="00746684"/>
    <w:rsid w:val="0075425D"/>
    <w:rsid w:val="00767175"/>
    <w:rsid w:val="00784595"/>
    <w:rsid w:val="00786132"/>
    <w:rsid w:val="0079709C"/>
    <w:rsid w:val="007A25A0"/>
    <w:rsid w:val="007C3B3D"/>
    <w:rsid w:val="007E3CD6"/>
    <w:rsid w:val="007E474B"/>
    <w:rsid w:val="007F2556"/>
    <w:rsid w:val="007F41D4"/>
    <w:rsid w:val="007F4C4E"/>
    <w:rsid w:val="00811DCD"/>
    <w:rsid w:val="008146CE"/>
    <w:rsid w:val="008151F1"/>
    <w:rsid w:val="00823B3D"/>
    <w:rsid w:val="008266A5"/>
    <w:rsid w:val="0084124B"/>
    <w:rsid w:val="0084458D"/>
    <w:rsid w:val="00854C56"/>
    <w:rsid w:val="00856A13"/>
    <w:rsid w:val="00867AE6"/>
    <w:rsid w:val="0087535A"/>
    <w:rsid w:val="00886EC6"/>
    <w:rsid w:val="0089206C"/>
    <w:rsid w:val="00893D45"/>
    <w:rsid w:val="00896457"/>
    <w:rsid w:val="008971BD"/>
    <w:rsid w:val="008A0B82"/>
    <w:rsid w:val="008A4384"/>
    <w:rsid w:val="008B458C"/>
    <w:rsid w:val="008B4AA5"/>
    <w:rsid w:val="008B6707"/>
    <w:rsid w:val="008B6C20"/>
    <w:rsid w:val="008C0DAB"/>
    <w:rsid w:val="008C1A33"/>
    <w:rsid w:val="008D2206"/>
    <w:rsid w:val="008D335D"/>
    <w:rsid w:val="008D5ACF"/>
    <w:rsid w:val="008D7FEE"/>
    <w:rsid w:val="008E4680"/>
    <w:rsid w:val="008E7DD8"/>
    <w:rsid w:val="008F2E35"/>
    <w:rsid w:val="008F3639"/>
    <w:rsid w:val="008F618A"/>
    <w:rsid w:val="008F7989"/>
    <w:rsid w:val="00900D05"/>
    <w:rsid w:val="00906582"/>
    <w:rsid w:val="00923632"/>
    <w:rsid w:val="0093559D"/>
    <w:rsid w:val="00941AD4"/>
    <w:rsid w:val="00941E44"/>
    <w:rsid w:val="009437CC"/>
    <w:rsid w:val="0094608E"/>
    <w:rsid w:val="00952059"/>
    <w:rsid w:val="00961942"/>
    <w:rsid w:val="0096258E"/>
    <w:rsid w:val="00966FAE"/>
    <w:rsid w:val="0097164C"/>
    <w:rsid w:val="00983D91"/>
    <w:rsid w:val="00990B94"/>
    <w:rsid w:val="0099149A"/>
    <w:rsid w:val="009942C3"/>
    <w:rsid w:val="009949FF"/>
    <w:rsid w:val="00995436"/>
    <w:rsid w:val="009A646A"/>
    <w:rsid w:val="009B128E"/>
    <w:rsid w:val="009B35CF"/>
    <w:rsid w:val="009C3ADF"/>
    <w:rsid w:val="009C4A31"/>
    <w:rsid w:val="009C6292"/>
    <w:rsid w:val="009D2935"/>
    <w:rsid w:val="009D68B4"/>
    <w:rsid w:val="009D7CF1"/>
    <w:rsid w:val="009E4E34"/>
    <w:rsid w:val="009E7716"/>
    <w:rsid w:val="00A06F3B"/>
    <w:rsid w:val="00A15734"/>
    <w:rsid w:val="00A22937"/>
    <w:rsid w:val="00A324B0"/>
    <w:rsid w:val="00A35BA9"/>
    <w:rsid w:val="00A40588"/>
    <w:rsid w:val="00A46691"/>
    <w:rsid w:val="00A561AF"/>
    <w:rsid w:val="00A67BF1"/>
    <w:rsid w:val="00A67D55"/>
    <w:rsid w:val="00A72183"/>
    <w:rsid w:val="00A80448"/>
    <w:rsid w:val="00A903F9"/>
    <w:rsid w:val="00A92ACC"/>
    <w:rsid w:val="00A94F6C"/>
    <w:rsid w:val="00AA76D8"/>
    <w:rsid w:val="00AC0AF0"/>
    <w:rsid w:val="00AC3427"/>
    <w:rsid w:val="00AC72D2"/>
    <w:rsid w:val="00AD1AC5"/>
    <w:rsid w:val="00AD3050"/>
    <w:rsid w:val="00AF0CCC"/>
    <w:rsid w:val="00B02FAE"/>
    <w:rsid w:val="00B133DA"/>
    <w:rsid w:val="00B15731"/>
    <w:rsid w:val="00B20CD8"/>
    <w:rsid w:val="00B22013"/>
    <w:rsid w:val="00B22083"/>
    <w:rsid w:val="00B34EE8"/>
    <w:rsid w:val="00B36893"/>
    <w:rsid w:val="00B532B8"/>
    <w:rsid w:val="00B53F04"/>
    <w:rsid w:val="00B547F7"/>
    <w:rsid w:val="00B64495"/>
    <w:rsid w:val="00B71579"/>
    <w:rsid w:val="00B83064"/>
    <w:rsid w:val="00B85A75"/>
    <w:rsid w:val="00B92ECF"/>
    <w:rsid w:val="00BB0D50"/>
    <w:rsid w:val="00BB671B"/>
    <w:rsid w:val="00BB75CB"/>
    <w:rsid w:val="00BC714A"/>
    <w:rsid w:val="00BD27B5"/>
    <w:rsid w:val="00BD3A2E"/>
    <w:rsid w:val="00BD77FC"/>
    <w:rsid w:val="00BE2507"/>
    <w:rsid w:val="00BE360E"/>
    <w:rsid w:val="00BE5ADE"/>
    <w:rsid w:val="00BE600B"/>
    <w:rsid w:val="00BF2995"/>
    <w:rsid w:val="00BF7544"/>
    <w:rsid w:val="00C01332"/>
    <w:rsid w:val="00C11FCE"/>
    <w:rsid w:val="00C25F4D"/>
    <w:rsid w:val="00C27682"/>
    <w:rsid w:val="00C31CC7"/>
    <w:rsid w:val="00C42C76"/>
    <w:rsid w:val="00C56523"/>
    <w:rsid w:val="00C614F9"/>
    <w:rsid w:val="00C62F7A"/>
    <w:rsid w:val="00C72A66"/>
    <w:rsid w:val="00C75019"/>
    <w:rsid w:val="00C77961"/>
    <w:rsid w:val="00C829E7"/>
    <w:rsid w:val="00C83CFA"/>
    <w:rsid w:val="00C91051"/>
    <w:rsid w:val="00C91A59"/>
    <w:rsid w:val="00C96760"/>
    <w:rsid w:val="00CA2C88"/>
    <w:rsid w:val="00CB6618"/>
    <w:rsid w:val="00CC283D"/>
    <w:rsid w:val="00CC4556"/>
    <w:rsid w:val="00CC5F0F"/>
    <w:rsid w:val="00CD0748"/>
    <w:rsid w:val="00CE0484"/>
    <w:rsid w:val="00CE55BE"/>
    <w:rsid w:val="00CE6826"/>
    <w:rsid w:val="00D03197"/>
    <w:rsid w:val="00D21CF8"/>
    <w:rsid w:val="00D27094"/>
    <w:rsid w:val="00D53CC3"/>
    <w:rsid w:val="00D5505F"/>
    <w:rsid w:val="00D63381"/>
    <w:rsid w:val="00D64CF7"/>
    <w:rsid w:val="00D654A6"/>
    <w:rsid w:val="00D72B42"/>
    <w:rsid w:val="00D72D9A"/>
    <w:rsid w:val="00D75C17"/>
    <w:rsid w:val="00D81491"/>
    <w:rsid w:val="00D852AC"/>
    <w:rsid w:val="00D873C2"/>
    <w:rsid w:val="00D94EF6"/>
    <w:rsid w:val="00D97304"/>
    <w:rsid w:val="00DA0861"/>
    <w:rsid w:val="00DA1898"/>
    <w:rsid w:val="00DA6F70"/>
    <w:rsid w:val="00DC15CB"/>
    <w:rsid w:val="00DC2530"/>
    <w:rsid w:val="00DC3A26"/>
    <w:rsid w:val="00DD023A"/>
    <w:rsid w:val="00DD5850"/>
    <w:rsid w:val="00DE0477"/>
    <w:rsid w:val="00DE43A1"/>
    <w:rsid w:val="00DE5BCE"/>
    <w:rsid w:val="00DE7004"/>
    <w:rsid w:val="00DF1802"/>
    <w:rsid w:val="00DF3B19"/>
    <w:rsid w:val="00E00517"/>
    <w:rsid w:val="00E12202"/>
    <w:rsid w:val="00E3137D"/>
    <w:rsid w:val="00E432CA"/>
    <w:rsid w:val="00E46136"/>
    <w:rsid w:val="00E46DFD"/>
    <w:rsid w:val="00E573A2"/>
    <w:rsid w:val="00E60464"/>
    <w:rsid w:val="00E66026"/>
    <w:rsid w:val="00E9512E"/>
    <w:rsid w:val="00E952A0"/>
    <w:rsid w:val="00EB22EB"/>
    <w:rsid w:val="00EC040E"/>
    <w:rsid w:val="00EC31D3"/>
    <w:rsid w:val="00EC4EAB"/>
    <w:rsid w:val="00ED3976"/>
    <w:rsid w:val="00ED563F"/>
    <w:rsid w:val="00EE5B30"/>
    <w:rsid w:val="00EF03FF"/>
    <w:rsid w:val="00EF05F0"/>
    <w:rsid w:val="00F0516D"/>
    <w:rsid w:val="00F063FA"/>
    <w:rsid w:val="00F12D26"/>
    <w:rsid w:val="00F14A8B"/>
    <w:rsid w:val="00F230F8"/>
    <w:rsid w:val="00F30D8B"/>
    <w:rsid w:val="00F43A15"/>
    <w:rsid w:val="00F43F6B"/>
    <w:rsid w:val="00F44D21"/>
    <w:rsid w:val="00F515F7"/>
    <w:rsid w:val="00F54747"/>
    <w:rsid w:val="00F54F63"/>
    <w:rsid w:val="00F560E6"/>
    <w:rsid w:val="00F645EE"/>
    <w:rsid w:val="00F64A3F"/>
    <w:rsid w:val="00F67C92"/>
    <w:rsid w:val="00F70867"/>
    <w:rsid w:val="00F748F8"/>
    <w:rsid w:val="00F85AF5"/>
    <w:rsid w:val="00F87FEC"/>
    <w:rsid w:val="00F945EC"/>
    <w:rsid w:val="00F953E0"/>
    <w:rsid w:val="00FA05B9"/>
    <w:rsid w:val="00FA5004"/>
    <w:rsid w:val="00FA72D6"/>
    <w:rsid w:val="00FB0074"/>
    <w:rsid w:val="00FB048C"/>
    <w:rsid w:val="00FB586A"/>
    <w:rsid w:val="00FB7429"/>
    <w:rsid w:val="00FC3E65"/>
    <w:rsid w:val="00FC475F"/>
    <w:rsid w:val="00FD1EB6"/>
    <w:rsid w:val="00FD4356"/>
    <w:rsid w:val="00FE1D6C"/>
    <w:rsid w:val="00FE4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B962B1"/>
  <w14:defaultImageDpi w14:val="330"/>
  <w15:docId w15:val="{3A720152-1E09-4FBC-90CA-57AC2A82C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B6C20"/>
    <w:pPr>
      <w:spacing w:after="200"/>
    </w:pPr>
    <w:rPr>
      <w:rFonts w:asciiTheme="minorHAnsi" w:eastAsiaTheme="minorEastAsia" w:hAnsiTheme="minorHAnsi" w:cstheme="minorBidi"/>
      <w:sz w:val="24"/>
      <w:szCs w:val="24"/>
      <w:lang w:eastAsia="ja-JP"/>
    </w:rPr>
  </w:style>
  <w:style w:type="paragraph" w:styleId="Heading1">
    <w:name w:val="heading 1"/>
    <w:basedOn w:val="Normal"/>
    <w:next w:val="Normal"/>
    <w:link w:val="Heading1Char"/>
    <w:uiPriority w:val="9"/>
    <w:qFormat/>
    <w:rsid w:val="003F6BE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3F6BE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FC352D"/>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ramCode">
    <w:name w:val="Program Code"/>
    <w:basedOn w:val="PlainText"/>
    <w:rsid w:val="0002065C"/>
    <w:pPr>
      <w:framePr w:wrap="notBeside" w:vAnchor="text" w:hAnchor="text" w:y="1"/>
      <w:pBdr>
        <w:top w:val="single" w:sz="4" w:space="1" w:color="auto" w:shadow="1"/>
        <w:left w:val="single" w:sz="4" w:space="4" w:color="auto" w:shadow="1"/>
        <w:bottom w:val="single" w:sz="4" w:space="1" w:color="auto" w:shadow="1"/>
        <w:right w:val="single" w:sz="4" w:space="4" w:color="auto" w:shadow="1"/>
      </w:pBdr>
      <w:tabs>
        <w:tab w:val="left" w:pos="288"/>
        <w:tab w:val="left" w:pos="576"/>
        <w:tab w:val="left" w:pos="864"/>
        <w:tab w:val="left" w:pos="1152"/>
        <w:tab w:val="left" w:pos="1440"/>
        <w:tab w:val="left" w:pos="1728"/>
        <w:tab w:val="left" w:pos="2016"/>
        <w:tab w:val="left" w:pos="2304"/>
        <w:tab w:val="left" w:pos="2592"/>
        <w:tab w:val="left" w:pos="2880"/>
      </w:tabs>
      <w:spacing w:before="120" w:after="120"/>
      <w:contextualSpacing/>
    </w:pPr>
  </w:style>
  <w:style w:type="paragraph" w:styleId="Footer">
    <w:name w:val="footer"/>
    <w:basedOn w:val="Normal"/>
    <w:rsid w:val="00FC352D"/>
    <w:pPr>
      <w:tabs>
        <w:tab w:val="center" w:pos="4320"/>
        <w:tab w:val="right" w:pos="8640"/>
      </w:tabs>
    </w:pPr>
  </w:style>
  <w:style w:type="paragraph" w:styleId="PlainText">
    <w:name w:val="Plain Text"/>
    <w:basedOn w:val="Normal"/>
    <w:rsid w:val="00FC352D"/>
    <w:rPr>
      <w:rFonts w:ascii="Courier New" w:hAnsi="Courier New" w:cs="Courier New"/>
      <w:sz w:val="20"/>
      <w:szCs w:val="20"/>
    </w:rPr>
  </w:style>
  <w:style w:type="character" w:styleId="PageNumber">
    <w:name w:val="page number"/>
    <w:basedOn w:val="DefaultParagraphFont"/>
    <w:rsid w:val="00FC352D"/>
  </w:style>
  <w:style w:type="paragraph" w:styleId="Header">
    <w:name w:val="header"/>
    <w:basedOn w:val="Normal"/>
    <w:rsid w:val="00FC352D"/>
    <w:pPr>
      <w:tabs>
        <w:tab w:val="center" w:pos="4320"/>
        <w:tab w:val="right" w:pos="8640"/>
      </w:tabs>
    </w:pPr>
  </w:style>
  <w:style w:type="paragraph" w:customStyle="1" w:styleId="LongQuote">
    <w:name w:val="Long Quote"/>
    <w:basedOn w:val="Normal"/>
    <w:rsid w:val="003F6BE7"/>
    <w:pPr>
      <w:pBdr>
        <w:left w:val="single" w:sz="4" w:space="4" w:color="auto"/>
      </w:pBdr>
      <w:spacing w:before="120" w:after="120"/>
      <w:ind w:left="1008" w:right="1008"/>
      <w:contextualSpacing/>
    </w:pPr>
  </w:style>
  <w:style w:type="paragraph" w:styleId="Title">
    <w:name w:val="Title"/>
    <w:basedOn w:val="Normal"/>
    <w:qFormat/>
    <w:rsid w:val="003F6BE7"/>
    <w:pPr>
      <w:spacing w:before="240" w:after="60"/>
      <w:jc w:val="center"/>
      <w:outlineLvl w:val="0"/>
    </w:pPr>
    <w:rPr>
      <w:rFonts w:ascii="Arial" w:hAnsi="Arial" w:cs="Arial"/>
      <w:b/>
      <w:bCs/>
      <w:sz w:val="32"/>
      <w:szCs w:val="32"/>
    </w:rPr>
  </w:style>
  <w:style w:type="paragraph" w:styleId="Subtitle">
    <w:name w:val="Subtitle"/>
    <w:basedOn w:val="Normal"/>
    <w:qFormat/>
    <w:rsid w:val="003F6BE7"/>
    <w:pPr>
      <w:spacing w:after="60"/>
      <w:jc w:val="center"/>
      <w:outlineLvl w:val="1"/>
    </w:pPr>
    <w:rPr>
      <w:rFonts w:ascii="Arial" w:hAnsi="Arial" w:cs="Arial"/>
    </w:rPr>
  </w:style>
  <w:style w:type="paragraph" w:customStyle="1" w:styleId="LongQuoteAttribution">
    <w:name w:val="Long Quote Attribution"/>
    <w:basedOn w:val="LongQuote"/>
    <w:next w:val="Normal"/>
    <w:rsid w:val="0002065C"/>
    <w:pPr>
      <w:ind w:firstLine="4320"/>
    </w:pPr>
    <w:rPr>
      <w:i/>
      <w:sz w:val="20"/>
    </w:rPr>
  </w:style>
  <w:style w:type="paragraph" w:styleId="Caption">
    <w:name w:val="caption"/>
    <w:basedOn w:val="Normal"/>
    <w:next w:val="Normal"/>
    <w:qFormat/>
    <w:rsid w:val="0002065C"/>
    <w:pPr>
      <w:spacing w:before="120" w:after="120"/>
    </w:pPr>
    <w:rPr>
      <w:b/>
      <w:bCs/>
      <w:sz w:val="20"/>
      <w:szCs w:val="20"/>
    </w:rPr>
  </w:style>
  <w:style w:type="character" w:styleId="Hyperlink">
    <w:name w:val="Hyperlink"/>
    <w:rsid w:val="0040139C"/>
    <w:rPr>
      <w:color w:val="6633CC"/>
      <w:u w:val="single"/>
    </w:rPr>
  </w:style>
  <w:style w:type="paragraph" w:styleId="NormalWeb">
    <w:name w:val="Normal (Web)"/>
    <w:basedOn w:val="Normal"/>
    <w:rsid w:val="0040139C"/>
    <w:pPr>
      <w:spacing w:before="100" w:beforeAutospacing="1" w:after="100" w:afterAutospacing="1"/>
    </w:pPr>
    <w:rPr>
      <w:rFonts w:ascii="Times New Roman" w:hAnsi="Times New Roman"/>
    </w:rPr>
  </w:style>
  <w:style w:type="table" w:styleId="TableGrid">
    <w:name w:val="Table Grid"/>
    <w:basedOn w:val="TableNormal"/>
    <w:uiPriority w:val="59"/>
    <w:rsid w:val="00DA1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258CC"/>
    <w:rPr>
      <w:rFonts w:ascii="Tahoma" w:hAnsi="Tahoma" w:cs="Tahoma"/>
      <w:sz w:val="16"/>
      <w:szCs w:val="16"/>
    </w:rPr>
  </w:style>
  <w:style w:type="paragraph" w:styleId="ListParagraph">
    <w:name w:val="List Paragraph"/>
    <w:basedOn w:val="Normal"/>
    <w:uiPriority w:val="34"/>
    <w:qFormat/>
    <w:rsid w:val="00C62F7A"/>
    <w:pPr>
      <w:ind w:left="720"/>
      <w:contextualSpacing/>
    </w:pPr>
  </w:style>
  <w:style w:type="paragraph" w:customStyle="1" w:styleId="code">
    <w:name w:val="code"/>
    <w:basedOn w:val="Normal"/>
    <w:link w:val="codeChar"/>
    <w:qFormat/>
    <w:rsid w:val="009D2935"/>
    <w:pPr>
      <w:spacing w:after="0"/>
    </w:pPr>
    <w:rPr>
      <w:rFonts w:ascii="Cascadia Code Light" w:hAnsi="Cascadia Code Light"/>
      <w:bCs/>
      <w:iCs/>
      <w:sz w:val="20"/>
      <w:szCs w:val="22"/>
    </w:rPr>
  </w:style>
  <w:style w:type="character" w:customStyle="1" w:styleId="codeChar">
    <w:name w:val="code Char"/>
    <w:basedOn w:val="DefaultParagraphFont"/>
    <w:link w:val="code"/>
    <w:rsid w:val="009D2935"/>
    <w:rPr>
      <w:rFonts w:ascii="Cascadia Code Light" w:eastAsiaTheme="minorEastAsia" w:hAnsi="Cascadia Code Light" w:cstheme="minorBidi"/>
      <w:bCs/>
      <w:iCs/>
      <w:szCs w:val="22"/>
      <w:lang w:eastAsia="ja-JP"/>
    </w:rPr>
  </w:style>
  <w:style w:type="character" w:styleId="UnresolvedMention">
    <w:name w:val="Unresolved Mention"/>
    <w:basedOn w:val="DefaultParagraphFont"/>
    <w:uiPriority w:val="99"/>
    <w:rsid w:val="00643633"/>
    <w:rPr>
      <w:color w:val="808080"/>
      <w:shd w:val="clear" w:color="auto" w:fill="E6E6E6"/>
    </w:rPr>
  </w:style>
  <w:style w:type="paragraph" w:styleId="FootnoteText">
    <w:name w:val="footnote text"/>
    <w:basedOn w:val="Normal"/>
    <w:link w:val="FootnoteTextChar"/>
    <w:uiPriority w:val="99"/>
    <w:semiHidden/>
    <w:unhideWhenUsed/>
    <w:rsid w:val="00ED563F"/>
    <w:rPr>
      <w:sz w:val="20"/>
      <w:szCs w:val="20"/>
    </w:rPr>
  </w:style>
  <w:style w:type="character" w:customStyle="1" w:styleId="FootnoteTextChar">
    <w:name w:val="Footnote Text Char"/>
    <w:basedOn w:val="DefaultParagraphFont"/>
    <w:link w:val="FootnoteText"/>
    <w:uiPriority w:val="99"/>
    <w:semiHidden/>
    <w:rsid w:val="00ED563F"/>
    <w:rPr>
      <w:rFonts w:ascii="Palatino Linotype" w:hAnsi="Palatino Linotype"/>
      <w:spacing w:val="-8"/>
      <w:kern w:val="28"/>
    </w:rPr>
  </w:style>
  <w:style w:type="character" w:styleId="FootnoteReference">
    <w:name w:val="footnote reference"/>
    <w:basedOn w:val="DefaultParagraphFont"/>
    <w:uiPriority w:val="99"/>
    <w:semiHidden/>
    <w:unhideWhenUsed/>
    <w:rsid w:val="00ED563F"/>
    <w:rPr>
      <w:vertAlign w:val="superscript"/>
    </w:rPr>
  </w:style>
  <w:style w:type="paragraph" w:styleId="HTMLPreformatted">
    <w:name w:val="HTML Preformatted"/>
    <w:basedOn w:val="Normal"/>
    <w:link w:val="HTMLPreformattedChar"/>
    <w:uiPriority w:val="99"/>
    <w:semiHidden/>
    <w:unhideWhenUsed/>
    <w:rsid w:val="00AF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F0CCC"/>
    <w:rPr>
      <w:rFonts w:ascii="Courier New" w:hAnsi="Courier New" w:cs="Courier New"/>
    </w:rPr>
  </w:style>
  <w:style w:type="character" w:customStyle="1" w:styleId="Heading1Char">
    <w:name w:val="Heading 1 Char"/>
    <w:basedOn w:val="DefaultParagraphFont"/>
    <w:link w:val="Heading1"/>
    <w:uiPriority w:val="9"/>
    <w:rsid w:val="00F14A8B"/>
    <w:rPr>
      <w:rFonts w:ascii="Arial" w:hAnsi="Arial" w:cs="Arial"/>
      <w:b/>
      <w:bCs/>
      <w:spacing w:val="-8"/>
      <w:kern w:val="32"/>
      <w:sz w:val="32"/>
      <w:szCs w:val="32"/>
    </w:rPr>
  </w:style>
  <w:style w:type="character" w:customStyle="1" w:styleId="Heading2Char">
    <w:name w:val="Heading 2 Char"/>
    <w:basedOn w:val="DefaultParagraphFont"/>
    <w:link w:val="Heading2"/>
    <w:uiPriority w:val="9"/>
    <w:rsid w:val="00F14A8B"/>
    <w:rPr>
      <w:rFonts w:ascii="Arial" w:hAnsi="Arial" w:cs="Arial"/>
      <w:b/>
      <w:bCs/>
      <w:i/>
      <w:iCs/>
      <w:spacing w:val="-8"/>
      <w:kern w:val="28"/>
      <w:sz w:val="28"/>
      <w:szCs w:val="28"/>
    </w:rPr>
  </w:style>
  <w:style w:type="character" w:customStyle="1" w:styleId="Heading3Char">
    <w:name w:val="Heading 3 Char"/>
    <w:basedOn w:val="DefaultParagraphFont"/>
    <w:link w:val="Heading3"/>
    <w:uiPriority w:val="9"/>
    <w:rsid w:val="00F14A8B"/>
    <w:rPr>
      <w:rFonts w:ascii="Arial" w:hAnsi="Arial" w:cs="Arial"/>
      <w:b/>
      <w:bCs/>
      <w:spacing w:val="-8"/>
      <w:kern w:val="28"/>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80746">
      <w:bodyDiv w:val="1"/>
      <w:marLeft w:val="0"/>
      <w:marRight w:val="0"/>
      <w:marTop w:val="0"/>
      <w:marBottom w:val="0"/>
      <w:divBdr>
        <w:top w:val="none" w:sz="0" w:space="0" w:color="auto"/>
        <w:left w:val="none" w:sz="0" w:space="0" w:color="auto"/>
        <w:bottom w:val="none" w:sz="0" w:space="0" w:color="auto"/>
        <w:right w:val="none" w:sz="0" w:space="0" w:color="auto"/>
      </w:divBdr>
      <w:divsChild>
        <w:div w:id="1888487998">
          <w:marLeft w:val="0"/>
          <w:marRight w:val="0"/>
          <w:marTop w:val="0"/>
          <w:marBottom w:val="0"/>
          <w:divBdr>
            <w:top w:val="none" w:sz="0" w:space="0" w:color="auto"/>
            <w:left w:val="none" w:sz="0" w:space="0" w:color="auto"/>
            <w:bottom w:val="none" w:sz="0" w:space="0" w:color="auto"/>
            <w:right w:val="none" w:sz="0" w:space="0" w:color="auto"/>
          </w:divBdr>
          <w:divsChild>
            <w:div w:id="13255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1643">
      <w:bodyDiv w:val="1"/>
      <w:marLeft w:val="0"/>
      <w:marRight w:val="0"/>
      <w:marTop w:val="0"/>
      <w:marBottom w:val="0"/>
      <w:divBdr>
        <w:top w:val="none" w:sz="0" w:space="0" w:color="auto"/>
        <w:left w:val="none" w:sz="0" w:space="0" w:color="auto"/>
        <w:bottom w:val="none" w:sz="0" w:space="0" w:color="auto"/>
        <w:right w:val="none" w:sz="0" w:space="0" w:color="auto"/>
      </w:divBdr>
      <w:divsChild>
        <w:div w:id="1206987542">
          <w:marLeft w:val="0"/>
          <w:marRight w:val="0"/>
          <w:marTop w:val="0"/>
          <w:marBottom w:val="0"/>
          <w:divBdr>
            <w:top w:val="none" w:sz="0" w:space="0" w:color="auto"/>
            <w:left w:val="none" w:sz="0" w:space="0" w:color="auto"/>
            <w:bottom w:val="none" w:sz="0" w:space="0" w:color="auto"/>
            <w:right w:val="none" w:sz="0" w:space="0" w:color="auto"/>
          </w:divBdr>
          <w:divsChild>
            <w:div w:id="17320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61566">
      <w:bodyDiv w:val="1"/>
      <w:marLeft w:val="0"/>
      <w:marRight w:val="0"/>
      <w:marTop w:val="0"/>
      <w:marBottom w:val="0"/>
      <w:divBdr>
        <w:top w:val="none" w:sz="0" w:space="0" w:color="auto"/>
        <w:left w:val="none" w:sz="0" w:space="0" w:color="auto"/>
        <w:bottom w:val="none" w:sz="0" w:space="0" w:color="auto"/>
        <w:right w:val="none" w:sz="0" w:space="0" w:color="auto"/>
      </w:divBdr>
    </w:div>
    <w:div w:id="367075234">
      <w:bodyDiv w:val="1"/>
      <w:marLeft w:val="0"/>
      <w:marRight w:val="0"/>
      <w:marTop w:val="0"/>
      <w:marBottom w:val="0"/>
      <w:divBdr>
        <w:top w:val="none" w:sz="0" w:space="0" w:color="auto"/>
        <w:left w:val="none" w:sz="0" w:space="0" w:color="auto"/>
        <w:bottom w:val="none" w:sz="0" w:space="0" w:color="auto"/>
        <w:right w:val="none" w:sz="0" w:space="0" w:color="auto"/>
      </w:divBdr>
      <w:divsChild>
        <w:div w:id="1092630839">
          <w:marLeft w:val="0"/>
          <w:marRight w:val="0"/>
          <w:marTop w:val="0"/>
          <w:marBottom w:val="0"/>
          <w:divBdr>
            <w:top w:val="none" w:sz="0" w:space="0" w:color="auto"/>
            <w:left w:val="none" w:sz="0" w:space="0" w:color="auto"/>
            <w:bottom w:val="none" w:sz="0" w:space="0" w:color="auto"/>
            <w:right w:val="none" w:sz="0" w:space="0" w:color="auto"/>
          </w:divBdr>
          <w:divsChild>
            <w:div w:id="1723404811">
              <w:marLeft w:val="0"/>
              <w:marRight w:val="0"/>
              <w:marTop w:val="0"/>
              <w:marBottom w:val="0"/>
              <w:divBdr>
                <w:top w:val="none" w:sz="0" w:space="0" w:color="auto"/>
                <w:left w:val="none" w:sz="0" w:space="0" w:color="auto"/>
                <w:bottom w:val="none" w:sz="0" w:space="0" w:color="auto"/>
                <w:right w:val="none" w:sz="0" w:space="0" w:color="auto"/>
              </w:divBdr>
            </w:div>
            <w:div w:id="1131052791">
              <w:marLeft w:val="0"/>
              <w:marRight w:val="0"/>
              <w:marTop w:val="0"/>
              <w:marBottom w:val="0"/>
              <w:divBdr>
                <w:top w:val="none" w:sz="0" w:space="0" w:color="auto"/>
                <w:left w:val="none" w:sz="0" w:space="0" w:color="auto"/>
                <w:bottom w:val="none" w:sz="0" w:space="0" w:color="auto"/>
                <w:right w:val="none" w:sz="0" w:space="0" w:color="auto"/>
              </w:divBdr>
            </w:div>
            <w:div w:id="1803301339">
              <w:marLeft w:val="0"/>
              <w:marRight w:val="0"/>
              <w:marTop w:val="0"/>
              <w:marBottom w:val="0"/>
              <w:divBdr>
                <w:top w:val="none" w:sz="0" w:space="0" w:color="auto"/>
                <w:left w:val="none" w:sz="0" w:space="0" w:color="auto"/>
                <w:bottom w:val="none" w:sz="0" w:space="0" w:color="auto"/>
                <w:right w:val="none" w:sz="0" w:space="0" w:color="auto"/>
              </w:divBdr>
            </w:div>
            <w:div w:id="8807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5854">
      <w:bodyDiv w:val="1"/>
      <w:marLeft w:val="0"/>
      <w:marRight w:val="0"/>
      <w:marTop w:val="0"/>
      <w:marBottom w:val="0"/>
      <w:divBdr>
        <w:top w:val="none" w:sz="0" w:space="0" w:color="auto"/>
        <w:left w:val="none" w:sz="0" w:space="0" w:color="auto"/>
        <w:bottom w:val="none" w:sz="0" w:space="0" w:color="auto"/>
        <w:right w:val="none" w:sz="0" w:space="0" w:color="auto"/>
      </w:divBdr>
      <w:divsChild>
        <w:div w:id="1520848388">
          <w:marLeft w:val="0"/>
          <w:marRight w:val="0"/>
          <w:marTop w:val="0"/>
          <w:marBottom w:val="0"/>
          <w:divBdr>
            <w:top w:val="none" w:sz="0" w:space="0" w:color="auto"/>
            <w:left w:val="none" w:sz="0" w:space="0" w:color="auto"/>
            <w:bottom w:val="none" w:sz="0" w:space="0" w:color="auto"/>
            <w:right w:val="none" w:sz="0" w:space="0" w:color="auto"/>
          </w:divBdr>
          <w:divsChild>
            <w:div w:id="1726298110">
              <w:marLeft w:val="0"/>
              <w:marRight w:val="0"/>
              <w:marTop w:val="0"/>
              <w:marBottom w:val="0"/>
              <w:divBdr>
                <w:top w:val="none" w:sz="0" w:space="0" w:color="auto"/>
                <w:left w:val="none" w:sz="0" w:space="0" w:color="auto"/>
                <w:bottom w:val="none" w:sz="0" w:space="0" w:color="auto"/>
                <w:right w:val="none" w:sz="0" w:space="0" w:color="auto"/>
              </w:divBdr>
            </w:div>
            <w:div w:id="525289646">
              <w:marLeft w:val="0"/>
              <w:marRight w:val="0"/>
              <w:marTop w:val="0"/>
              <w:marBottom w:val="0"/>
              <w:divBdr>
                <w:top w:val="none" w:sz="0" w:space="0" w:color="auto"/>
                <w:left w:val="none" w:sz="0" w:space="0" w:color="auto"/>
                <w:bottom w:val="none" w:sz="0" w:space="0" w:color="auto"/>
                <w:right w:val="none" w:sz="0" w:space="0" w:color="auto"/>
              </w:divBdr>
            </w:div>
            <w:div w:id="1353141513">
              <w:marLeft w:val="0"/>
              <w:marRight w:val="0"/>
              <w:marTop w:val="0"/>
              <w:marBottom w:val="0"/>
              <w:divBdr>
                <w:top w:val="none" w:sz="0" w:space="0" w:color="auto"/>
                <w:left w:val="none" w:sz="0" w:space="0" w:color="auto"/>
                <w:bottom w:val="none" w:sz="0" w:space="0" w:color="auto"/>
                <w:right w:val="none" w:sz="0" w:space="0" w:color="auto"/>
              </w:divBdr>
            </w:div>
            <w:div w:id="1778138429">
              <w:marLeft w:val="0"/>
              <w:marRight w:val="0"/>
              <w:marTop w:val="0"/>
              <w:marBottom w:val="0"/>
              <w:divBdr>
                <w:top w:val="none" w:sz="0" w:space="0" w:color="auto"/>
                <w:left w:val="none" w:sz="0" w:space="0" w:color="auto"/>
                <w:bottom w:val="none" w:sz="0" w:space="0" w:color="auto"/>
                <w:right w:val="none" w:sz="0" w:space="0" w:color="auto"/>
              </w:divBdr>
            </w:div>
            <w:div w:id="1600024967">
              <w:marLeft w:val="0"/>
              <w:marRight w:val="0"/>
              <w:marTop w:val="0"/>
              <w:marBottom w:val="0"/>
              <w:divBdr>
                <w:top w:val="none" w:sz="0" w:space="0" w:color="auto"/>
                <w:left w:val="none" w:sz="0" w:space="0" w:color="auto"/>
                <w:bottom w:val="none" w:sz="0" w:space="0" w:color="auto"/>
                <w:right w:val="none" w:sz="0" w:space="0" w:color="auto"/>
              </w:divBdr>
            </w:div>
            <w:div w:id="1666980051">
              <w:marLeft w:val="0"/>
              <w:marRight w:val="0"/>
              <w:marTop w:val="0"/>
              <w:marBottom w:val="0"/>
              <w:divBdr>
                <w:top w:val="none" w:sz="0" w:space="0" w:color="auto"/>
                <w:left w:val="none" w:sz="0" w:space="0" w:color="auto"/>
                <w:bottom w:val="none" w:sz="0" w:space="0" w:color="auto"/>
                <w:right w:val="none" w:sz="0" w:space="0" w:color="auto"/>
              </w:divBdr>
            </w:div>
            <w:div w:id="1737166298">
              <w:marLeft w:val="0"/>
              <w:marRight w:val="0"/>
              <w:marTop w:val="0"/>
              <w:marBottom w:val="0"/>
              <w:divBdr>
                <w:top w:val="none" w:sz="0" w:space="0" w:color="auto"/>
                <w:left w:val="none" w:sz="0" w:space="0" w:color="auto"/>
                <w:bottom w:val="none" w:sz="0" w:space="0" w:color="auto"/>
                <w:right w:val="none" w:sz="0" w:space="0" w:color="auto"/>
              </w:divBdr>
            </w:div>
            <w:div w:id="2130514923">
              <w:marLeft w:val="0"/>
              <w:marRight w:val="0"/>
              <w:marTop w:val="0"/>
              <w:marBottom w:val="0"/>
              <w:divBdr>
                <w:top w:val="none" w:sz="0" w:space="0" w:color="auto"/>
                <w:left w:val="none" w:sz="0" w:space="0" w:color="auto"/>
                <w:bottom w:val="none" w:sz="0" w:space="0" w:color="auto"/>
                <w:right w:val="none" w:sz="0" w:space="0" w:color="auto"/>
              </w:divBdr>
            </w:div>
            <w:div w:id="558708353">
              <w:marLeft w:val="0"/>
              <w:marRight w:val="0"/>
              <w:marTop w:val="0"/>
              <w:marBottom w:val="0"/>
              <w:divBdr>
                <w:top w:val="none" w:sz="0" w:space="0" w:color="auto"/>
                <w:left w:val="none" w:sz="0" w:space="0" w:color="auto"/>
                <w:bottom w:val="none" w:sz="0" w:space="0" w:color="auto"/>
                <w:right w:val="none" w:sz="0" w:space="0" w:color="auto"/>
              </w:divBdr>
            </w:div>
            <w:div w:id="2034960303">
              <w:marLeft w:val="0"/>
              <w:marRight w:val="0"/>
              <w:marTop w:val="0"/>
              <w:marBottom w:val="0"/>
              <w:divBdr>
                <w:top w:val="none" w:sz="0" w:space="0" w:color="auto"/>
                <w:left w:val="none" w:sz="0" w:space="0" w:color="auto"/>
                <w:bottom w:val="none" w:sz="0" w:space="0" w:color="auto"/>
                <w:right w:val="none" w:sz="0" w:space="0" w:color="auto"/>
              </w:divBdr>
            </w:div>
            <w:div w:id="1614093478">
              <w:marLeft w:val="0"/>
              <w:marRight w:val="0"/>
              <w:marTop w:val="0"/>
              <w:marBottom w:val="0"/>
              <w:divBdr>
                <w:top w:val="none" w:sz="0" w:space="0" w:color="auto"/>
                <w:left w:val="none" w:sz="0" w:space="0" w:color="auto"/>
                <w:bottom w:val="none" w:sz="0" w:space="0" w:color="auto"/>
                <w:right w:val="none" w:sz="0" w:space="0" w:color="auto"/>
              </w:divBdr>
            </w:div>
            <w:div w:id="186989591">
              <w:marLeft w:val="0"/>
              <w:marRight w:val="0"/>
              <w:marTop w:val="0"/>
              <w:marBottom w:val="0"/>
              <w:divBdr>
                <w:top w:val="none" w:sz="0" w:space="0" w:color="auto"/>
                <w:left w:val="none" w:sz="0" w:space="0" w:color="auto"/>
                <w:bottom w:val="none" w:sz="0" w:space="0" w:color="auto"/>
                <w:right w:val="none" w:sz="0" w:space="0" w:color="auto"/>
              </w:divBdr>
            </w:div>
            <w:div w:id="1168133207">
              <w:marLeft w:val="0"/>
              <w:marRight w:val="0"/>
              <w:marTop w:val="0"/>
              <w:marBottom w:val="0"/>
              <w:divBdr>
                <w:top w:val="none" w:sz="0" w:space="0" w:color="auto"/>
                <w:left w:val="none" w:sz="0" w:space="0" w:color="auto"/>
                <w:bottom w:val="none" w:sz="0" w:space="0" w:color="auto"/>
                <w:right w:val="none" w:sz="0" w:space="0" w:color="auto"/>
              </w:divBdr>
            </w:div>
            <w:div w:id="979266392">
              <w:marLeft w:val="0"/>
              <w:marRight w:val="0"/>
              <w:marTop w:val="0"/>
              <w:marBottom w:val="0"/>
              <w:divBdr>
                <w:top w:val="none" w:sz="0" w:space="0" w:color="auto"/>
                <w:left w:val="none" w:sz="0" w:space="0" w:color="auto"/>
                <w:bottom w:val="none" w:sz="0" w:space="0" w:color="auto"/>
                <w:right w:val="none" w:sz="0" w:space="0" w:color="auto"/>
              </w:divBdr>
            </w:div>
            <w:div w:id="646514556">
              <w:marLeft w:val="0"/>
              <w:marRight w:val="0"/>
              <w:marTop w:val="0"/>
              <w:marBottom w:val="0"/>
              <w:divBdr>
                <w:top w:val="none" w:sz="0" w:space="0" w:color="auto"/>
                <w:left w:val="none" w:sz="0" w:space="0" w:color="auto"/>
                <w:bottom w:val="none" w:sz="0" w:space="0" w:color="auto"/>
                <w:right w:val="none" w:sz="0" w:space="0" w:color="auto"/>
              </w:divBdr>
            </w:div>
            <w:div w:id="464659010">
              <w:marLeft w:val="0"/>
              <w:marRight w:val="0"/>
              <w:marTop w:val="0"/>
              <w:marBottom w:val="0"/>
              <w:divBdr>
                <w:top w:val="none" w:sz="0" w:space="0" w:color="auto"/>
                <w:left w:val="none" w:sz="0" w:space="0" w:color="auto"/>
                <w:bottom w:val="none" w:sz="0" w:space="0" w:color="auto"/>
                <w:right w:val="none" w:sz="0" w:space="0" w:color="auto"/>
              </w:divBdr>
            </w:div>
            <w:div w:id="1168523973">
              <w:marLeft w:val="0"/>
              <w:marRight w:val="0"/>
              <w:marTop w:val="0"/>
              <w:marBottom w:val="0"/>
              <w:divBdr>
                <w:top w:val="none" w:sz="0" w:space="0" w:color="auto"/>
                <w:left w:val="none" w:sz="0" w:space="0" w:color="auto"/>
                <w:bottom w:val="none" w:sz="0" w:space="0" w:color="auto"/>
                <w:right w:val="none" w:sz="0" w:space="0" w:color="auto"/>
              </w:divBdr>
            </w:div>
            <w:div w:id="255098814">
              <w:marLeft w:val="0"/>
              <w:marRight w:val="0"/>
              <w:marTop w:val="0"/>
              <w:marBottom w:val="0"/>
              <w:divBdr>
                <w:top w:val="none" w:sz="0" w:space="0" w:color="auto"/>
                <w:left w:val="none" w:sz="0" w:space="0" w:color="auto"/>
                <w:bottom w:val="none" w:sz="0" w:space="0" w:color="auto"/>
                <w:right w:val="none" w:sz="0" w:space="0" w:color="auto"/>
              </w:divBdr>
            </w:div>
            <w:div w:id="1471248667">
              <w:marLeft w:val="0"/>
              <w:marRight w:val="0"/>
              <w:marTop w:val="0"/>
              <w:marBottom w:val="0"/>
              <w:divBdr>
                <w:top w:val="none" w:sz="0" w:space="0" w:color="auto"/>
                <w:left w:val="none" w:sz="0" w:space="0" w:color="auto"/>
                <w:bottom w:val="none" w:sz="0" w:space="0" w:color="auto"/>
                <w:right w:val="none" w:sz="0" w:space="0" w:color="auto"/>
              </w:divBdr>
            </w:div>
            <w:div w:id="592007399">
              <w:marLeft w:val="0"/>
              <w:marRight w:val="0"/>
              <w:marTop w:val="0"/>
              <w:marBottom w:val="0"/>
              <w:divBdr>
                <w:top w:val="none" w:sz="0" w:space="0" w:color="auto"/>
                <w:left w:val="none" w:sz="0" w:space="0" w:color="auto"/>
                <w:bottom w:val="none" w:sz="0" w:space="0" w:color="auto"/>
                <w:right w:val="none" w:sz="0" w:space="0" w:color="auto"/>
              </w:divBdr>
            </w:div>
            <w:div w:id="1209103536">
              <w:marLeft w:val="0"/>
              <w:marRight w:val="0"/>
              <w:marTop w:val="0"/>
              <w:marBottom w:val="0"/>
              <w:divBdr>
                <w:top w:val="none" w:sz="0" w:space="0" w:color="auto"/>
                <w:left w:val="none" w:sz="0" w:space="0" w:color="auto"/>
                <w:bottom w:val="none" w:sz="0" w:space="0" w:color="auto"/>
                <w:right w:val="none" w:sz="0" w:space="0" w:color="auto"/>
              </w:divBdr>
            </w:div>
            <w:div w:id="685519589">
              <w:marLeft w:val="0"/>
              <w:marRight w:val="0"/>
              <w:marTop w:val="0"/>
              <w:marBottom w:val="0"/>
              <w:divBdr>
                <w:top w:val="none" w:sz="0" w:space="0" w:color="auto"/>
                <w:left w:val="none" w:sz="0" w:space="0" w:color="auto"/>
                <w:bottom w:val="none" w:sz="0" w:space="0" w:color="auto"/>
                <w:right w:val="none" w:sz="0" w:space="0" w:color="auto"/>
              </w:divBdr>
            </w:div>
            <w:div w:id="580021166">
              <w:marLeft w:val="0"/>
              <w:marRight w:val="0"/>
              <w:marTop w:val="0"/>
              <w:marBottom w:val="0"/>
              <w:divBdr>
                <w:top w:val="none" w:sz="0" w:space="0" w:color="auto"/>
                <w:left w:val="none" w:sz="0" w:space="0" w:color="auto"/>
                <w:bottom w:val="none" w:sz="0" w:space="0" w:color="auto"/>
                <w:right w:val="none" w:sz="0" w:space="0" w:color="auto"/>
              </w:divBdr>
            </w:div>
            <w:div w:id="560554696">
              <w:marLeft w:val="0"/>
              <w:marRight w:val="0"/>
              <w:marTop w:val="0"/>
              <w:marBottom w:val="0"/>
              <w:divBdr>
                <w:top w:val="none" w:sz="0" w:space="0" w:color="auto"/>
                <w:left w:val="none" w:sz="0" w:space="0" w:color="auto"/>
                <w:bottom w:val="none" w:sz="0" w:space="0" w:color="auto"/>
                <w:right w:val="none" w:sz="0" w:space="0" w:color="auto"/>
              </w:divBdr>
            </w:div>
            <w:div w:id="861935558">
              <w:marLeft w:val="0"/>
              <w:marRight w:val="0"/>
              <w:marTop w:val="0"/>
              <w:marBottom w:val="0"/>
              <w:divBdr>
                <w:top w:val="none" w:sz="0" w:space="0" w:color="auto"/>
                <w:left w:val="none" w:sz="0" w:space="0" w:color="auto"/>
                <w:bottom w:val="none" w:sz="0" w:space="0" w:color="auto"/>
                <w:right w:val="none" w:sz="0" w:space="0" w:color="auto"/>
              </w:divBdr>
            </w:div>
            <w:div w:id="551231297">
              <w:marLeft w:val="0"/>
              <w:marRight w:val="0"/>
              <w:marTop w:val="0"/>
              <w:marBottom w:val="0"/>
              <w:divBdr>
                <w:top w:val="none" w:sz="0" w:space="0" w:color="auto"/>
                <w:left w:val="none" w:sz="0" w:space="0" w:color="auto"/>
                <w:bottom w:val="none" w:sz="0" w:space="0" w:color="auto"/>
                <w:right w:val="none" w:sz="0" w:space="0" w:color="auto"/>
              </w:divBdr>
            </w:div>
            <w:div w:id="615791819">
              <w:marLeft w:val="0"/>
              <w:marRight w:val="0"/>
              <w:marTop w:val="0"/>
              <w:marBottom w:val="0"/>
              <w:divBdr>
                <w:top w:val="none" w:sz="0" w:space="0" w:color="auto"/>
                <w:left w:val="none" w:sz="0" w:space="0" w:color="auto"/>
                <w:bottom w:val="none" w:sz="0" w:space="0" w:color="auto"/>
                <w:right w:val="none" w:sz="0" w:space="0" w:color="auto"/>
              </w:divBdr>
            </w:div>
            <w:div w:id="1304844554">
              <w:marLeft w:val="0"/>
              <w:marRight w:val="0"/>
              <w:marTop w:val="0"/>
              <w:marBottom w:val="0"/>
              <w:divBdr>
                <w:top w:val="none" w:sz="0" w:space="0" w:color="auto"/>
                <w:left w:val="none" w:sz="0" w:space="0" w:color="auto"/>
                <w:bottom w:val="none" w:sz="0" w:space="0" w:color="auto"/>
                <w:right w:val="none" w:sz="0" w:space="0" w:color="auto"/>
              </w:divBdr>
            </w:div>
            <w:div w:id="1867521958">
              <w:marLeft w:val="0"/>
              <w:marRight w:val="0"/>
              <w:marTop w:val="0"/>
              <w:marBottom w:val="0"/>
              <w:divBdr>
                <w:top w:val="none" w:sz="0" w:space="0" w:color="auto"/>
                <w:left w:val="none" w:sz="0" w:space="0" w:color="auto"/>
                <w:bottom w:val="none" w:sz="0" w:space="0" w:color="auto"/>
                <w:right w:val="none" w:sz="0" w:space="0" w:color="auto"/>
              </w:divBdr>
            </w:div>
            <w:div w:id="9456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3599">
      <w:bodyDiv w:val="1"/>
      <w:marLeft w:val="0"/>
      <w:marRight w:val="0"/>
      <w:marTop w:val="0"/>
      <w:marBottom w:val="0"/>
      <w:divBdr>
        <w:top w:val="none" w:sz="0" w:space="0" w:color="auto"/>
        <w:left w:val="none" w:sz="0" w:space="0" w:color="auto"/>
        <w:bottom w:val="none" w:sz="0" w:space="0" w:color="auto"/>
        <w:right w:val="none" w:sz="0" w:space="0" w:color="auto"/>
      </w:divBdr>
      <w:divsChild>
        <w:div w:id="1588003658">
          <w:marLeft w:val="0"/>
          <w:marRight w:val="0"/>
          <w:marTop w:val="0"/>
          <w:marBottom w:val="0"/>
          <w:divBdr>
            <w:top w:val="none" w:sz="0" w:space="0" w:color="auto"/>
            <w:left w:val="none" w:sz="0" w:space="0" w:color="auto"/>
            <w:bottom w:val="none" w:sz="0" w:space="0" w:color="auto"/>
            <w:right w:val="none" w:sz="0" w:space="0" w:color="auto"/>
          </w:divBdr>
          <w:divsChild>
            <w:div w:id="935020048">
              <w:marLeft w:val="0"/>
              <w:marRight w:val="0"/>
              <w:marTop w:val="0"/>
              <w:marBottom w:val="0"/>
              <w:divBdr>
                <w:top w:val="none" w:sz="0" w:space="0" w:color="auto"/>
                <w:left w:val="none" w:sz="0" w:space="0" w:color="auto"/>
                <w:bottom w:val="none" w:sz="0" w:space="0" w:color="auto"/>
                <w:right w:val="none" w:sz="0" w:space="0" w:color="auto"/>
              </w:divBdr>
            </w:div>
            <w:div w:id="1855146865">
              <w:marLeft w:val="0"/>
              <w:marRight w:val="0"/>
              <w:marTop w:val="0"/>
              <w:marBottom w:val="0"/>
              <w:divBdr>
                <w:top w:val="none" w:sz="0" w:space="0" w:color="auto"/>
                <w:left w:val="none" w:sz="0" w:space="0" w:color="auto"/>
                <w:bottom w:val="none" w:sz="0" w:space="0" w:color="auto"/>
                <w:right w:val="none" w:sz="0" w:space="0" w:color="auto"/>
              </w:divBdr>
            </w:div>
            <w:div w:id="1414626959">
              <w:marLeft w:val="0"/>
              <w:marRight w:val="0"/>
              <w:marTop w:val="0"/>
              <w:marBottom w:val="0"/>
              <w:divBdr>
                <w:top w:val="none" w:sz="0" w:space="0" w:color="auto"/>
                <w:left w:val="none" w:sz="0" w:space="0" w:color="auto"/>
                <w:bottom w:val="none" w:sz="0" w:space="0" w:color="auto"/>
                <w:right w:val="none" w:sz="0" w:space="0" w:color="auto"/>
              </w:divBdr>
            </w:div>
            <w:div w:id="1696736748">
              <w:marLeft w:val="0"/>
              <w:marRight w:val="0"/>
              <w:marTop w:val="0"/>
              <w:marBottom w:val="0"/>
              <w:divBdr>
                <w:top w:val="none" w:sz="0" w:space="0" w:color="auto"/>
                <w:left w:val="none" w:sz="0" w:space="0" w:color="auto"/>
                <w:bottom w:val="none" w:sz="0" w:space="0" w:color="auto"/>
                <w:right w:val="none" w:sz="0" w:space="0" w:color="auto"/>
              </w:divBdr>
            </w:div>
            <w:div w:id="1727096838">
              <w:marLeft w:val="0"/>
              <w:marRight w:val="0"/>
              <w:marTop w:val="0"/>
              <w:marBottom w:val="0"/>
              <w:divBdr>
                <w:top w:val="none" w:sz="0" w:space="0" w:color="auto"/>
                <w:left w:val="none" w:sz="0" w:space="0" w:color="auto"/>
                <w:bottom w:val="none" w:sz="0" w:space="0" w:color="auto"/>
                <w:right w:val="none" w:sz="0" w:space="0" w:color="auto"/>
              </w:divBdr>
            </w:div>
            <w:div w:id="1555966720">
              <w:marLeft w:val="0"/>
              <w:marRight w:val="0"/>
              <w:marTop w:val="0"/>
              <w:marBottom w:val="0"/>
              <w:divBdr>
                <w:top w:val="none" w:sz="0" w:space="0" w:color="auto"/>
                <w:left w:val="none" w:sz="0" w:space="0" w:color="auto"/>
                <w:bottom w:val="none" w:sz="0" w:space="0" w:color="auto"/>
                <w:right w:val="none" w:sz="0" w:space="0" w:color="auto"/>
              </w:divBdr>
            </w:div>
            <w:div w:id="948194562">
              <w:marLeft w:val="0"/>
              <w:marRight w:val="0"/>
              <w:marTop w:val="0"/>
              <w:marBottom w:val="0"/>
              <w:divBdr>
                <w:top w:val="none" w:sz="0" w:space="0" w:color="auto"/>
                <w:left w:val="none" w:sz="0" w:space="0" w:color="auto"/>
                <w:bottom w:val="none" w:sz="0" w:space="0" w:color="auto"/>
                <w:right w:val="none" w:sz="0" w:space="0" w:color="auto"/>
              </w:divBdr>
            </w:div>
            <w:div w:id="1941522252">
              <w:marLeft w:val="0"/>
              <w:marRight w:val="0"/>
              <w:marTop w:val="0"/>
              <w:marBottom w:val="0"/>
              <w:divBdr>
                <w:top w:val="none" w:sz="0" w:space="0" w:color="auto"/>
                <w:left w:val="none" w:sz="0" w:space="0" w:color="auto"/>
                <w:bottom w:val="none" w:sz="0" w:space="0" w:color="auto"/>
                <w:right w:val="none" w:sz="0" w:space="0" w:color="auto"/>
              </w:divBdr>
            </w:div>
            <w:div w:id="1029405705">
              <w:marLeft w:val="0"/>
              <w:marRight w:val="0"/>
              <w:marTop w:val="0"/>
              <w:marBottom w:val="0"/>
              <w:divBdr>
                <w:top w:val="none" w:sz="0" w:space="0" w:color="auto"/>
                <w:left w:val="none" w:sz="0" w:space="0" w:color="auto"/>
                <w:bottom w:val="none" w:sz="0" w:space="0" w:color="auto"/>
                <w:right w:val="none" w:sz="0" w:space="0" w:color="auto"/>
              </w:divBdr>
            </w:div>
            <w:div w:id="202713154">
              <w:marLeft w:val="0"/>
              <w:marRight w:val="0"/>
              <w:marTop w:val="0"/>
              <w:marBottom w:val="0"/>
              <w:divBdr>
                <w:top w:val="none" w:sz="0" w:space="0" w:color="auto"/>
                <w:left w:val="none" w:sz="0" w:space="0" w:color="auto"/>
                <w:bottom w:val="none" w:sz="0" w:space="0" w:color="auto"/>
                <w:right w:val="none" w:sz="0" w:space="0" w:color="auto"/>
              </w:divBdr>
            </w:div>
            <w:div w:id="2021005392">
              <w:marLeft w:val="0"/>
              <w:marRight w:val="0"/>
              <w:marTop w:val="0"/>
              <w:marBottom w:val="0"/>
              <w:divBdr>
                <w:top w:val="none" w:sz="0" w:space="0" w:color="auto"/>
                <w:left w:val="none" w:sz="0" w:space="0" w:color="auto"/>
                <w:bottom w:val="none" w:sz="0" w:space="0" w:color="auto"/>
                <w:right w:val="none" w:sz="0" w:space="0" w:color="auto"/>
              </w:divBdr>
            </w:div>
            <w:div w:id="1361510431">
              <w:marLeft w:val="0"/>
              <w:marRight w:val="0"/>
              <w:marTop w:val="0"/>
              <w:marBottom w:val="0"/>
              <w:divBdr>
                <w:top w:val="none" w:sz="0" w:space="0" w:color="auto"/>
                <w:left w:val="none" w:sz="0" w:space="0" w:color="auto"/>
                <w:bottom w:val="none" w:sz="0" w:space="0" w:color="auto"/>
                <w:right w:val="none" w:sz="0" w:space="0" w:color="auto"/>
              </w:divBdr>
            </w:div>
            <w:div w:id="636759737">
              <w:marLeft w:val="0"/>
              <w:marRight w:val="0"/>
              <w:marTop w:val="0"/>
              <w:marBottom w:val="0"/>
              <w:divBdr>
                <w:top w:val="none" w:sz="0" w:space="0" w:color="auto"/>
                <w:left w:val="none" w:sz="0" w:space="0" w:color="auto"/>
                <w:bottom w:val="none" w:sz="0" w:space="0" w:color="auto"/>
                <w:right w:val="none" w:sz="0" w:space="0" w:color="auto"/>
              </w:divBdr>
            </w:div>
            <w:div w:id="55010743">
              <w:marLeft w:val="0"/>
              <w:marRight w:val="0"/>
              <w:marTop w:val="0"/>
              <w:marBottom w:val="0"/>
              <w:divBdr>
                <w:top w:val="none" w:sz="0" w:space="0" w:color="auto"/>
                <w:left w:val="none" w:sz="0" w:space="0" w:color="auto"/>
                <w:bottom w:val="none" w:sz="0" w:space="0" w:color="auto"/>
                <w:right w:val="none" w:sz="0" w:space="0" w:color="auto"/>
              </w:divBdr>
            </w:div>
            <w:div w:id="949974868">
              <w:marLeft w:val="0"/>
              <w:marRight w:val="0"/>
              <w:marTop w:val="0"/>
              <w:marBottom w:val="0"/>
              <w:divBdr>
                <w:top w:val="none" w:sz="0" w:space="0" w:color="auto"/>
                <w:left w:val="none" w:sz="0" w:space="0" w:color="auto"/>
                <w:bottom w:val="none" w:sz="0" w:space="0" w:color="auto"/>
                <w:right w:val="none" w:sz="0" w:space="0" w:color="auto"/>
              </w:divBdr>
            </w:div>
            <w:div w:id="2028670639">
              <w:marLeft w:val="0"/>
              <w:marRight w:val="0"/>
              <w:marTop w:val="0"/>
              <w:marBottom w:val="0"/>
              <w:divBdr>
                <w:top w:val="none" w:sz="0" w:space="0" w:color="auto"/>
                <w:left w:val="none" w:sz="0" w:space="0" w:color="auto"/>
                <w:bottom w:val="none" w:sz="0" w:space="0" w:color="auto"/>
                <w:right w:val="none" w:sz="0" w:space="0" w:color="auto"/>
              </w:divBdr>
            </w:div>
            <w:div w:id="1633900737">
              <w:marLeft w:val="0"/>
              <w:marRight w:val="0"/>
              <w:marTop w:val="0"/>
              <w:marBottom w:val="0"/>
              <w:divBdr>
                <w:top w:val="none" w:sz="0" w:space="0" w:color="auto"/>
                <w:left w:val="none" w:sz="0" w:space="0" w:color="auto"/>
                <w:bottom w:val="none" w:sz="0" w:space="0" w:color="auto"/>
                <w:right w:val="none" w:sz="0" w:space="0" w:color="auto"/>
              </w:divBdr>
            </w:div>
            <w:div w:id="416444544">
              <w:marLeft w:val="0"/>
              <w:marRight w:val="0"/>
              <w:marTop w:val="0"/>
              <w:marBottom w:val="0"/>
              <w:divBdr>
                <w:top w:val="none" w:sz="0" w:space="0" w:color="auto"/>
                <w:left w:val="none" w:sz="0" w:space="0" w:color="auto"/>
                <w:bottom w:val="none" w:sz="0" w:space="0" w:color="auto"/>
                <w:right w:val="none" w:sz="0" w:space="0" w:color="auto"/>
              </w:divBdr>
            </w:div>
            <w:div w:id="119425714">
              <w:marLeft w:val="0"/>
              <w:marRight w:val="0"/>
              <w:marTop w:val="0"/>
              <w:marBottom w:val="0"/>
              <w:divBdr>
                <w:top w:val="none" w:sz="0" w:space="0" w:color="auto"/>
                <w:left w:val="none" w:sz="0" w:space="0" w:color="auto"/>
                <w:bottom w:val="none" w:sz="0" w:space="0" w:color="auto"/>
                <w:right w:val="none" w:sz="0" w:space="0" w:color="auto"/>
              </w:divBdr>
            </w:div>
            <w:div w:id="721178891">
              <w:marLeft w:val="0"/>
              <w:marRight w:val="0"/>
              <w:marTop w:val="0"/>
              <w:marBottom w:val="0"/>
              <w:divBdr>
                <w:top w:val="none" w:sz="0" w:space="0" w:color="auto"/>
                <w:left w:val="none" w:sz="0" w:space="0" w:color="auto"/>
                <w:bottom w:val="none" w:sz="0" w:space="0" w:color="auto"/>
                <w:right w:val="none" w:sz="0" w:space="0" w:color="auto"/>
              </w:divBdr>
            </w:div>
            <w:div w:id="843134870">
              <w:marLeft w:val="0"/>
              <w:marRight w:val="0"/>
              <w:marTop w:val="0"/>
              <w:marBottom w:val="0"/>
              <w:divBdr>
                <w:top w:val="none" w:sz="0" w:space="0" w:color="auto"/>
                <w:left w:val="none" w:sz="0" w:space="0" w:color="auto"/>
                <w:bottom w:val="none" w:sz="0" w:space="0" w:color="auto"/>
                <w:right w:val="none" w:sz="0" w:space="0" w:color="auto"/>
              </w:divBdr>
            </w:div>
            <w:div w:id="90861147">
              <w:marLeft w:val="0"/>
              <w:marRight w:val="0"/>
              <w:marTop w:val="0"/>
              <w:marBottom w:val="0"/>
              <w:divBdr>
                <w:top w:val="none" w:sz="0" w:space="0" w:color="auto"/>
                <w:left w:val="none" w:sz="0" w:space="0" w:color="auto"/>
                <w:bottom w:val="none" w:sz="0" w:space="0" w:color="auto"/>
                <w:right w:val="none" w:sz="0" w:space="0" w:color="auto"/>
              </w:divBdr>
            </w:div>
            <w:div w:id="1304043044">
              <w:marLeft w:val="0"/>
              <w:marRight w:val="0"/>
              <w:marTop w:val="0"/>
              <w:marBottom w:val="0"/>
              <w:divBdr>
                <w:top w:val="none" w:sz="0" w:space="0" w:color="auto"/>
                <w:left w:val="none" w:sz="0" w:space="0" w:color="auto"/>
                <w:bottom w:val="none" w:sz="0" w:space="0" w:color="auto"/>
                <w:right w:val="none" w:sz="0" w:space="0" w:color="auto"/>
              </w:divBdr>
            </w:div>
            <w:div w:id="1390108101">
              <w:marLeft w:val="0"/>
              <w:marRight w:val="0"/>
              <w:marTop w:val="0"/>
              <w:marBottom w:val="0"/>
              <w:divBdr>
                <w:top w:val="none" w:sz="0" w:space="0" w:color="auto"/>
                <w:left w:val="none" w:sz="0" w:space="0" w:color="auto"/>
                <w:bottom w:val="none" w:sz="0" w:space="0" w:color="auto"/>
                <w:right w:val="none" w:sz="0" w:space="0" w:color="auto"/>
              </w:divBdr>
            </w:div>
            <w:div w:id="2117404020">
              <w:marLeft w:val="0"/>
              <w:marRight w:val="0"/>
              <w:marTop w:val="0"/>
              <w:marBottom w:val="0"/>
              <w:divBdr>
                <w:top w:val="none" w:sz="0" w:space="0" w:color="auto"/>
                <w:left w:val="none" w:sz="0" w:space="0" w:color="auto"/>
                <w:bottom w:val="none" w:sz="0" w:space="0" w:color="auto"/>
                <w:right w:val="none" w:sz="0" w:space="0" w:color="auto"/>
              </w:divBdr>
            </w:div>
            <w:div w:id="1289508086">
              <w:marLeft w:val="0"/>
              <w:marRight w:val="0"/>
              <w:marTop w:val="0"/>
              <w:marBottom w:val="0"/>
              <w:divBdr>
                <w:top w:val="none" w:sz="0" w:space="0" w:color="auto"/>
                <w:left w:val="none" w:sz="0" w:space="0" w:color="auto"/>
                <w:bottom w:val="none" w:sz="0" w:space="0" w:color="auto"/>
                <w:right w:val="none" w:sz="0" w:space="0" w:color="auto"/>
              </w:divBdr>
            </w:div>
            <w:div w:id="241178814">
              <w:marLeft w:val="0"/>
              <w:marRight w:val="0"/>
              <w:marTop w:val="0"/>
              <w:marBottom w:val="0"/>
              <w:divBdr>
                <w:top w:val="none" w:sz="0" w:space="0" w:color="auto"/>
                <w:left w:val="none" w:sz="0" w:space="0" w:color="auto"/>
                <w:bottom w:val="none" w:sz="0" w:space="0" w:color="auto"/>
                <w:right w:val="none" w:sz="0" w:space="0" w:color="auto"/>
              </w:divBdr>
            </w:div>
            <w:div w:id="1112631646">
              <w:marLeft w:val="0"/>
              <w:marRight w:val="0"/>
              <w:marTop w:val="0"/>
              <w:marBottom w:val="0"/>
              <w:divBdr>
                <w:top w:val="none" w:sz="0" w:space="0" w:color="auto"/>
                <w:left w:val="none" w:sz="0" w:space="0" w:color="auto"/>
                <w:bottom w:val="none" w:sz="0" w:space="0" w:color="auto"/>
                <w:right w:val="none" w:sz="0" w:space="0" w:color="auto"/>
              </w:divBdr>
            </w:div>
            <w:div w:id="1735394465">
              <w:marLeft w:val="0"/>
              <w:marRight w:val="0"/>
              <w:marTop w:val="0"/>
              <w:marBottom w:val="0"/>
              <w:divBdr>
                <w:top w:val="none" w:sz="0" w:space="0" w:color="auto"/>
                <w:left w:val="none" w:sz="0" w:space="0" w:color="auto"/>
                <w:bottom w:val="none" w:sz="0" w:space="0" w:color="auto"/>
                <w:right w:val="none" w:sz="0" w:space="0" w:color="auto"/>
              </w:divBdr>
            </w:div>
            <w:div w:id="5536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7182">
      <w:bodyDiv w:val="1"/>
      <w:marLeft w:val="0"/>
      <w:marRight w:val="0"/>
      <w:marTop w:val="0"/>
      <w:marBottom w:val="0"/>
      <w:divBdr>
        <w:top w:val="none" w:sz="0" w:space="0" w:color="auto"/>
        <w:left w:val="none" w:sz="0" w:space="0" w:color="auto"/>
        <w:bottom w:val="none" w:sz="0" w:space="0" w:color="auto"/>
        <w:right w:val="none" w:sz="0" w:space="0" w:color="auto"/>
      </w:divBdr>
      <w:divsChild>
        <w:div w:id="338585663">
          <w:marLeft w:val="0"/>
          <w:marRight w:val="0"/>
          <w:marTop w:val="0"/>
          <w:marBottom w:val="0"/>
          <w:divBdr>
            <w:top w:val="none" w:sz="0" w:space="0" w:color="auto"/>
            <w:left w:val="none" w:sz="0" w:space="0" w:color="auto"/>
            <w:bottom w:val="none" w:sz="0" w:space="0" w:color="auto"/>
            <w:right w:val="none" w:sz="0" w:space="0" w:color="auto"/>
          </w:divBdr>
          <w:divsChild>
            <w:div w:id="416445779">
              <w:marLeft w:val="0"/>
              <w:marRight w:val="0"/>
              <w:marTop w:val="0"/>
              <w:marBottom w:val="0"/>
              <w:divBdr>
                <w:top w:val="none" w:sz="0" w:space="0" w:color="auto"/>
                <w:left w:val="none" w:sz="0" w:space="0" w:color="auto"/>
                <w:bottom w:val="none" w:sz="0" w:space="0" w:color="auto"/>
                <w:right w:val="none" w:sz="0" w:space="0" w:color="auto"/>
              </w:divBdr>
            </w:div>
            <w:div w:id="589393308">
              <w:marLeft w:val="0"/>
              <w:marRight w:val="0"/>
              <w:marTop w:val="0"/>
              <w:marBottom w:val="0"/>
              <w:divBdr>
                <w:top w:val="none" w:sz="0" w:space="0" w:color="auto"/>
                <w:left w:val="none" w:sz="0" w:space="0" w:color="auto"/>
                <w:bottom w:val="none" w:sz="0" w:space="0" w:color="auto"/>
                <w:right w:val="none" w:sz="0" w:space="0" w:color="auto"/>
              </w:divBdr>
            </w:div>
            <w:div w:id="348722139">
              <w:marLeft w:val="0"/>
              <w:marRight w:val="0"/>
              <w:marTop w:val="0"/>
              <w:marBottom w:val="0"/>
              <w:divBdr>
                <w:top w:val="none" w:sz="0" w:space="0" w:color="auto"/>
                <w:left w:val="none" w:sz="0" w:space="0" w:color="auto"/>
                <w:bottom w:val="none" w:sz="0" w:space="0" w:color="auto"/>
                <w:right w:val="none" w:sz="0" w:space="0" w:color="auto"/>
              </w:divBdr>
            </w:div>
            <w:div w:id="1172600741">
              <w:marLeft w:val="0"/>
              <w:marRight w:val="0"/>
              <w:marTop w:val="0"/>
              <w:marBottom w:val="0"/>
              <w:divBdr>
                <w:top w:val="none" w:sz="0" w:space="0" w:color="auto"/>
                <w:left w:val="none" w:sz="0" w:space="0" w:color="auto"/>
                <w:bottom w:val="none" w:sz="0" w:space="0" w:color="auto"/>
                <w:right w:val="none" w:sz="0" w:space="0" w:color="auto"/>
              </w:divBdr>
            </w:div>
            <w:div w:id="242104300">
              <w:marLeft w:val="0"/>
              <w:marRight w:val="0"/>
              <w:marTop w:val="0"/>
              <w:marBottom w:val="0"/>
              <w:divBdr>
                <w:top w:val="none" w:sz="0" w:space="0" w:color="auto"/>
                <w:left w:val="none" w:sz="0" w:space="0" w:color="auto"/>
                <w:bottom w:val="none" w:sz="0" w:space="0" w:color="auto"/>
                <w:right w:val="none" w:sz="0" w:space="0" w:color="auto"/>
              </w:divBdr>
            </w:div>
            <w:div w:id="49380166">
              <w:marLeft w:val="0"/>
              <w:marRight w:val="0"/>
              <w:marTop w:val="0"/>
              <w:marBottom w:val="0"/>
              <w:divBdr>
                <w:top w:val="none" w:sz="0" w:space="0" w:color="auto"/>
                <w:left w:val="none" w:sz="0" w:space="0" w:color="auto"/>
                <w:bottom w:val="none" w:sz="0" w:space="0" w:color="auto"/>
                <w:right w:val="none" w:sz="0" w:space="0" w:color="auto"/>
              </w:divBdr>
            </w:div>
            <w:div w:id="1190140476">
              <w:marLeft w:val="0"/>
              <w:marRight w:val="0"/>
              <w:marTop w:val="0"/>
              <w:marBottom w:val="0"/>
              <w:divBdr>
                <w:top w:val="none" w:sz="0" w:space="0" w:color="auto"/>
                <w:left w:val="none" w:sz="0" w:space="0" w:color="auto"/>
                <w:bottom w:val="none" w:sz="0" w:space="0" w:color="auto"/>
                <w:right w:val="none" w:sz="0" w:space="0" w:color="auto"/>
              </w:divBdr>
            </w:div>
            <w:div w:id="67310160">
              <w:marLeft w:val="0"/>
              <w:marRight w:val="0"/>
              <w:marTop w:val="0"/>
              <w:marBottom w:val="0"/>
              <w:divBdr>
                <w:top w:val="none" w:sz="0" w:space="0" w:color="auto"/>
                <w:left w:val="none" w:sz="0" w:space="0" w:color="auto"/>
                <w:bottom w:val="none" w:sz="0" w:space="0" w:color="auto"/>
                <w:right w:val="none" w:sz="0" w:space="0" w:color="auto"/>
              </w:divBdr>
            </w:div>
            <w:div w:id="573663536">
              <w:marLeft w:val="0"/>
              <w:marRight w:val="0"/>
              <w:marTop w:val="0"/>
              <w:marBottom w:val="0"/>
              <w:divBdr>
                <w:top w:val="none" w:sz="0" w:space="0" w:color="auto"/>
                <w:left w:val="none" w:sz="0" w:space="0" w:color="auto"/>
                <w:bottom w:val="none" w:sz="0" w:space="0" w:color="auto"/>
                <w:right w:val="none" w:sz="0" w:space="0" w:color="auto"/>
              </w:divBdr>
            </w:div>
            <w:div w:id="2028213237">
              <w:marLeft w:val="0"/>
              <w:marRight w:val="0"/>
              <w:marTop w:val="0"/>
              <w:marBottom w:val="0"/>
              <w:divBdr>
                <w:top w:val="none" w:sz="0" w:space="0" w:color="auto"/>
                <w:left w:val="none" w:sz="0" w:space="0" w:color="auto"/>
                <w:bottom w:val="none" w:sz="0" w:space="0" w:color="auto"/>
                <w:right w:val="none" w:sz="0" w:space="0" w:color="auto"/>
              </w:divBdr>
            </w:div>
            <w:div w:id="663555210">
              <w:marLeft w:val="0"/>
              <w:marRight w:val="0"/>
              <w:marTop w:val="0"/>
              <w:marBottom w:val="0"/>
              <w:divBdr>
                <w:top w:val="none" w:sz="0" w:space="0" w:color="auto"/>
                <w:left w:val="none" w:sz="0" w:space="0" w:color="auto"/>
                <w:bottom w:val="none" w:sz="0" w:space="0" w:color="auto"/>
                <w:right w:val="none" w:sz="0" w:space="0" w:color="auto"/>
              </w:divBdr>
            </w:div>
            <w:div w:id="540947500">
              <w:marLeft w:val="0"/>
              <w:marRight w:val="0"/>
              <w:marTop w:val="0"/>
              <w:marBottom w:val="0"/>
              <w:divBdr>
                <w:top w:val="none" w:sz="0" w:space="0" w:color="auto"/>
                <w:left w:val="none" w:sz="0" w:space="0" w:color="auto"/>
                <w:bottom w:val="none" w:sz="0" w:space="0" w:color="auto"/>
                <w:right w:val="none" w:sz="0" w:space="0" w:color="auto"/>
              </w:divBdr>
            </w:div>
            <w:div w:id="644162720">
              <w:marLeft w:val="0"/>
              <w:marRight w:val="0"/>
              <w:marTop w:val="0"/>
              <w:marBottom w:val="0"/>
              <w:divBdr>
                <w:top w:val="none" w:sz="0" w:space="0" w:color="auto"/>
                <w:left w:val="none" w:sz="0" w:space="0" w:color="auto"/>
                <w:bottom w:val="none" w:sz="0" w:space="0" w:color="auto"/>
                <w:right w:val="none" w:sz="0" w:space="0" w:color="auto"/>
              </w:divBdr>
            </w:div>
            <w:div w:id="774325009">
              <w:marLeft w:val="0"/>
              <w:marRight w:val="0"/>
              <w:marTop w:val="0"/>
              <w:marBottom w:val="0"/>
              <w:divBdr>
                <w:top w:val="none" w:sz="0" w:space="0" w:color="auto"/>
                <w:left w:val="none" w:sz="0" w:space="0" w:color="auto"/>
                <w:bottom w:val="none" w:sz="0" w:space="0" w:color="auto"/>
                <w:right w:val="none" w:sz="0" w:space="0" w:color="auto"/>
              </w:divBdr>
            </w:div>
            <w:div w:id="1816484261">
              <w:marLeft w:val="0"/>
              <w:marRight w:val="0"/>
              <w:marTop w:val="0"/>
              <w:marBottom w:val="0"/>
              <w:divBdr>
                <w:top w:val="none" w:sz="0" w:space="0" w:color="auto"/>
                <w:left w:val="none" w:sz="0" w:space="0" w:color="auto"/>
                <w:bottom w:val="none" w:sz="0" w:space="0" w:color="auto"/>
                <w:right w:val="none" w:sz="0" w:space="0" w:color="auto"/>
              </w:divBdr>
            </w:div>
            <w:div w:id="579021842">
              <w:marLeft w:val="0"/>
              <w:marRight w:val="0"/>
              <w:marTop w:val="0"/>
              <w:marBottom w:val="0"/>
              <w:divBdr>
                <w:top w:val="none" w:sz="0" w:space="0" w:color="auto"/>
                <w:left w:val="none" w:sz="0" w:space="0" w:color="auto"/>
                <w:bottom w:val="none" w:sz="0" w:space="0" w:color="auto"/>
                <w:right w:val="none" w:sz="0" w:space="0" w:color="auto"/>
              </w:divBdr>
            </w:div>
            <w:div w:id="867643777">
              <w:marLeft w:val="0"/>
              <w:marRight w:val="0"/>
              <w:marTop w:val="0"/>
              <w:marBottom w:val="0"/>
              <w:divBdr>
                <w:top w:val="none" w:sz="0" w:space="0" w:color="auto"/>
                <w:left w:val="none" w:sz="0" w:space="0" w:color="auto"/>
                <w:bottom w:val="none" w:sz="0" w:space="0" w:color="auto"/>
                <w:right w:val="none" w:sz="0" w:space="0" w:color="auto"/>
              </w:divBdr>
            </w:div>
            <w:div w:id="933900767">
              <w:marLeft w:val="0"/>
              <w:marRight w:val="0"/>
              <w:marTop w:val="0"/>
              <w:marBottom w:val="0"/>
              <w:divBdr>
                <w:top w:val="none" w:sz="0" w:space="0" w:color="auto"/>
                <w:left w:val="none" w:sz="0" w:space="0" w:color="auto"/>
                <w:bottom w:val="none" w:sz="0" w:space="0" w:color="auto"/>
                <w:right w:val="none" w:sz="0" w:space="0" w:color="auto"/>
              </w:divBdr>
            </w:div>
            <w:div w:id="1276476968">
              <w:marLeft w:val="0"/>
              <w:marRight w:val="0"/>
              <w:marTop w:val="0"/>
              <w:marBottom w:val="0"/>
              <w:divBdr>
                <w:top w:val="none" w:sz="0" w:space="0" w:color="auto"/>
                <w:left w:val="none" w:sz="0" w:space="0" w:color="auto"/>
                <w:bottom w:val="none" w:sz="0" w:space="0" w:color="auto"/>
                <w:right w:val="none" w:sz="0" w:space="0" w:color="auto"/>
              </w:divBdr>
            </w:div>
            <w:div w:id="1738933958">
              <w:marLeft w:val="0"/>
              <w:marRight w:val="0"/>
              <w:marTop w:val="0"/>
              <w:marBottom w:val="0"/>
              <w:divBdr>
                <w:top w:val="none" w:sz="0" w:space="0" w:color="auto"/>
                <w:left w:val="none" w:sz="0" w:space="0" w:color="auto"/>
                <w:bottom w:val="none" w:sz="0" w:space="0" w:color="auto"/>
                <w:right w:val="none" w:sz="0" w:space="0" w:color="auto"/>
              </w:divBdr>
            </w:div>
            <w:div w:id="1624268692">
              <w:marLeft w:val="0"/>
              <w:marRight w:val="0"/>
              <w:marTop w:val="0"/>
              <w:marBottom w:val="0"/>
              <w:divBdr>
                <w:top w:val="none" w:sz="0" w:space="0" w:color="auto"/>
                <w:left w:val="none" w:sz="0" w:space="0" w:color="auto"/>
                <w:bottom w:val="none" w:sz="0" w:space="0" w:color="auto"/>
                <w:right w:val="none" w:sz="0" w:space="0" w:color="auto"/>
              </w:divBdr>
            </w:div>
            <w:div w:id="1264727911">
              <w:marLeft w:val="0"/>
              <w:marRight w:val="0"/>
              <w:marTop w:val="0"/>
              <w:marBottom w:val="0"/>
              <w:divBdr>
                <w:top w:val="none" w:sz="0" w:space="0" w:color="auto"/>
                <w:left w:val="none" w:sz="0" w:space="0" w:color="auto"/>
                <w:bottom w:val="none" w:sz="0" w:space="0" w:color="auto"/>
                <w:right w:val="none" w:sz="0" w:space="0" w:color="auto"/>
              </w:divBdr>
            </w:div>
            <w:div w:id="1927105857">
              <w:marLeft w:val="0"/>
              <w:marRight w:val="0"/>
              <w:marTop w:val="0"/>
              <w:marBottom w:val="0"/>
              <w:divBdr>
                <w:top w:val="none" w:sz="0" w:space="0" w:color="auto"/>
                <w:left w:val="none" w:sz="0" w:space="0" w:color="auto"/>
                <w:bottom w:val="none" w:sz="0" w:space="0" w:color="auto"/>
                <w:right w:val="none" w:sz="0" w:space="0" w:color="auto"/>
              </w:divBdr>
            </w:div>
            <w:div w:id="1220550692">
              <w:marLeft w:val="0"/>
              <w:marRight w:val="0"/>
              <w:marTop w:val="0"/>
              <w:marBottom w:val="0"/>
              <w:divBdr>
                <w:top w:val="none" w:sz="0" w:space="0" w:color="auto"/>
                <w:left w:val="none" w:sz="0" w:space="0" w:color="auto"/>
                <w:bottom w:val="none" w:sz="0" w:space="0" w:color="auto"/>
                <w:right w:val="none" w:sz="0" w:space="0" w:color="auto"/>
              </w:divBdr>
            </w:div>
            <w:div w:id="560948439">
              <w:marLeft w:val="0"/>
              <w:marRight w:val="0"/>
              <w:marTop w:val="0"/>
              <w:marBottom w:val="0"/>
              <w:divBdr>
                <w:top w:val="none" w:sz="0" w:space="0" w:color="auto"/>
                <w:left w:val="none" w:sz="0" w:space="0" w:color="auto"/>
                <w:bottom w:val="none" w:sz="0" w:space="0" w:color="auto"/>
                <w:right w:val="none" w:sz="0" w:space="0" w:color="auto"/>
              </w:divBdr>
            </w:div>
            <w:div w:id="1120150095">
              <w:marLeft w:val="0"/>
              <w:marRight w:val="0"/>
              <w:marTop w:val="0"/>
              <w:marBottom w:val="0"/>
              <w:divBdr>
                <w:top w:val="none" w:sz="0" w:space="0" w:color="auto"/>
                <w:left w:val="none" w:sz="0" w:space="0" w:color="auto"/>
                <w:bottom w:val="none" w:sz="0" w:space="0" w:color="auto"/>
                <w:right w:val="none" w:sz="0" w:space="0" w:color="auto"/>
              </w:divBdr>
            </w:div>
            <w:div w:id="920720621">
              <w:marLeft w:val="0"/>
              <w:marRight w:val="0"/>
              <w:marTop w:val="0"/>
              <w:marBottom w:val="0"/>
              <w:divBdr>
                <w:top w:val="none" w:sz="0" w:space="0" w:color="auto"/>
                <w:left w:val="none" w:sz="0" w:space="0" w:color="auto"/>
                <w:bottom w:val="none" w:sz="0" w:space="0" w:color="auto"/>
                <w:right w:val="none" w:sz="0" w:space="0" w:color="auto"/>
              </w:divBdr>
            </w:div>
            <w:div w:id="1650550807">
              <w:marLeft w:val="0"/>
              <w:marRight w:val="0"/>
              <w:marTop w:val="0"/>
              <w:marBottom w:val="0"/>
              <w:divBdr>
                <w:top w:val="none" w:sz="0" w:space="0" w:color="auto"/>
                <w:left w:val="none" w:sz="0" w:space="0" w:color="auto"/>
                <w:bottom w:val="none" w:sz="0" w:space="0" w:color="auto"/>
                <w:right w:val="none" w:sz="0" w:space="0" w:color="auto"/>
              </w:divBdr>
            </w:div>
            <w:div w:id="1756705410">
              <w:marLeft w:val="0"/>
              <w:marRight w:val="0"/>
              <w:marTop w:val="0"/>
              <w:marBottom w:val="0"/>
              <w:divBdr>
                <w:top w:val="none" w:sz="0" w:space="0" w:color="auto"/>
                <w:left w:val="none" w:sz="0" w:space="0" w:color="auto"/>
                <w:bottom w:val="none" w:sz="0" w:space="0" w:color="auto"/>
                <w:right w:val="none" w:sz="0" w:space="0" w:color="auto"/>
              </w:divBdr>
            </w:div>
            <w:div w:id="9649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8410">
      <w:bodyDiv w:val="1"/>
      <w:marLeft w:val="0"/>
      <w:marRight w:val="0"/>
      <w:marTop w:val="0"/>
      <w:marBottom w:val="0"/>
      <w:divBdr>
        <w:top w:val="none" w:sz="0" w:space="0" w:color="auto"/>
        <w:left w:val="none" w:sz="0" w:space="0" w:color="auto"/>
        <w:bottom w:val="none" w:sz="0" w:space="0" w:color="auto"/>
        <w:right w:val="none" w:sz="0" w:space="0" w:color="auto"/>
      </w:divBdr>
      <w:divsChild>
        <w:div w:id="1094131483">
          <w:marLeft w:val="0"/>
          <w:marRight w:val="0"/>
          <w:marTop w:val="0"/>
          <w:marBottom w:val="0"/>
          <w:divBdr>
            <w:top w:val="none" w:sz="0" w:space="0" w:color="auto"/>
            <w:left w:val="none" w:sz="0" w:space="0" w:color="auto"/>
            <w:bottom w:val="none" w:sz="0" w:space="0" w:color="auto"/>
            <w:right w:val="none" w:sz="0" w:space="0" w:color="auto"/>
          </w:divBdr>
          <w:divsChild>
            <w:div w:id="1849444738">
              <w:marLeft w:val="0"/>
              <w:marRight w:val="0"/>
              <w:marTop w:val="0"/>
              <w:marBottom w:val="0"/>
              <w:divBdr>
                <w:top w:val="none" w:sz="0" w:space="0" w:color="auto"/>
                <w:left w:val="none" w:sz="0" w:space="0" w:color="auto"/>
                <w:bottom w:val="none" w:sz="0" w:space="0" w:color="auto"/>
                <w:right w:val="none" w:sz="0" w:space="0" w:color="auto"/>
              </w:divBdr>
            </w:div>
            <w:div w:id="396053858">
              <w:marLeft w:val="0"/>
              <w:marRight w:val="0"/>
              <w:marTop w:val="0"/>
              <w:marBottom w:val="0"/>
              <w:divBdr>
                <w:top w:val="none" w:sz="0" w:space="0" w:color="auto"/>
                <w:left w:val="none" w:sz="0" w:space="0" w:color="auto"/>
                <w:bottom w:val="none" w:sz="0" w:space="0" w:color="auto"/>
                <w:right w:val="none" w:sz="0" w:space="0" w:color="auto"/>
              </w:divBdr>
            </w:div>
            <w:div w:id="1452046843">
              <w:marLeft w:val="0"/>
              <w:marRight w:val="0"/>
              <w:marTop w:val="0"/>
              <w:marBottom w:val="0"/>
              <w:divBdr>
                <w:top w:val="none" w:sz="0" w:space="0" w:color="auto"/>
                <w:left w:val="none" w:sz="0" w:space="0" w:color="auto"/>
                <w:bottom w:val="none" w:sz="0" w:space="0" w:color="auto"/>
                <w:right w:val="none" w:sz="0" w:space="0" w:color="auto"/>
              </w:divBdr>
            </w:div>
            <w:div w:id="1248418497">
              <w:marLeft w:val="0"/>
              <w:marRight w:val="0"/>
              <w:marTop w:val="0"/>
              <w:marBottom w:val="0"/>
              <w:divBdr>
                <w:top w:val="none" w:sz="0" w:space="0" w:color="auto"/>
                <w:left w:val="none" w:sz="0" w:space="0" w:color="auto"/>
                <w:bottom w:val="none" w:sz="0" w:space="0" w:color="auto"/>
                <w:right w:val="none" w:sz="0" w:space="0" w:color="auto"/>
              </w:divBdr>
            </w:div>
            <w:div w:id="891036199">
              <w:marLeft w:val="0"/>
              <w:marRight w:val="0"/>
              <w:marTop w:val="0"/>
              <w:marBottom w:val="0"/>
              <w:divBdr>
                <w:top w:val="none" w:sz="0" w:space="0" w:color="auto"/>
                <w:left w:val="none" w:sz="0" w:space="0" w:color="auto"/>
                <w:bottom w:val="none" w:sz="0" w:space="0" w:color="auto"/>
                <w:right w:val="none" w:sz="0" w:space="0" w:color="auto"/>
              </w:divBdr>
            </w:div>
            <w:div w:id="1085952878">
              <w:marLeft w:val="0"/>
              <w:marRight w:val="0"/>
              <w:marTop w:val="0"/>
              <w:marBottom w:val="0"/>
              <w:divBdr>
                <w:top w:val="none" w:sz="0" w:space="0" w:color="auto"/>
                <w:left w:val="none" w:sz="0" w:space="0" w:color="auto"/>
                <w:bottom w:val="none" w:sz="0" w:space="0" w:color="auto"/>
                <w:right w:val="none" w:sz="0" w:space="0" w:color="auto"/>
              </w:divBdr>
            </w:div>
            <w:div w:id="1268586722">
              <w:marLeft w:val="0"/>
              <w:marRight w:val="0"/>
              <w:marTop w:val="0"/>
              <w:marBottom w:val="0"/>
              <w:divBdr>
                <w:top w:val="none" w:sz="0" w:space="0" w:color="auto"/>
                <w:left w:val="none" w:sz="0" w:space="0" w:color="auto"/>
                <w:bottom w:val="none" w:sz="0" w:space="0" w:color="auto"/>
                <w:right w:val="none" w:sz="0" w:space="0" w:color="auto"/>
              </w:divBdr>
            </w:div>
            <w:div w:id="864372136">
              <w:marLeft w:val="0"/>
              <w:marRight w:val="0"/>
              <w:marTop w:val="0"/>
              <w:marBottom w:val="0"/>
              <w:divBdr>
                <w:top w:val="none" w:sz="0" w:space="0" w:color="auto"/>
                <w:left w:val="none" w:sz="0" w:space="0" w:color="auto"/>
                <w:bottom w:val="none" w:sz="0" w:space="0" w:color="auto"/>
                <w:right w:val="none" w:sz="0" w:space="0" w:color="auto"/>
              </w:divBdr>
            </w:div>
            <w:div w:id="1421877114">
              <w:marLeft w:val="0"/>
              <w:marRight w:val="0"/>
              <w:marTop w:val="0"/>
              <w:marBottom w:val="0"/>
              <w:divBdr>
                <w:top w:val="none" w:sz="0" w:space="0" w:color="auto"/>
                <w:left w:val="none" w:sz="0" w:space="0" w:color="auto"/>
                <w:bottom w:val="none" w:sz="0" w:space="0" w:color="auto"/>
                <w:right w:val="none" w:sz="0" w:space="0" w:color="auto"/>
              </w:divBdr>
            </w:div>
            <w:div w:id="307056448">
              <w:marLeft w:val="0"/>
              <w:marRight w:val="0"/>
              <w:marTop w:val="0"/>
              <w:marBottom w:val="0"/>
              <w:divBdr>
                <w:top w:val="none" w:sz="0" w:space="0" w:color="auto"/>
                <w:left w:val="none" w:sz="0" w:space="0" w:color="auto"/>
                <w:bottom w:val="none" w:sz="0" w:space="0" w:color="auto"/>
                <w:right w:val="none" w:sz="0" w:space="0" w:color="auto"/>
              </w:divBdr>
            </w:div>
            <w:div w:id="1990285248">
              <w:marLeft w:val="0"/>
              <w:marRight w:val="0"/>
              <w:marTop w:val="0"/>
              <w:marBottom w:val="0"/>
              <w:divBdr>
                <w:top w:val="none" w:sz="0" w:space="0" w:color="auto"/>
                <w:left w:val="none" w:sz="0" w:space="0" w:color="auto"/>
                <w:bottom w:val="none" w:sz="0" w:space="0" w:color="auto"/>
                <w:right w:val="none" w:sz="0" w:space="0" w:color="auto"/>
              </w:divBdr>
            </w:div>
            <w:div w:id="41365140">
              <w:marLeft w:val="0"/>
              <w:marRight w:val="0"/>
              <w:marTop w:val="0"/>
              <w:marBottom w:val="0"/>
              <w:divBdr>
                <w:top w:val="none" w:sz="0" w:space="0" w:color="auto"/>
                <w:left w:val="none" w:sz="0" w:space="0" w:color="auto"/>
                <w:bottom w:val="none" w:sz="0" w:space="0" w:color="auto"/>
                <w:right w:val="none" w:sz="0" w:space="0" w:color="auto"/>
              </w:divBdr>
            </w:div>
            <w:div w:id="17231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7335">
      <w:bodyDiv w:val="1"/>
      <w:marLeft w:val="0"/>
      <w:marRight w:val="0"/>
      <w:marTop w:val="0"/>
      <w:marBottom w:val="0"/>
      <w:divBdr>
        <w:top w:val="none" w:sz="0" w:space="0" w:color="auto"/>
        <w:left w:val="none" w:sz="0" w:space="0" w:color="auto"/>
        <w:bottom w:val="none" w:sz="0" w:space="0" w:color="auto"/>
        <w:right w:val="none" w:sz="0" w:space="0" w:color="auto"/>
      </w:divBdr>
      <w:divsChild>
        <w:div w:id="523596594">
          <w:marLeft w:val="0"/>
          <w:marRight w:val="0"/>
          <w:marTop w:val="0"/>
          <w:marBottom w:val="0"/>
          <w:divBdr>
            <w:top w:val="none" w:sz="0" w:space="0" w:color="auto"/>
            <w:left w:val="none" w:sz="0" w:space="0" w:color="auto"/>
            <w:bottom w:val="none" w:sz="0" w:space="0" w:color="auto"/>
            <w:right w:val="none" w:sz="0" w:space="0" w:color="auto"/>
          </w:divBdr>
          <w:divsChild>
            <w:div w:id="186871345">
              <w:marLeft w:val="0"/>
              <w:marRight w:val="0"/>
              <w:marTop w:val="0"/>
              <w:marBottom w:val="0"/>
              <w:divBdr>
                <w:top w:val="none" w:sz="0" w:space="0" w:color="auto"/>
                <w:left w:val="none" w:sz="0" w:space="0" w:color="auto"/>
                <w:bottom w:val="none" w:sz="0" w:space="0" w:color="auto"/>
                <w:right w:val="none" w:sz="0" w:space="0" w:color="auto"/>
              </w:divBdr>
            </w:div>
            <w:div w:id="70853928">
              <w:marLeft w:val="0"/>
              <w:marRight w:val="0"/>
              <w:marTop w:val="0"/>
              <w:marBottom w:val="0"/>
              <w:divBdr>
                <w:top w:val="none" w:sz="0" w:space="0" w:color="auto"/>
                <w:left w:val="none" w:sz="0" w:space="0" w:color="auto"/>
                <w:bottom w:val="none" w:sz="0" w:space="0" w:color="auto"/>
                <w:right w:val="none" w:sz="0" w:space="0" w:color="auto"/>
              </w:divBdr>
            </w:div>
            <w:div w:id="2116747611">
              <w:marLeft w:val="0"/>
              <w:marRight w:val="0"/>
              <w:marTop w:val="0"/>
              <w:marBottom w:val="0"/>
              <w:divBdr>
                <w:top w:val="none" w:sz="0" w:space="0" w:color="auto"/>
                <w:left w:val="none" w:sz="0" w:space="0" w:color="auto"/>
                <w:bottom w:val="none" w:sz="0" w:space="0" w:color="auto"/>
                <w:right w:val="none" w:sz="0" w:space="0" w:color="auto"/>
              </w:divBdr>
            </w:div>
            <w:div w:id="358703640">
              <w:marLeft w:val="0"/>
              <w:marRight w:val="0"/>
              <w:marTop w:val="0"/>
              <w:marBottom w:val="0"/>
              <w:divBdr>
                <w:top w:val="none" w:sz="0" w:space="0" w:color="auto"/>
                <w:left w:val="none" w:sz="0" w:space="0" w:color="auto"/>
                <w:bottom w:val="none" w:sz="0" w:space="0" w:color="auto"/>
                <w:right w:val="none" w:sz="0" w:space="0" w:color="auto"/>
              </w:divBdr>
            </w:div>
            <w:div w:id="1370378166">
              <w:marLeft w:val="0"/>
              <w:marRight w:val="0"/>
              <w:marTop w:val="0"/>
              <w:marBottom w:val="0"/>
              <w:divBdr>
                <w:top w:val="none" w:sz="0" w:space="0" w:color="auto"/>
                <w:left w:val="none" w:sz="0" w:space="0" w:color="auto"/>
                <w:bottom w:val="none" w:sz="0" w:space="0" w:color="auto"/>
                <w:right w:val="none" w:sz="0" w:space="0" w:color="auto"/>
              </w:divBdr>
            </w:div>
            <w:div w:id="560020559">
              <w:marLeft w:val="0"/>
              <w:marRight w:val="0"/>
              <w:marTop w:val="0"/>
              <w:marBottom w:val="0"/>
              <w:divBdr>
                <w:top w:val="none" w:sz="0" w:space="0" w:color="auto"/>
                <w:left w:val="none" w:sz="0" w:space="0" w:color="auto"/>
                <w:bottom w:val="none" w:sz="0" w:space="0" w:color="auto"/>
                <w:right w:val="none" w:sz="0" w:space="0" w:color="auto"/>
              </w:divBdr>
            </w:div>
            <w:div w:id="927269626">
              <w:marLeft w:val="0"/>
              <w:marRight w:val="0"/>
              <w:marTop w:val="0"/>
              <w:marBottom w:val="0"/>
              <w:divBdr>
                <w:top w:val="none" w:sz="0" w:space="0" w:color="auto"/>
                <w:left w:val="none" w:sz="0" w:space="0" w:color="auto"/>
                <w:bottom w:val="none" w:sz="0" w:space="0" w:color="auto"/>
                <w:right w:val="none" w:sz="0" w:space="0" w:color="auto"/>
              </w:divBdr>
            </w:div>
            <w:div w:id="986934203">
              <w:marLeft w:val="0"/>
              <w:marRight w:val="0"/>
              <w:marTop w:val="0"/>
              <w:marBottom w:val="0"/>
              <w:divBdr>
                <w:top w:val="none" w:sz="0" w:space="0" w:color="auto"/>
                <w:left w:val="none" w:sz="0" w:space="0" w:color="auto"/>
                <w:bottom w:val="none" w:sz="0" w:space="0" w:color="auto"/>
                <w:right w:val="none" w:sz="0" w:space="0" w:color="auto"/>
              </w:divBdr>
            </w:div>
            <w:div w:id="427970918">
              <w:marLeft w:val="0"/>
              <w:marRight w:val="0"/>
              <w:marTop w:val="0"/>
              <w:marBottom w:val="0"/>
              <w:divBdr>
                <w:top w:val="none" w:sz="0" w:space="0" w:color="auto"/>
                <w:left w:val="none" w:sz="0" w:space="0" w:color="auto"/>
                <w:bottom w:val="none" w:sz="0" w:space="0" w:color="auto"/>
                <w:right w:val="none" w:sz="0" w:space="0" w:color="auto"/>
              </w:divBdr>
            </w:div>
            <w:div w:id="1276986198">
              <w:marLeft w:val="0"/>
              <w:marRight w:val="0"/>
              <w:marTop w:val="0"/>
              <w:marBottom w:val="0"/>
              <w:divBdr>
                <w:top w:val="none" w:sz="0" w:space="0" w:color="auto"/>
                <w:left w:val="none" w:sz="0" w:space="0" w:color="auto"/>
                <w:bottom w:val="none" w:sz="0" w:space="0" w:color="auto"/>
                <w:right w:val="none" w:sz="0" w:space="0" w:color="auto"/>
              </w:divBdr>
            </w:div>
            <w:div w:id="1579946421">
              <w:marLeft w:val="0"/>
              <w:marRight w:val="0"/>
              <w:marTop w:val="0"/>
              <w:marBottom w:val="0"/>
              <w:divBdr>
                <w:top w:val="none" w:sz="0" w:space="0" w:color="auto"/>
                <w:left w:val="none" w:sz="0" w:space="0" w:color="auto"/>
                <w:bottom w:val="none" w:sz="0" w:space="0" w:color="auto"/>
                <w:right w:val="none" w:sz="0" w:space="0" w:color="auto"/>
              </w:divBdr>
            </w:div>
            <w:div w:id="1581137294">
              <w:marLeft w:val="0"/>
              <w:marRight w:val="0"/>
              <w:marTop w:val="0"/>
              <w:marBottom w:val="0"/>
              <w:divBdr>
                <w:top w:val="none" w:sz="0" w:space="0" w:color="auto"/>
                <w:left w:val="none" w:sz="0" w:space="0" w:color="auto"/>
                <w:bottom w:val="none" w:sz="0" w:space="0" w:color="auto"/>
                <w:right w:val="none" w:sz="0" w:space="0" w:color="auto"/>
              </w:divBdr>
            </w:div>
            <w:div w:id="340475242">
              <w:marLeft w:val="0"/>
              <w:marRight w:val="0"/>
              <w:marTop w:val="0"/>
              <w:marBottom w:val="0"/>
              <w:divBdr>
                <w:top w:val="none" w:sz="0" w:space="0" w:color="auto"/>
                <w:left w:val="none" w:sz="0" w:space="0" w:color="auto"/>
                <w:bottom w:val="none" w:sz="0" w:space="0" w:color="auto"/>
                <w:right w:val="none" w:sz="0" w:space="0" w:color="auto"/>
              </w:divBdr>
            </w:div>
            <w:div w:id="448860753">
              <w:marLeft w:val="0"/>
              <w:marRight w:val="0"/>
              <w:marTop w:val="0"/>
              <w:marBottom w:val="0"/>
              <w:divBdr>
                <w:top w:val="none" w:sz="0" w:space="0" w:color="auto"/>
                <w:left w:val="none" w:sz="0" w:space="0" w:color="auto"/>
                <w:bottom w:val="none" w:sz="0" w:space="0" w:color="auto"/>
                <w:right w:val="none" w:sz="0" w:space="0" w:color="auto"/>
              </w:divBdr>
            </w:div>
            <w:div w:id="935405028">
              <w:marLeft w:val="0"/>
              <w:marRight w:val="0"/>
              <w:marTop w:val="0"/>
              <w:marBottom w:val="0"/>
              <w:divBdr>
                <w:top w:val="none" w:sz="0" w:space="0" w:color="auto"/>
                <w:left w:val="none" w:sz="0" w:space="0" w:color="auto"/>
                <w:bottom w:val="none" w:sz="0" w:space="0" w:color="auto"/>
                <w:right w:val="none" w:sz="0" w:space="0" w:color="auto"/>
              </w:divBdr>
            </w:div>
            <w:div w:id="834762320">
              <w:marLeft w:val="0"/>
              <w:marRight w:val="0"/>
              <w:marTop w:val="0"/>
              <w:marBottom w:val="0"/>
              <w:divBdr>
                <w:top w:val="none" w:sz="0" w:space="0" w:color="auto"/>
                <w:left w:val="none" w:sz="0" w:space="0" w:color="auto"/>
                <w:bottom w:val="none" w:sz="0" w:space="0" w:color="auto"/>
                <w:right w:val="none" w:sz="0" w:space="0" w:color="auto"/>
              </w:divBdr>
            </w:div>
            <w:div w:id="2115009230">
              <w:marLeft w:val="0"/>
              <w:marRight w:val="0"/>
              <w:marTop w:val="0"/>
              <w:marBottom w:val="0"/>
              <w:divBdr>
                <w:top w:val="none" w:sz="0" w:space="0" w:color="auto"/>
                <w:left w:val="none" w:sz="0" w:space="0" w:color="auto"/>
                <w:bottom w:val="none" w:sz="0" w:space="0" w:color="auto"/>
                <w:right w:val="none" w:sz="0" w:space="0" w:color="auto"/>
              </w:divBdr>
            </w:div>
            <w:div w:id="1434323158">
              <w:marLeft w:val="0"/>
              <w:marRight w:val="0"/>
              <w:marTop w:val="0"/>
              <w:marBottom w:val="0"/>
              <w:divBdr>
                <w:top w:val="none" w:sz="0" w:space="0" w:color="auto"/>
                <w:left w:val="none" w:sz="0" w:space="0" w:color="auto"/>
                <w:bottom w:val="none" w:sz="0" w:space="0" w:color="auto"/>
                <w:right w:val="none" w:sz="0" w:space="0" w:color="auto"/>
              </w:divBdr>
            </w:div>
            <w:div w:id="2145922361">
              <w:marLeft w:val="0"/>
              <w:marRight w:val="0"/>
              <w:marTop w:val="0"/>
              <w:marBottom w:val="0"/>
              <w:divBdr>
                <w:top w:val="none" w:sz="0" w:space="0" w:color="auto"/>
                <w:left w:val="none" w:sz="0" w:space="0" w:color="auto"/>
                <w:bottom w:val="none" w:sz="0" w:space="0" w:color="auto"/>
                <w:right w:val="none" w:sz="0" w:space="0" w:color="auto"/>
              </w:divBdr>
            </w:div>
            <w:div w:id="1936858025">
              <w:marLeft w:val="0"/>
              <w:marRight w:val="0"/>
              <w:marTop w:val="0"/>
              <w:marBottom w:val="0"/>
              <w:divBdr>
                <w:top w:val="none" w:sz="0" w:space="0" w:color="auto"/>
                <w:left w:val="none" w:sz="0" w:space="0" w:color="auto"/>
                <w:bottom w:val="none" w:sz="0" w:space="0" w:color="auto"/>
                <w:right w:val="none" w:sz="0" w:space="0" w:color="auto"/>
              </w:divBdr>
            </w:div>
            <w:div w:id="526941712">
              <w:marLeft w:val="0"/>
              <w:marRight w:val="0"/>
              <w:marTop w:val="0"/>
              <w:marBottom w:val="0"/>
              <w:divBdr>
                <w:top w:val="none" w:sz="0" w:space="0" w:color="auto"/>
                <w:left w:val="none" w:sz="0" w:space="0" w:color="auto"/>
                <w:bottom w:val="none" w:sz="0" w:space="0" w:color="auto"/>
                <w:right w:val="none" w:sz="0" w:space="0" w:color="auto"/>
              </w:divBdr>
            </w:div>
            <w:div w:id="1546989017">
              <w:marLeft w:val="0"/>
              <w:marRight w:val="0"/>
              <w:marTop w:val="0"/>
              <w:marBottom w:val="0"/>
              <w:divBdr>
                <w:top w:val="none" w:sz="0" w:space="0" w:color="auto"/>
                <w:left w:val="none" w:sz="0" w:space="0" w:color="auto"/>
                <w:bottom w:val="none" w:sz="0" w:space="0" w:color="auto"/>
                <w:right w:val="none" w:sz="0" w:space="0" w:color="auto"/>
              </w:divBdr>
            </w:div>
            <w:div w:id="1780762494">
              <w:marLeft w:val="0"/>
              <w:marRight w:val="0"/>
              <w:marTop w:val="0"/>
              <w:marBottom w:val="0"/>
              <w:divBdr>
                <w:top w:val="none" w:sz="0" w:space="0" w:color="auto"/>
                <w:left w:val="none" w:sz="0" w:space="0" w:color="auto"/>
                <w:bottom w:val="none" w:sz="0" w:space="0" w:color="auto"/>
                <w:right w:val="none" w:sz="0" w:space="0" w:color="auto"/>
              </w:divBdr>
            </w:div>
            <w:div w:id="1059208436">
              <w:marLeft w:val="0"/>
              <w:marRight w:val="0"/>
              <w:marTop w:val="0"/>
              <w:marBottom w:val="0"/>
              <w:divBdr>
                <w:top w:val="none" w:sz="0" w:space="0" w:color="auto"/>
                <w:left w:val="none" w:sz="0" w:space="0" w:color="auto"/>
                <w:bottom w:val="none" w:sz="0" w:space="0" w:color="auto"/>
                <w:right w:val="none" w:sz="0" w:space="0" w:color="auto"/>
              </w:divBdr>
            </w:div>
            <w:div w:id="81339422">
              <w:marLeft w:val="0"/>
              <w:marRight w:val="0"/>
              <w:marTop w:val="0"/>
              <w:marBottom w:val="0"/>
              <w:divBdr>
                <w:top w:val="none" w:sz="0" w:space="0" w:color="auto"/>
                <w:left w:val="none" w:sz="0" w:space="0" w:color="auto"/>
                <w:bottom w:val="none" w:sz="0" w:space="0" w:color="auto"/>
                <w:right w:val="none" w:sz="0" w:space="0" w:color="auto"/>
              </w:divBdr>
            </w:div>
            <w:div w:id="516819062">
              <w:marLeft w:val="0"/>
              <w:marRight w:val="0"/>
              <w:marTop w:val="0"/>
              <w:marBottom w:val="0"/>
              <w:divBdr>
                <w:top w:val="none" w:sz="0" w:space="0" w:color="auto"/>
                <w:left w:val="none" w:sz="0" w:space="0" w:color="auto"/>
                <w:bottom w:val="none" w:sz="0" w:space="0" w:color="auto"/>
                <w:right w:val="none" w:sz="0" w:space="0" w:color="auto"/>
              </w:divBdr>
            </w:div>
            <w:div w:id="255872003">
              <w:marLeft w:val="0"/>
              <w:marRight w:val="0"/>
              <w:marTop w:val="0"/>
              <w:marBottom w:val="0"/>
              <w:divBdr>
                <w:top w:val="none" w:sz="0" w:space="0" w:color="auto"/>
                <w:left w:val="none" w:sz="0" w:space="0" w:color="auto"/>
                <w:bottom w:val="none" w:sz="0" w:space="0" w:color="auto"/>
                <w:right w:val="none" w:sz="0" w:space="0" w:color="auto"/>
              </w:divBdr>
            </w:div>
            <w:div w:id="999576380">
              <w:marLeft w:val="0"/>
              <w:marRight w:val="0"/>
              <w:marTop w:val="0"/>
              <w:marBottom w:val="0"/>
              <w:divBdr>
                <w:top w:val="none" w:sz="0" w:space="0" w:color="auto"/>
                <w:left w:val="none" w:sz="0" w:space="0" w:color="auto"/>
                <w:bottom w:val="none" w:sz="0" w:space="0" w:color="auto"/>
                <w:right w:val="none" w:sz="0" w:space="0" w:color="auto"/>
              </w:divBdr>
            </w:div>
            <w:div w:id="853150356">
              <w:marLeft w:val="0"/>
              <w:marRight w:val="0"/>
              <w:marTop w:val="0"/>
              <w:marBottom w:val="0"/>
              <w:divBdr>
                <w:top w:val="none" w:sz="0" w:space="0" w:color="auto"/>
                <w:left w:val="none" w:sz="0" w:space="0" w:color="auto"/>
                <w:bottom w:val="none" w:sz="0" w:space="0" w:color="auto"/>
                <w:right w:val="none" w:sz="0" w:space="0" w:color="auto"/>
              </w:divBdr>
            </w:div>
            <w:div w:id="1592275945">
              <w:marLeft w:val="0"/>
              <w:marRight w:val="0"/>
              <w:marTop w:val="0"/>
              <w:marBottom w:val="0"/>
              <w:divBdr>
                <w:top w:val="none" w:sz="0" w:space="0" w:color="auto"/>
                <w:left w:val="none" w:sz="0" w:space="0" w:color="auto"/>
                <w:bottom w:val="none" w:sz="0" w:space="0" w:color="auto"/>
                <w:right w:val="none" w:sz="0" w:space="0" w:color="auto"/>
              </w:divBdr>
            </w:div>
            <w:div w:id="21245167">
              <w:marLeft w:val="0"/>
              <w:marRight w:val="0"/>
              <w:marTop w:val="0"/>
              <w:marBottom w:val="0"/>
              <w:divBdr>
                <w:top w:val="none" w:sz="0" w:space="0" w:color="auto"/>
                <w:left w:val="none" w:sz="0" w:space="0" w:color="auto"/>
                <w:bottom w:val="none" w:sz="0" w:space="0" w:color="auto"/>
                <w:right w:val="none" w:sz="0" w:space="0" w:color="auto"/>
              </w:divBdr>
            </w:div>
            <w:div w:id="1782646872">
              <w:marLeft w:val="0"/>
              <w:marRight w:val="0"/>
              <w:marTop w:val="0"/>
              <w:marBottom w:val="0"/>
              <w:divBdr>
                <w:top w:val="none" w:sz="0" w:space="0" w:color="auto"/>
                <w:left w:val="none" w:sz="0" w:space="0" w:color="auto"/>
                <w:bottom w:val="none" w:sz="0" w:space="0" w:color="auto"/>
                <w:right w:val="none" w:sz="0" w:space="0" w:color="auto"/>
              </w:divBdr>
            </w:div>
            <w:div w:id="596257207">
              <w:marLeft w:val="0"/>
              <w:marRight w:val="0"/>
              <w:marTop w:val="0"/>
              <w:marBottom w:val="0"/>
              <w:divBdr>
                <w:top w:val="none" w:sz="0" w:space="0" w:color="auto"/>
                <w:left w:val="none" w:sz="0" w:space="0" w:color="auto"/>
                <w:bottom w:val="none" w:sz="0" w:space="0" w:color="auto"/>
                <w:right w:val="none" w:sz="0" w:space="0" w:color="auto"/>
              </w:divBdr>
            </w:div>
            <w:div w:id="19744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52687">
      <w:bodyDiv w:val="1"/>
      <w:marLeft w:val="0"/>
      <w:marRight w:val="0"/>
      <w:marTop w:val="0"/>
      <w:marBottom w:val="0"/>
      <w:divBdr>
        <w:top w:val="none" w:sz="0" w:space="0" w:color="auto"/>
        <w:left w:val="none" w:sz="0" w:space="0" w:color="auto"/>
        <w:bottom w:val="none" w:sz="0" w:space="0" w:color="auto"/>
        <w:right w:val="none" w:sz="0" w:space="0" w:color="auto"/>
      </w:divBdr>
      <w:divsChild>
        <w:div w:id="81875292">
          <w:marLeft w:val="0"/>
          <w:marRight w:val="0"/>
          <w:marTop w:val="0"/>
          <w:marBottom w:val="0"/>
          <w:divBdr>
            <w:top w:val="none" w:sz="0" w:space="0" w:color="auto"/>
            <w:left w:val="none" w:sz="0" w:space="0" w:color="auto"/>
            <w:bottom w:val="none" w:sz="0" w:space="0" w:color="auto"/>
            <w:right w:val="none" w:sz="0" w:space="0" w:color="auto"/>
          </w:divBdr>
        </w:div>
      </w:divsChild>
    </w:div>
    <w:div w:id="1854418633">
      <w:bodyDiv w:val="1"/>
      <w:marLeft w:val="0"/>
      <w:marRight w:val="0"/>
      <w:marTop w:val="0"/>
      <w:marBottom w:val="0"/>
      <w:divBdr>
        <w:top w:val="none" w:sz="0" w:space="0" w:color="auto"/>
        <w:left w:val="none" w:sz="0" w:space="0" w:color="auto"/>
        <w:bottom w:val="none" w:sz="0" w:space="0" w:color="auto"/>
        <w:right w:val="none" w:sz="0" w:space="0" w:color="auto"/>
      </w:divBdr>
    </w:div>
    <w:div w:id="1889337795">
      <w:bodyDiv w:val="1"/>
      <w:marLeft w:val="0"/>
      <w:marRight w:val="0"/>
      <w:marTop w:val="0"/>
      <w:marBottom w:val="0"/>
      <w:divBdr>
        <w:top w:val="none" w:sz="0" w:space="0" w:color="auto"/>
        <w:left w:val="none" w:sz="0" w:space="0" w:color="auto"/>
        <w:bottom w:val="none" w:sz="0" w:space="0" w:color="auto"/>
        <w:right w:val="none" w:sz="0" w:space="0" w:color="auto"/>
      </w:divBdr>
      <w:divsChild>
        <w:div w:id="1915310495">
          <w:marLeft w:val="0"/>
          <w:marRight w:val="0"/>
          <w:marTop w:val="0"/>
          <w:marBottom w:val="0"/>
          <w:divBdr>
            <w:top w:val="none" w:sz="0" w:space="0" w:color="auto"/>
            <w:left w:val="none" w:sz="0" w:space="0" w:color="auto"/>
            <w:bottom w:val="none" w:sz="0" w:space="0" w:color="auto"/>
            <w:right w:val="none" w:sz="0" w:space="0" w:color="auto"/>
          </w:divBdr>
          <w:divsChild>
            <w:div w:id="529997866">
              <w:marLeft w:val="0"/>
              <w:marRight w:val="0"/>
              <w:marTop w:val="0"/>
              <w:marBottom w:val="0"/>
              <w:divBdr>
                <w:top w:val="none" w:sz="0" w:space="0" w:color="auto"/>
                <w:left w:val="none" w:sz="0" w:space="0" w:color="auto"/>
                <w:bottom w:val="none" w:sz="0" w:space="0" w:color="auto"/>
                <w:right w:val="none" w:sz="0" w:space="0" w:color="auto"/>
              </w:divBdr>
            </w:div>
            <w:div w:id="1872572160">
              <w:marLeft w:val="0"/>
              <w:marRight w:val="0"/>
              <w:marTop w:val="0"/>
              <w:marBottom w:val="0"/>
              <w:divBdr>
                <w:top w:val="none" w:sz="0" w:space="0" w:color="auto"/>
                <w:left w:val="none" w:sz="0" w:space="0" w:color="auto"/>
                <w:bottom w:val="none" w:sz="0" w:space="0" w:color="auto"/>
                <w:right w:val="none" w:sz="0" w:space="0" w:color="auto"/>
              </w:divBdr>
            </w:div>
            <w:div w:id="557084615">
              <w:marLeft w:val="0"/>
              <w:marRight w:val="0"/>
              <w:marTop w:val="0"/>
              <w:marBottom w:val="0"/>
              <w:divBdr>
                <w:top w:val="none" w:sz="0" w:space="0" w:color="auto"/>
                <w:left w:val="none" w:sz="0" w:space="0" w:color="auto"/>
                <w:bottom w:val="none" w:sz="0" w:space="0" w:color="auto"/>
                <w:right w:val="none" w:sz="0" w:space="0" w:color="auto"/>
              </w:divBdr>
            </w:div>
            <w:div w:id="1133519379">
              <w:marLeft w:val="0"/>
              <w:marRight w:val="0"/>
              <w:marTop w:val="0"/>
              <w:marBottom w:val="0"/>
              <w:divBdr>
                <w:top w:val="none" w:sz="0" w:space="0" w:color="auto"/>
                <w:left w:val="none" w:sz="0" w:space="0" w:color="auto"/>
                <w:bottom w:val="none" w:sz="0" w:space="0" w:color="auto"/>
                <w:right w:val="none" w:sz="0" w:space="0" w:color="auto"/>
              </w:divBdr>
            </w:div>
            <w:div w:id="1401909065">
              <w:marLeft w:val="0"/>
              <w:marRight w:val="0"/>
              <w:marTop w:val="0"/>
              <w:marBottom w:val="0"/>
              <w:divBdr>
                <w:top w:val="none" w:sz="0" w:space="0" w:color="auto"/>
                <w:left w:val="none" w:sz="0" w:space="0" w:color="auto"/>
                <w:bottom w:val="none" w:sz="0" w:space="0" w:color="auto"/>
                <w:right w:val="none" w:sz="0" w:space="0" w:color="auto"/>
              </w:divBdr>
            </w:div>
            <w:div w:id="1642803326">
              <w:marLeft w:val="0"/>
              <w:marRight w:val="0"/>
              <w:marTop w:val="0"/>
              <w:marBottom w:val="0"/>
              <w:divBdr>
                <w:top w:val="none" w:sz="0" w:space="0" w:color="auto"/>
                <w:left w:val="none" w:sz="0" w:space="0" w:color="auto"/>
                <w:bottom w:val="none" w:sz="0" w:space="0" w:color="auto"/>
                <w:right w:val="none" w:sz="0" w:space="0" w:color="auto"/>
              </w:divBdr>
            </w:div>
            <w:div w:id="1711151969">
              <w:marLeft w:val="0"/>
              <w:marRight w:val="0"/>
              <w:marTop w:val="0"/>
              <w:marBottom w:val="0"/>
              <w:divBdr>
                <w:top w:val="none" w:sz="0" w:space="0" w:color="auto"/>
                <w:left w:val="none" w:sz="0" w:space="0" w:color="auto"/>
                <w:bottom w:val="none" w:sz="0" w:space="0" w:color="auto"/>
                <w:right w:val="none" w:sz="0" w:space="0" w:color="auto"/>
              </w:divBdr>
            </w:div>
            <w:div w:id="2041541180">
              <w:marLeft w:val="0"/>
              <w:marRight w:val="0"/>
              <w:marTop w:val="0"/>
              <w:marBottom w:val="0"/>
              <w:divBdr>
                <w:top w:val="none" w:sz="0" w:space="0" w:color="auto"/>
                <w:left w:val="none" w:sz="0" w:space="0" w:color="auto"/>
                <w:bottom w:val="none" w:sz="0" w:space="0" w:color="auto"/>
                <w:right w:val="none" w:sz="0" w:space="0" w:color="auto"/>
              </w:divBdr>
            </w:div>
            <w:div w:id="502429977">
              <w:marLeft w:val="0"/>
              <w:marRight w:val="0"/>
              <w:marTop w:val="0"/>
              <w:marBottom w:val="0"/>
              <w:divBdr>
                <w:top w:val="none" w:sz="0" w:space="0" w:color="auto"/>
                <w:left w:val="none" w:sz="0" w:space="0" w:color="auto"/>
                <w:bottom w:val="none" w:sz="0" w:space="0" w:color="auto"/>
                <w:right w:val="none" w:sz="0" w:space="0" w:color="auto"/>
              </w:divBdr>
            </w:div>
            <w:div w:id="1721972348">
              <w:marLeft w:val="0"/>
              <w:marRight w:val="0"/>
              <w:marTop w:val="0"/>
              <w:marBottom w:val="0"/>
              <w:divBdr>
                <w:top w:val="none" w:sz="0" w:space="0" w:color="auto"/>
                <w:left w:val="none" w:sz="0" w:space="0" w:color="auto"/>
                <w:bottom w:val="none" w:sz="0" w:space="0" w:color="auto"/>
                <w:right w:val="none" w:sz="0" w:space="0" w:color="auto"/>
              </w:divBdr>
            </w:div>
            <w:div w:id="12942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41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sers.ece.cmu.edu/~eno/coding/CCodingStandard.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Documents\Templates\My%20Templates\CMPE411_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E5EBA-AD92-4974-A435-F41BACD50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CMPE411_2020.dotx</Template>
  <TotalTime>8142</TotalTime>
  <Pages>24</Pages>
  <Words>4704</Words>
  <Characters>26815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CSC447</vt:lpstr>
    </vt:vector>
  </TitlesOfParts>
  <Company/>
  <LinksUpToDate>false</LinksUpToDate>
  <CharactersWithSpaces>31457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CSC447</dc:title>
  <dc:subject/>
  <dc:creator>tbriggs</dc:creator>
  <cp:keywords/>
  <dc:description/>
  <cp:lastModifiedBy>Tom Briggs</cp:lastModifiedBy>
  <cp:revision>299</cp:revision>
  <cp:lastPrinted>2003-12-08T15:19:00Z</cp:lastPrinted>
  <dcterms:created xsi:type="dcterms:W3CDTF">2020-03-02T16:33:00Z</dcterms:created>
  <dcterms:modified xsi:type="dcterms:W3CDTF">2021-02-03T17:17:00Z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id="iNVpJ57V"/&gt;&lt;style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